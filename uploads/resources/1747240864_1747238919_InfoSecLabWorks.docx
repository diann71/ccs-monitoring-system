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88B63" w14:textId="77777777" w:rsidR="002D50CC" w:rsidRDefault="002D50CC" w:rsidP="00C6554A">
      <w:pPr>
        <w:pStyle w:val="Photo"/>
      </w:pPr>
      <w:bookmarkStart w:id="0" w:name="_Toc321147149"/>
      <w:bookmarkStart w:id="1" w:name="_Toc318188227"/>
      <w:bookmarkStart w:id="2" w:name="_Toc318188327"/>
      <w:bookmarkStart w:id="3" w:name="_Toc318189312"/>
      <w:bookmarkStart w:id="4" w:name="_Toc321147011"/>
    </w:p>
    <w:p w14:paraId="1EE4432A" w14:textId="77777777" w:rsidR="002D50CC" w:rsidRDefault="002D50CC" w:rsidP="00C6554A">
      <w:pPr>
        <w:pStyle w:val="Photo"/>
      </w:pPr>
    </w:p>
    <w:p w14:paraId="08922688" w14:textId="77777777" w:rsidR="002D50CC" w:rsidRDefault="002D50CC" w:rsidP="00C6554A">
      <w:pPr>
        <w:pStyle w:val="Photo"/>
      </w:pPr>
    </w:p>
    <w:p w14:paraId="5829FE98" w14:textId="77777777" w:rsidR="002D50CC" w:rsidRDefault="002D50CC" w:rsidP="00C6554A">
      <w:pPr>
        <w:pStyle w:val="Photo"/>
      </w:pPr>
    </w:p>
    <w:p w14:paraId="7E05C95E" w14:textId="77777777" w:rsidR="002D50CC" w:rsidRDefault="002D50CC" w:rsidP="00C6554A">
      <w:pPr>
        <w:pStyle w:val="Photo"/>
      </w:pPr>
    </w:p>
    <w:p w14:paraId="7CFEA975" w14:textId="5E18F1EC" w:rsidR="00C6554A" w:rsidRPr="008B5277" w:rsidRDefault="002D50CC" w:rsidP="00C6554A">
      <w:pPr>
        <w:pStyle w:val="Photo"/>
      </w:pPr>
      <w:r>
        <w:rPr>
          <w:noProof/>
        </w:rPr>
        <w:drawing>
          <wp:anchor distT="0" distB="0" distL="114300" distR="114300" simplePos="0" relativeHeight="251658240" behindDoc="0" locked="0" layoutInCell="1" allowOverlap="1" wp14:anchorId="4511EDF1" wp14:editId="692B43E3">
            <wp:simplePos x="0" y="0"/>
            <wp:positionH relativeFrom="column">
              <wp:posOffset>-35560</wp:posOffset>
            </wp:positionH>
            <wp:positionV relativeFrom="paragraph">
              <wp:posOffset>0</wp:posOffset>
            </wp:positionV>
            <wp:extent cx="6083935" cy="4058920"/>
            <wp:effectExtent l="0" t="0" r="0" b="0"/>
            <wp:wrapTopAndBottom/>
            <wp:docPr id="703172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3935" cy="4058920"/>
                    </a:xfrm>
                    <a:prstGeom prst="rect">
                      <a:avLst/>
                    </a:prstGeom>
                    <a:noFill/>
                  </pic:spPr>
                </pic:pic>
              </a:graphicData>
            </a:graphic>
            <wp14:sizeRelH relativeFrom="margin">
              <wp14:pctWidth>0</wp14:pctWidth>
            </wp14:sizeRelH>
            <wp14:sizeRelV relativeFrom="margin">
              <wp14:pctHeight>0</wp14:pctHeight>
            </wp14:sizeRelV>
          </wp:anchor>
        </w:drawing>
      </w:r>
    </w:p>
    <w:bookmarkEnd w:id="0"/>
    <w:bookmarkEnd w:id="1"/>
    <w:bookmarkEnd w:id="2"/>
    <w:bookmarkEnd w:id="3"/>
    <w:bookmarkEnd w:id="4"/>
    <w:p w14:paraId="50B7FBB8" w14:textId="7FCAA9E7" w:rsidR="00C6554A" w:rsidRDefault="00F5470B" w:rsidP="00C6554A">
      <w:pPr>
        <w:pStyle w:val="Title"/>
      </w:pPr>
      <w:r>
        <w:t>Information Security and Assurance</w:t>
      </w:r>
    </w:p>
    <w:p w14:paraId="3D409264" w14:textId="64FAF249" w:rsidR="00C6554A" w:rsidRPr="002D50CC" w:rsidRDefault="00F5470B" w:rsidP="00C6554A">
      <w:pPr>
        <w:pStyle w:val="Subtitle"/>
        <w:rPr>
          <w:sz w:val="40"/>
          <w:szCs w:val="36"/>
        </w:rPr>
      </w:pPr>
      <w:r w:rsidRPr="002D50CC">
        <w:rPr>
          <w:sz w:val="40"/>
          <w:szCs w:val="36"/>
        </w:rPr>
        <w:t>laboratory activities</w:t>
      </w:r>
    </w:p>
    <w:p w14:paraId="713CEA48" w14:textId="77777777" w:rsidR="00C6554A" w:rsidRDefault="00000000" w:rsidP="00C6554A">
      <w:pPr>
        <w:pStyle w:val="ContactInfo"/>
      </w:pPr>
      <w:sdt>
        <w:sdtPr>
          <w:alias w:val="Name:"/>
          <w:tag w:val="Name:"/>
          <w:id w:val="-2071874759"/>
          <w:placeholder>
            <w:docPart w:val="81310E0497174F5390496914FE319087"/>
          </w:placeholder>
          <w:temporary/>
          <w:showingPlcHdr/>
          <w15:appearance w15:val="hidden"/>
        </w:sdtPr>
        <w:sdtContent>
          <w:r w:rsidR="00C6554A">
            <w:t>Name</w:t>
          </w:r>
        </w:sdtContent>
      </w:sdt>
      <w:r w:rsidR="00C6554A">
        <w:t xml:space="preserve"> | </w:t>
      </w:r>
      <w:sdt>
        <w:sdtPr>
          <w:alias w:val="Course Title:"/>
          <w:tag w:val="Course Title:"/>
          <w:id w:val="-1824112714"/>
          <w:placeholder>
            <w:docPart w:val="DDAD786ECE774A468360EE7B1ACF3985"/>
          </w:placeholder>
          <w:temporary/>
          <w:showingPlcHdr/>
          <w15:appearance w15:val="hidden"/>
        </w:sdtPr>
        <w:sdtContent>
          <w:r w:rsidR="00C6554A">
            <w:t>Course Title</w:t>
          </w:r>
        </w:sdtContent>
      </w:sdt>
      <w:r w:rsidR="00C6554A">
        <w:t xml:space="preserve"> |</w:t>
      </w:r>
      <w:r w:rsidR="00C6554A" w:rsidRPr="00D5413C">
        <w:t xml:space="preserve"> </w:t>
      </w:r>
      <w:sdt>
        <w:sdtPr>
          <w:alias w:val="Date:"/>
          <w:tag w:val="Date:"/>
          <w:id w:val="-35980865"/>
          <w:placeholder>
            <w:docPart w:val="F1A3985E47B64D6CAE7F0AB584627440"/>
          </w:placeholder>
          <w:temporary/>
          <w:showingPlcHdr/>
          <w15:appearance w15:val="hidden"/>
        </w:sdtPr>
        <w:sdtContent>
          <w:r w:rsidR="00C6554A">
            <w:t>Date</w:t>
          </w:r>
        </w:sdtContent>
      </w:sdt>
      <w:r w:rsidR="00C6554A">
        <w:br w:type="page"/>
      </w:r>
    </w:p>
    <w:p w14:paraId="2613052A" w14:textId="04CC9B86" w:rsidR="00F5470B" w:rsidRPr="00F5470B" w:rsidRDefault="00F5470B" w:rsidP="00F5470B">
      <w:pPr>
        <w:pBdr>
          <w:bottom w:val="single" w:sz="4" w:space="1" w:color="auto"/>
        </w:pBdr>
        <w:spacing w:before="0" w:after="0"/>
        <w:rPr>
          <w:b/>
          <w:bCs/>
          <w:color w:val="138576" w:themeColor="accent6" w:themeShade="BF"/>
        </w:rPr>
      </w:pPr>
      <w:r w:rsidRPr="00F5470B">
        <w:rPr>
          <w:b/>
          <w:bCs/>
          <w:color w:val="138576" w:themeColor="accent6" w:themeShade="BF"/>
        </w:rPr>
        <w:lastRenderedPageBreak/>
        <w:t xml:space="preserve">Laboratory </w:t>
      </w:r>
      <w:r>
        <w:rPr>
          <w:b/>
          <w:bCs/>
          <w:color w:val="138576" w:themeColor="accent6" w:themeShade="BF"/>
        </w:rPr>
        <w:t>Work</w:t>
      </w:r>
      <w:r w:rsidRPr="00F5470B">
        <w:rPr>
          <w:b/>
          <w:bCs/>
          <w:color w:val="138576" w:themeColor="accent6" w:themeShade="BF"/>
        </w:rPr>
        <w:t xml:space="preserve"> 1</w:t>
      </w:r>
      <w:r w:rsidR="007518C1">
        <w:rPr>
          <w:b/>
          <w:bCs/>
          <w:color w:val="138576" w:themeColor="accent6" w:themeShade="BF"/>
        </w:rPr>
        <w:tab/>
      </w:r>
      <w:r w:rsidRPr="00F5470B">
        <w:rPr>
          <w:b/>
          <w:bCs/>
          <w:color w:val="138576" w:themeColor="accent6" w:themeShade="BF"/>
        </w:rPr>
        <w:t>:</w:t>
      </w:r>
      <w:r>
        <w:rPr>
          <w:b/>
          <w:bCs/>
          <w:color w:val="138576" w:themeColor="accent6" w:themeShade="BF"/>
        </w:rPr>
        <w:tab/>
      </w:r>
      <w:r w:rsidRPr="00F5470B">
        <w:rPr>
          <w:b/>
          <w:bCs/>
          <w:color w:val="138576" w:themeColor="accent6" w:themeShade="BF"/>
        </w:rPr>
        <w:t>Understanding Cybersecurity Threats</w:t>
      </w:r>
    </w:p>
    <w:p w14:paraId="070FE268" w14:textId="77777777" w:rsidR="00F5470B" w:rsidRDefault="00F5470B" w:rsidP="00F5470B">
      <w:pPr>
        <w:spacing w:before="0" w:after="0"/>
      </w:pPr>
    </w:p>
    <w:p w14:paraId="42B9E876" w14:textId="0860DD21" w:rsidR="00F5470B" w:rsidRPr="00F5470B" w:rsidRDefault="00F5470B" w:rsidP="00F5470B">
      <w:pPr>
        <w:spacing w:before="0" w:after="0"/>
        <w:rPr>
          <w:i/>
          <w:iCs/>
          <w:color w:val="138576" w:themeColor="accent6" w:themeShade="BF"/>
        </w:rPr>
      </w:pPr>
      <w:r w:rsidRPr="00F5470B">
        <w:rPr>
          <w:i/>
          <w:iCs/>
          <w:color w:val="138576" w:themeColor="accent6" w:themeShade="BF"/>
        </w:rPr>
        <w:t>Objective:</w:t>
      </w:r>
    </w:p>
    <w:p w14:paraId="7117C64A" w14:textId="77777777" w:rsidR="00F5470B" w:rsidRDefault="00F5470B" w:rsidP="002D50CC">
      <w:pPr>
        <w:spacing w:before="0" w:after="0"/>
        <w:ind w:left="720" w:firstLine="720"/>
      </w:pPr>
      <w:r>
        <w:t>To understand and identify various types of cybersecurity threats and their impact on individuals and organizations.</w:t>
      </w:r>
    </w:p>
    <w:p w14:paraId="381EF367" w14:textId="77777777" w:rsidR="00F5470B" w:rsidRDefault="00F5470B" w:rsidP="00F5470B">
      <w:pPr>
        <w:spacing w:before="0" w:after="0"/>
      </w:pPr>
    </w:p>
    <w:p w14:paraId="166C8D43" w14:textId="77777777" w:rsidR="00F5470B" w:rsidRPr="00F5470B" w:rsidRDefault="00F5470B" w:rsidP="00F5470B">
      <w:pPr>
        <w:spacing w:before="0" w:after="0"/>
        <w:rPr>
          <w:i/>
          <w:iCs/>
          <w:color w:val="138576" w:themeColor="accent6" w:themeShade="BF"/>
        </w:rPr>
      </w:pPr>
      <w:r w:rsidRPr="00F5470B">
        <w:rPr>
          <w:i/>
          <w:iCs/>
          <w:color w:val="138576" w:themeColor="accent6" w:themeShade="BF"/>
        </w:rPr>
        <w:t>Materials Needed:</w:t>
      </w:r>
    </w:p>
    <w:p w14:paraId="47CFFF11" w14:textId="6B08CFE0" w:rsidR="00F5470B" w:rsidRDefault="00F5470B" w:rsidP="00F5470B">
      <w:pPr>
        <w:pStyle w:val="ListParagraph"/>
        <w:numPr>
          <w:ilvl w:val="0"/>
          <w:numId w:val="16"/>
        </w:numPr>
        <w:spacing w:before="0" w:after="0" w:line="240" w:lineRule="auto"/>
      </w:pPr>
      <w:r>
        <w:t>Computer with internet access</w:t>
      </w:r>
    </w:p>
    <w:p w14:paraId="6D1EFBD2" w14:textId="4C1BC0E8" w:rsidR="00F5470B" w:rsidRDefault="00F5470B" w:rsidP="00F5470B">
      <w:pPr>
        <w:pStyle w:val="ListParagraph"/>
        <w:numPr>
          <w:ilvl w:val="0"/>
          <w:numId w:val="16"/>
        </w:numPr>
        <w:spacing w:before="0" w:after="0" w:line="240" w:lineRule="auto"/>
      </w:pPr>
      <w:r>
        <w:t>Web browser</w:t>
      </w:r>
    </w:p>
    <w:p w14:paraId="58AF85D9" w14:textId="77777777" w:rsidR="00F5470B" w:rsidRDefault="00F5470B" w:rsidP="00F5470B">
      <w:pPr>
        <w:pStyle w:val="ListParagraph"/>
        <w:numPr>
          <w:ilvl w:val="0"/>
          <w:numId w:val="16"/>
        </w:numPr>
        <w:spacing w:before="0" w:after="0" w:line="240" w:lineRule="auto"/>
      </w:pPr>
      <w:r>
        <w:t>Notepad or any text editor</w:t>
      </w:r>
    </w:p>
    <w:p w14:paraId="60AEB8A9" w14:textId="77777777" w:rsidR="00F5470B" w:rsidRDefault="00F5470B" w:rsidP="00F5470B">
      <w:pPr>
        <w:spacing w:before="0" w:after="0"/>
      </w:pPr>
    </w:p>
    <w:p w14:paraId="29EF1BA4" w14:textId="77777777" w:rsidR="00F5470B" w:rsidRPr="00F5470B" w:rsidRDefault="00F5470B" w:rsidP="00F5470B">
      <w:pPr>
        <w:spacing w:before="0" w:after="0"/>
        <w:rPr>
          <w:i/>
          <w:iCs/>
          <w:color w:val="138576" w:themeColor="accent6" w:themeShade="BF"/>
        </w:rPr>
      </w:pPr>
      <w:r w:rsidRPr="00F5470B">
        <w:rPr>
          <w:i/>
          <w:iCs/>
          <w:color w:val="138576" w:themeColor="accent6" w:themeShade="BF"/>
        </w:rPr>
        <w:t>Instructions:</w:t>
      </w:r>
    </w:p>
    <w:p w14:paraId="550419CD" w14:textId="4AFE6251" w:rsidR="00F5470B" w:rsidRDefault="00F5470B" w:rsidP="00D53D54">
      <w:pPr>
        <w:pStyle w:val="ListParagraph"/>
        <w:numPr>
          <w:ilvl w:val="0"/>
          <w:numId w:val="17"/>
        </w:numPr>
        <w:spacing w:before="0" w:after="0"/>
      </w:pPr>
      <w:r>
        <w:t>Research Cybersecurity Threats:</w:t>
      </w:r>
    </w:p>
    <w:p w14:paraId="195EA24B" w14:textId="77777777" w:rsidR="00F5470B" w:rsidRDefault="00F5470B" w:rsidP="00F5470B">
      <w:pPr>
        <w:spacing w:before="0" w:after="0"/>
      </w:pPr>
    </w:p>
    <w:p w14:paraId="5E84E266" w14:textId="77777777" w:rsidR="00F5470B" w:rsidRDefault="00F5470B" w:rsidP="00BE4A7A">
      <w:pPr>
        <w:pStyle w:val="ListParagraph"/>
        <w:numPr>
          <w:ilvl w:val="2"/>
          <w:numId w:val="18"/>
        </w:numPr>
        <w:spacing w:before="0" w:after="0"/>
      </w:pPr>
      <w:r>
        <w:t>Use the internet to research different types of cybersecurity threats such as malware, phishing, ransomware, and social engineering.</w:t>
      </w:r>
    </w:p>
    <w:p w14:paraId="2AEE4403" w14:textId="77777777" w:rsidR="00F5470B" w:rsidRDefault="00F5470B" w:rsidP="00F5470B">
      <w:pPr>
        <w:spacing w:before="0" w:after="0"/>
      </w:pPr>
    </w:p>
    <w:p w14:paraId="11B40295" w14:textId="77777777" w:rsidR="00F5470B" w:rsidRDefault="00F5470B" w:rsidP="00BE4A7A">
      <w:pPr>
        <w:pStyle w:val="ListParagraph"/>
        <w:numPr>
          <w:ilvl w:val="2"/>
          <w:numId w:val="18"/>
        </w:numPr>
        <w:spacing w:before="0" w:after="0"/>
      </w:pPr>
      <w:r>
        <w:t>Take notes on each type of threat, including a brief description and real-world examples.</w:t>
      </w:r>
    </w:p>
    <w:p w14:paraId="41D3B94A" w14:textId="77777777" w:rsidR="00F5470B" w:rsidRDefault="00F5470B" w:rsidP="00F5470B">
      <w:pPr>
        <w:spacing w:before="0" w:after="0"/>
      </w:pPr>
    </w:p>
    <w:p w14:paraId="72781755" w14:textId="43D65F7D" w:rsidR="00F5470B" w:rsidRDefault="00F5470B" w:rsidP="00D53D54">
      <w:pPr>
        <w:pStyle w:val="ListParagraph"/>
        <w:numPr>
          <w:ilvl w:val="0"/>
          <w:numId w:val="17"/>
        </w:numPr>
        <w:spacing w:before="0" w:after="0"/>
      </w:pPr>
      <w:r>
        <w:t>Identify Threats:</w:t>
      </w:r>
    </w:p>
    <w:p w14:paraId="042414B7" w14:textId="77777777" w:rsidR="00F5470B" w:rsidRDefault="00F5470B" w:rsidP="00F5470B">
      <w:pPr>
        <w:spacing w:before="0" w:after="0"/>
      </w:pPr>
    </w:p>
    <w:p w14:paraId="773B5544" w14:textId="77777777" w:rsidR="00F5470B" w:rsidRDefault="00F5470B" w:rsidP="00BE4A7A">
      <w:pPr>
        <w:pStyle w:val="ListParagraph"/>
        <w:numPr>
          <w:ilvl w:val="2"/>
          <w:numId w:val="19"/>
        </w:numPr>
        <w:spacing w:before="0" w:after="0"/>
      </w:pPr>
      <w:r>
        <w:t>Visit a few popular websites and analyze their security features. Look for indicators of security such as HTTPS, padlock icons, and privacy policies.</w:t>
      </w:r>
    </w:p>
    <w:p w14:paraId="3A431906" w14:textId="77777777" w:rsidR="00F5470B" w:rsidRDefault="00F5470B" w:rsidP="00F5470B">
      <w:pPr>
        <w:spacing w:before="0" w:after="0"/>
      </w:pPr>
    </w:p>
    <w:p w14:paraId="3B23D6D1" w14:textId="77777777" w:rsidR="00F5470B" w:rsidRDefault="00F5470B" w:rsidP="00BE4A7A">
      <w:pPr>
        <w:pStyle w:val="ListParagraph"/>
        <w:numPr>
          <w:ilvl w:val="2"/>
          <w:numId w:val="19"/>
        </w:numPr>
        <w:spacing w:before="0" w:after="0"/>
      </w:pPr>
      <w:r>
        <w:t>Identify potential vulnerabilities or areas where these websites could be susceptible to cybersecurity threats.</w:t>
      </w:r>
    </w:p>
    <w:p w14:paraId="68F4EF62" w14:textId="77777777" w:rsidR="00F5470B" w:rsidRDefault="00F5470B" w:rsidP="00F5470B">
      <w:pPr>
        <w:spacing w:before="0" w:after="0"/>
      </w:pPr>
    </w:p>
    <w:p w14:paraId="17906C2E" w14:textId="702FD4D3" w:rsidR="00F5470B" w:rsidRDefault="00F5470B" w:rsidP="00D53D54">
      <w:pPr>
        <w:pStyle w:val="ListParagraph"/>
        <w:numPr>
          <w:ilvl w:val="0"/>
          <w:numId w:val="17"/>
        </w:numPr>
        <w:spacing w:before="0" w:after="0"/>
      </w:pPr>
      <w:r>
        <w:t>Create a Report:</w:t>
      </w:r>
    </w:p>
    <w:p w14:paraId="1A92D191" w14:textId="77777777" w:rsidR="00F5470B" w:rsidRDefault="00F5470B" w:rsidP="00F5470B">
      <w:pPr>
        <w:spacing w:before="0" w:after="0"/>
      </w:pPr>
    </w:p>
    <w:p w14:paraId="0D7E6BA4" w14:textId="77777777" w:rsidR="00F5470B" w:rsidRDefault="00F5470B" w:rsidP="00BE4A7A">
      <w:pPr>
        <w:pStyle w:val="ListParagraph"/>
        <w:numPr>
          <w:ilvl w:val="0"/>
          <w:numId w:val="20"/>
        </w:numPr>
        <w:spacing w:before="0" w:after="0"/>
        <w:ind w:left="2160"/>
      </w:pPr>
      <w:r>
        <w:t>Compile your findings into a report. Include the following sections:</w:t>
      </w:r>
    </w:p>
    <w:p w14:paraId="45F41C63" w14:textId="77777777" w:rsidR="00F5470B" w:rsidRDefault="00F5470B" w:rsidP="00BE4A7A">
      <w:pPr>
        <w:spacing w:before="0" w:after="0"/>
        <w:ind w:left="2160"/>
      </w:pPr>
    </w:p>
    <w:p w14:paraId="40F1E971" w14:textId="77777777" w:rsidR="00F5470B" w:rsidRDefault="00F5470B" w:rsidP="00DF519D">
      <w:pPr>
        <w:pStyle w:val="ListParagraph"/>
        <w:numPr>
          <w:ilvl w:val="0"/>
          <w:numId w:val="54"/>
        </w:numPr>
        <w:spacing w:before="0" w:after="0"/>
        <w:ind w:left="2520"/>
      </w:pPr>
      <w:r>
        <w:t>Introduction: Briefly explain the importance of cybersecurity.</w:t>
      </w:r>
    </w:p>
    <w:p w14:paraId="1B9567F9" w14:textId="77777777" w:rsidR="00F5470B" w:rsidRDefault="00F5470B" w:rsidP="00DF519D">
      <w:pPr>
        <w:spacing w:before="0" w:after="0"/>
        <w:ind w:left="3960"/>
      </w:pPr>
    </w:p>
    <w:p w14:paraId="4DC27FB7" w14:textId="77777777" w:rsidR="00F5470B" w:rsidRDefault="00F5470B" w:rsidP="00DF519D">
      <w:pPr>
        <w:pStyle w:val="ListParagraph"/>
        <w:numPr>
          <w:ilvl w:val="0"/>
          <w:numId w:val="54"/>
        </w:numPr>
        <w:spacing w:before="0" w:after="0"/>
        <w:ind w:left="2520"/>
      </w:pPr>
      <w:r>
        <w:t>Types of Cybersecurity Threats: Describe each type of threat you researched.</w:t>
      </w:r>
    </w:p>
    <w:p w14:paraId="39AA7B87" w14:textId="77777777" w:rsidR="00F5470B" w:rsidRDefault="00F5470B" w:rsidP="00DF519D">
      <w:pPr>
        <w:spacing w:before="0" w:after="0"/>
        <w:ind w:left="3960"/>
      </w:pPr>
    </w:p>
    <w:p w14:paraId="5C51C109" w14:textId="77777777" w:rsidR="00F5470B" w:rsidRDefault="00F5470B" w:rsidP="00DF519D">
      <w:pPr>
        <w:pStyle w:val="ListParagraph"/>
        <w:numPr>
          <w:ilvl w:val="0"/>
          <w:numId w:val="54"/>
        </w:numPr>
        <w:spacing w:before="0" w:after="0"/>
        <w:ind w:left="2520"/>
      </w:pPr>
      <w:r>
        <w:t>Website Analysis: Summarize your analysis of the websites you visited, including any potential vulnerabilities.</w:t>
      </w:r>
    </w:p>
    <w:p w14:paraId="47674BB0" w14:textId="77777777" w:rsidR="00F5470B" w:rsidRDefault="00F5470B" w:rsidP="00DF519D">
      <w:pPr>
        <w:spacing w:before="0" w:after="0"/>
        <w:ind w:left="3960"/>
      </w:pPr>
    </w:p>
    <w:p w14:paraId="60CF7B79" w14:textId="77777777" w:rsidR="00F5470B" w:rsidRDefault="00F5470B" w:rsidP="00DF519D">
      <w:pPr>
        <w:pStyle w:val="ListParagraph"/>
        <w:numPr>
          <w:ilvl w:val="0"/>
          <w:numId w:val="54"/>
        </w:numPr>
        <w:spacing w:before="0" w:after="0"/>
        <w:ind w:left="2520"/>
      </w:pPr>
      <w:r>
        <w:t>Conclusion: Discuss the impact of cybersecurity threats on individuals and organizations and the importance of implementing security measures.</w:t>
      </w:r>
    </w:p>
    <w:p w14:paraId="12C0B750" w14:textId="77777777" w:rsidR="00F5470B" w:rsidRDefault="00F5470B" w:rsidP="00F5470B">
      <w:pPr>
        <w:spacing w:before="0" w:after="0"/>
      </w:pPr>
    </w:p>
    <w:p w14:paraId="06453030" w14:textId="6019B1B0" w:rsidR="00F5470B" w:rsidRDefault="00F5470B" w:rsidP="00BE4A7A">
      <w:pPr>
        <w:pStyle w:val="ListParagraph"/>
        <w:numPr>
          <w:ilvl w:val="0"/>
          <w:numId w:val="17"/>
        </w:numPr>
        <w:spacing w:before="0" w:after="0"/>
      </w:pPr>
      <w:r>
        <w:t>Presentation:</w:t>
      </w:r>
    </w:p>
    <w:p w14:paraId="275656CA" w14:textId="77777777" w:rsidR="00F5470B" w:rsidRDefault="00F5470B" w:rsidP="00F5470B">
      <w:pPr>
        <w:spacing w:before="0" w:after="0"/>
      </w:pPr>
    </w:p>
    <w:p w14:paraId="364C4373" w14:textId="786A3D7D" w:rsidR="00F5470B" w:rsidRDefault="00F5470B" w:rsidP="00BE4A7A">
      <w:pPr>
        <w:pStyle w:val="ListParagraph"/>
        <w:numPr>
          <w:ilvl w:val="0"/>
          <w:numId w:val="21"/>
        </w:numPr>
        <w:spacing w:before="0" w:after="0"/>
        <w:ind w:left="2160"/>
      </w:pPr>
      <w:r>
        <w:lastRenderedPageBreak/>
        <w:t>Prepare a short presentation (</w:t>
      </w:r>
      <w:r w:rsidR="00BE4A7A">
        <w:t>at least 8</w:t>
      </w:r>
      <w:r>
        <w:t xml:space="preserve"> minutes) to share your findings with your classmates or instructor. Use visual aids such as slides or charts to enhance your presentation.</w:t>
      </w:r>
    </w:p>
    <w:p w14:paraId="26C451DE" w14:textId="77777777" w:rsidR="00F5470B" w:rsidRDefault="00F5470B" w:rsidP="00F5470B">
      <w:pPr>
        <w:spacing w:before="0" w:after="0"/>
      </w:pPr>
    </w:p>
    <w:p w14:paraId="5485893D" w14:textId="77777777" w:rsidR="00F5470B" w:rsidRDefault="00F5470B" w:rsidP="00F5470B">
      <w:pPr>
        <w:spacing w:before="0" w:after="0"/>
        <w:rPr>
          <w:i/>
          <w:iCs/>
          <w:color w:val="138576" w:themeColor="accent6" w:themeShade="BF"/>
        </w:rPr>
      </w:pPr>
      <w:r w:rsidRPr="00BE4A7A">
        <w:rPr>
          <w:i/>
          <w:iCs/>
          <w:color w:val="138576" w:themeColor="accent6" w:themeShade="BF"/>
        </w:rPr>
        <w:t>Evaluation Criteria:</w:t>
      </w:r>
    </w:p>
    <w:p w14:paraId="7294BD48" w14:textId="77777777" w:rsidR="00BE4A7A" w:rsidRPr="00BE4A7A" w:rsidRDefault="00BE4A7A" w:rsidP="00F5470B">
      <w:pPr>
        <w:spacing w:before="0" w:after="0"/>
        <w:rPr>
          <w:i/>
          <w:iCs/>
          <w:color w:val="138576" w:themeColor="accent6" w:themeShade="BF"/>
        </w:rPr>
      </w:pPr>
    </w:p>
    <w:tbl>
      <w:tblPr>
        <w:tblStyle w:val="TableGrid"/>
        <w:tblW w:w="0" w:type="auto"/>
        <w:tblInd w:w="985" w:type="dxa"/>
        <w:tblBorders>
          <w:top w:val="single" w:sz="4" w:space="0" w:color="0D594F" w:themeColor="accent6" w:themeShade="80"/>
          <w:left w:val="single" w:sz="4" w:space="0" w:color="0D594F" w:themeColor="accent6" w:themeShade="80"/>
          <w:bottom w:val="single" w:sz="4" w:space="0" w:color="0D594F" w:themeColor="accent6" w:themeShade="80"/>
          <w:right w:val="single" w:sz="4" w:space="0" w:color="0D594F" w:themeColor="accent6" w:themeShade="80"/>
          <w:insideH w:val="single" w:sz="4" w:space="0" w:color="0D594F" w:themeColor="accent6" w:themeShade="80"/>
          <w:insideV w:val="single" w:sz="4" w:space="0" w:color="0D594F" w:themeColor="accent6" w:themeShade="80"/>
        </w:tblBorders>
        <w:tblLook w:val="04A0" w:firstRow="1" w:lastRow="0" w:firstColumn="1" w:lastColumn="0" w:noHBand="0" w:noVBand="1"/>
      </w:tblPr>
      <w:tblGrid>
        <w:gridCol w:w="6840"/>
        <w:gridCol w:w="720"/>
        <w:gridCol w:w="805"/>
      </w:tblGrid>
      <w:tr w:rsidR="002D50CC" w:rsidRPr="00BE4A7A" w14:paraId="6CB09460" w14:textId="77777777" w:rsidTr="002D50CC">
        <w:tc>
          <w:tcPr>
            <w:tcW w:w="6840" w:type="dxa"/>
            <w:shd w:val="clear" w:color="auto" w:fill="C9F7F1" w:themeFill="accent6" w:themeFillTint="33"/>
          </w:tcPr>
          <w:p w14:paraId="610BA75E" w14:textId="6CF6CCD2" w:rsidR="002D50CC" w:rsidRPr="002D50CC" w:rsidRDefault="002D50CC" w:rsidP="002D50CC">
            <w:pPr>
              <w:jc w:val="center"/>
              <w:rPr>
                <w:b/>
                <w:bCs/>
                <w:color w:val="138576" w:themeColor="accent6" w:themeShade="BF"/>
              </w:rPr>
            </w:pPr>
            <w:r w:rsidRPr="002D50CC">
              <w:rPr>
                <w:b/>
                <w:bCs/>
                <w:color w:val="138576" w:themeColor="accent6" w:themeShade="BF"/>
              </w:rPr>
              <w:t>Criteria</w:t>
            </w:r>
          </w:p>
        </w:tc>
        <w:tc>
          <w:tcPr>
            <w:tcW w:w="720" w:type="dxa"/>
            <w:shd w:val="clear" w:color="auto" w:fill="C9F7F1" w:themeFill="accent6" w:themeFillTint="33"/>
          </w:tcPr>
          <w:p w14:paraId="1720BA9C" w14:textId="35EA7E0C" w:rsidR="002D50CC" w:rsidRPr="002D50CC" w:rsidRDefault="002D50CC" w:rsidP="002D50CC">
            <w:pPr>
              <w:jc w:val="center"/>
              <w:rPr>
                <w:b/>
                <w:bCs/>
                <w:color w:val="138576" w:themeColor="accent6" w:themeShade="BF"/>
              </w:rPr>
            </w:pPr>
            <w:r w:rsidRPr="002D50CC">
              <w:rPr>
                <w:b/>
                <w:bCs/>
                <w:color w:val="138576" w:themeColor="accent6" w:themeShade="BF"/>
              </w:rPr>
              <w:t>PCT</w:t>
            </w:r>
          </w:p>
        </w:tc>
        <w:tc>
          <w:tcPr>
            <w:tcW w:w="805" w:type="dxa"/>
            <w:shd w:val="clear" w:color="auto" w:fill="C9F7F1" w:themeFill="accent6" w:themeFillTint="33"/>
          </w:tcPr>
          <w:p w14:paraId="5DA3B701" w14:textId="7BE207C8" w:rsidR="002D50CC" w:rsidRPr="002D50CC" w:rsidRDefault="002D50CC" w:rsidP="002D50CC">
            <w:pPr>
              <w:jc w:val="center"/>
              <w:rPr>
                <w:b/>
                <w:bCs/>
                <w:color w:val="138576" w:themeColor="accent6" w:themeShade="BF"/>
              </w:rPr>
            </w:pPr>
            <w:r w:rsidRPr="002D50CC">
              <w:rPr>
                <w:b/>
                <w:bCs/>
                <w:color w:val="138576" w:themeColor="accent6" w:themeShade="BF"/>
              </w:rPr>
              <w:t>Score</w:t>
            </w:r>
          </w:p>
        </w:tc>
      </w:tr>
      <w:tr w:rsidR="00BE4A7A" w:rsidRPr="00BE4A7A" w14:paraId="2D8BAA7C" w14:textId="52E7BD1B" w:rsidTr="002D50CC">
        <w:tc>
          <w:tcPr>
            <w:tcW w:w="6840" w:type="dxa"/>
          </w:tcPr>
          <w:p w14:paraId="6FDA8776" w14:textId="77777777" w:rsidR="00BE4A7A" w:rsidRPr="00BE4A7A" w:rsidRDefault="00BE4A7A" w:rsidP="00901821">
            <w:r w:rsidRPr="00BE4A7A">
              <w:t>Completeness and accuracy of the research on cybersecurity threats.</w:t>
            </w:r>
          </w:p>
        </w:tc>
        <w:tc>
          <w:tcPr>
            <w:tcW w:w="720" w:type="dxa"/>
          </w:tcPr>
          <w:p w14:paraId="20522207" w14:textId="1352E503" w:rsidR="00BE4A7A" w:rsidRPr="00BE4A7A" w:rsidRDefault="002D50CC" w:rsidP="002D50CC">
            <w:pPr>
              <w:jc w:val="center"/>
            </w:pPr>
            <w:r>
              <w:t>30</w:t>
            </w:r>
          </w:p>
        </w:tc>
        <w:tc>
          <w:tcPr>
            <w:tcW w:w="805" w:type="dxa"/>
          </w:tcPr>
          <w:p w14:paraId="1F4E8D73" w14:textId="77777777" w:rsidR="00BE4A7A" w:rsidRPr="00BE4A7A" w:rsidRDefault="00BE4A7A" w:rsidP="00901821"/>
        </w:tc>
      </w:tr>
      <w:tr w:rsidR="00BE4A7A" w:rsidRPr="00BE4A7A" w14:paraId="5523C59E" w14:textId="23954A0C" w:rsidTr="002D50CC">
        <w:tc>
          <w:tcPr>
            <w:tcW w:w="6840" w:type="dxa"/>
          </w:tcPr>
          <w:p w14:paraId="6218312F" w14:textId="77777777" w:rsidR="00BE4A7A" w:rsidRPr="00BE4A7A" w:rsidRDefault="00BE4A7A" w:rsidP="00901821">
            <w:r w:rsidRPr="00BE4A7A">
              <w:t>Thoroughness of the website analysis and identification of potential vulnerabilities.</w:t>
            </w:r>
          </w:p>
        </w:tc>
        <w:tc>
          <w:tcPr>
            <w:tcW w:w="720" w:type="dxa"/>
          </w:tcPr>
          <w:p w14:paraId="5CFA6E47" w14:textId="1CE22548" w:rsidR="00BE4A7A" w:rsidRPr="00BE4A7A" w:rsidRDefault="002D50CC" w:rsidP="002D50CC">
            <w:pPr>
              <w:jc w:val="center"/>
            </w:pPr>
            <w:r>
              <w:t>30</w:t>
            </w:r>
          </w:p>
        </w:tc>
        <w:tc>
          <w:tcPr>
            <w:tcW w:w="805" w:type="dxa"/>
          </w:tcPr>
          <w:p w14:paraId="31467CF6" w14:textId="77777777" w:rsidR="00BE4A7A" w:rsidRPr="00BE4A7A" w:rsidRDefault="00BE4A7A" w:rsidP="00901821"/>
        </w:tc>
      </w:tr>
      <w:tr w:rsidR="00BE4A7A" w:rsidRPr="00BE4A7A" w14:paraId="2321C8D9" w14:textId="7834B198" w:rsidTr="002D50CC">
        <w:tc>
          <w:tcPr>
            <w:tcW w:w="6840" w:type="dxa"/>
          </w:tcPr>
          <w:p w14:paraId="58612DAA" w14:textId="77777777" w:rsidR="00BE4A7A" w:rsidRPr="00BE4A7A" w:rsidRDefault="00BE4A7A" w:rsidP="00901821">
            <w:r w:rsidRPr="00BE4A7A">
              <w:t>Clarity and organization of the report.</w:t>
            </w:r>
          </w:p>
        </w:tc>
        <w:tc>
          <w:tcPr>
            <w:tcW w:w="720" w:type="dxa"/>
          </w:tcPr>
          <w:p w14:paraId="673406F3" w14:textId="2EADFC6B" w:rsidR="00BE4A7A" w:rsidRPr="00BE4A7A" w:rsidRDefault="002D50CC" w:rsidP="002D50CC">
            <w:pPr>
              <w:jc w:val="center"/>
            </w:pPr>
            <w:r>
              <w:t>20</w:t>
            </w:r>
          </w:p>
        </w:tc>
        <w:tc>
          <w:tcPr>
            <w:tcW w:w="805" w:type="dxa"/>
          </w:tcPr>
          <w:p w14:paraId="188E1852" w14:textId="77777777" w:rsidR="00BE4A7A" w:rsidRPr="00BE4A7A" w:rsidRDefault="00BE4A7A" w:rsidP="00901821"/>
        </w:tc>
      </w:tr>
      <w:tr w:rsidR="00BE4A7A" w:rsidRPr="00BE4A7A" w14:paraId="708AF6C8" w14:textId="1E47BE42" w:rsidTr="002D50CC">
        <w:tc>
          <w:tcPr>
            <w:tcW w:w="6840" w:type="dxa"/>
          </w:tcPr>
          <w:p w14:paraId="6222EA7F" w14:textId="77777777" w:rsidR="00BE4A7A" w:rsidRPr="00BE4A7A" w:rsidRDefault="00BE4A7A" w:rsidP="00901821">
            <w:r w:rsidRPr="00BE4A7A">
              <w:t>Effectiveness of the presentation and use of visual aids.</w:t>
            </w:r>
          </w:p>
        </w:tc>
        <w:tc>
          <w:tcPr>
            <w:tcW w:w="720" w:type="dxa"/>
          </w:tcPr>
          <w:p w14:paraId="39A8944A" w14:textId="5B8E5126" w:rsidR="00BE4A7A" w:rsidRPr="00BE4A7A" w:rsidRDefault="002D50CC" w:rsidP="002D50CC">
            <w:pPr>
              <w:jc w:val="center"/>
            </w:pPr>
            <w:r>
              <w:t>20</w:t>
            </w:r>
          </w:p>
        </w:tc>
        <w:tc>
          <w:tcPr>
            <w:tcW w:w="805" w:type="dxa"/>
          </w:tcPr>
          <w:p w14:paraId="415AB3DB" w14:textId="77777777" w:rsidR="00BE4A7A" w:rsidRPr="00BE4A7A" w:rsidRDefault="00BE4A7A" w:rsidP="00901821"/>
        </w:tc>
      </w:tr>
    </w:tbl>
    <w:p w14:paraId="0A4B081B" w14:textId="77777777" w:rsidR="00F5470B" w:rsidRDefault="00F5470B" w:rsidP="00F5470B">
      <w:pPr>
        <w:spacing w:before="0" w:after="0"/>
      </w:pPr>
    </w:p>
    <w:p w14:paraId="7B82B285" w14:textId="71A5C2A6" w:rsidR="00F5470B" w:rsidRPr="002D50CC" w:rsidRDefault="002D50CC" w:rsidP="00F5470B">
      <w:pPr>
        <w:spacing w:before="0" w:after="0"/>
        <w:rPr>
          <w:i/>
          <w:iCs/>
        </w:rPr>
      </w:pPr>
      <w:r w:rsidRPr="002D50CC">
        <w:rPr>
          <w:b/>
          <w:bCs/>
          <w:i/>
          <w:iCs/>
        </w:rPr>
        <w:t>Note</w:t>
      </w:r>
      <w:r w:rsidRPr="002D50CC">
        <w:rPr>
          <w:i/>
          <w:iCs/>
        </w:rPr>
        <w:t xml:space="preserve">: </w:t>
      </w:r>
      <w:r w:rsidR="00F5470B" w:rsidRPr="002D50CC">
        <w:rPr>
          <w:i/>
          <w:iCs/>
        </w:rPr>
        <w:t>This activity will help students gain a foundational understanding of cybersecurity threats and their significance in protecting digital assets.</w:t>
      </w:r>
    </w:p>
    <w:p w14:paraId="600799CA" w14:textId="77777777" w:rsidR="00F5470B" w:rsidRDefault="00F5470B" w:rsidP="00F5470B">
      <w:pPr>
        <w:spacing w:before="0" w:after="0"/>
      </w:pPr>
    </w:p>
    <w:p w14:paraId="3FC1A3B3" w14:textId="77777777" w:rsidR="002D50CC" w:rsidRDefault="002D50CC" w:rsidP="00F5470B">
      <w:pPr>
        <w:spacing w:before="0" w:after="0"/>
      </w:pPr>
    </w:p>
    <w:p w14:paraId="31E80191" w14:textId="2C3A4B93" w:rsidR="00F5470B" w:rsidRPr="00F5470B" w:rsidRDefault="00F5470B" w:rsidP="00F5470B">
      <w:pPr>
        <w:pBdr>
          <w:bottom w:val="single" w:sz="4" w:space="1" w:color="auto"/>
        </w:pBdr>
        <w:spacing w:before="0" w:after="0"/>
        <w:rPr>
          <w:b/>
          <w:bCs/>
          <w:color w:val="138576" w:themeColor="accent6" w:themeShade="BF"/>
        </w:rPr>
      </w:pPr>
      <w:r w:rsidRPr="00F5470B">
        <w:rPr>
          <w:b/>
          <w:bCs/>
          <w:color w:val="138576" w:themeColor="accent6" w:themeShade="BF"/>
        </w:rPr>
        <w:t xml:space="preserve">Laboratory </w:t>
      </w:r>
      <w:r>
        <w:rPr>
          <w:b/>
          <w:bCs/>
          <w:color w:val="138576" w:themeColor="accent6" w:themeShade="BF"/>
        </w:rPr>
        <w:t>Work 2</w:t>
      </w:r>
      <w:r w:rsidR="007518C1">
        <w:rPr>
          <w:b/>
          <w:bCs/>
          <w:color w:val="138576" w:themeColor="accent6" w:themeShade="BF"/>
        </w:rPr>
        <w:tab/>
      </w:r>
      <w:r w:rsidRPr="00F5470B">
        <w:rPr>
          <w:b/>
          <w:bCs/>
          <w:color w:val="138576" w:themeColor="accent6" w:themeShade="BF"/>
        </w:rPr>
        <w:t>:</w:t>
      </w:r>
      <w:r w:rsidR="007518C1">
        <w:rPr>
          <w:b/>
          <w:bCs/>
          <w:color w:val="138576" w:themeColor="accent6" w:themeShade="BF"/>
        </w:rPr>
        <w:tab/>
      </w:r>
      <w:r w:rsidRPr="00F5470B">
        <w:rPr>
          <w:b/>
          <w:bCs/>
          <w:color w:val="138576" w:themeColor="accent6" w:themeShade="BF"/>
        </w:rPr>
        <w:t>Exploring Cyber Attacks and Techniques</w:t>
      </w:r>
    </w:p>
    <w:p w14:paraId="07C759FF" w14:textId="77777777" w:rsidR="002D50CC" w:rsidRDefault="002D50CC" w:rsidP="00F5470B">
      <w:pPr>
        <w:spacing w:before="0" w:after="0"/>
        <w:rPr>
          <w:i/>
          <w:iCs/>
          <w:color w:val="138576" w:themeColor="accent6" w:themeShade="BF"/>
        </w:rPr>
      </w:pPr>
    </w:p>
    <w:p w14:paraId="2C90F3D7" w14:textId="50848AA2" w:rsidR="00F5470B" w:rsidRDefault="00F5470B" w:rsidP="00F5470B">
      <w:pPr>
        <w:spacing w:before="0" w:after="0"/>
      </w:pPr>
      <w:r w:rsidRPr="00BE4A7A">
        <w:rPr>
          <w:i/>
          <w:iCs/>
          <w:color w:val="138576" w:themeColor="accent6" w:themeShade="BF"/>
        </w:rPr>
        <w:t>Objective</w:t>
      </w:r>
      <w:r>
        <w:t>:</w:t>
      </w:r>
    </w:p>
    <w:p w14:paraId="4FE7429D" w14:textId="79DC9BF5" w:rsidR="00F5470B" w:rsidRDefault="00F5470B" w:rsidP="002D50CC">
      <w:pPr>
        <w:spacing w:before="0" w:after="0"/>
        <w:ind w:left="720" w:firstLine="720"/>
      </w:pPr>
      <w:r>
        <w:t>To understand the characteristics and operations of various cyber attacks and the</w:t>
      </w:r>
      <w:r w:rsidR="002D50CC">
        <w:t xml:space="preserve"> </w:t>
      </w:r>
      <w:r>
        <w:t>techniques used by attackers.</w:t>
      </w:r>
    </w:p>
    <w:p w14:paraId="75F3741F" w14:textId="77777777" w:rsidR="00F5470B" w:rsidRDefault="00F5470B" w:rsidP="00F5470B">
      <w:pPr>
        <w:spacing w:before="0" w:after="0"/>
      </w:pPr>
    </w:p>
    <w:p w14:paraId="17BAC978" w14:textId="77777777" w:rsidR="00F5470B" w:rsidRPr="00BE4A7A" w:rsidRDefault="00F5470B" w:rsidP="00F5470B">
      <w:pPr>
        <w:spacing w:before="0" w:after="0"/>
        <w:rPr>
          <w:i/>
          <w:iCs/>
          <w:color w:val="138576" w:themeColor="accent6" w:themeShade="BF"/>
        </w:rPr>
      </w:pPr>
      <w:r w:rsidRPr="00BE4A7A">
        <w:rPr>
          <w:i/>
          <w:iCs/>
          <w:color w:val="138576" w:themeColor="accent6" w:themeShade="BF"/>
        </w:rPr>
        <w:t>Materials Needed:</w:t>
      </w:r>
    </w:p>
    <w:p w14:paraId="0105762F" w14:textId="553F6FC4" w:rsidR="00F5470B" w:rsidRDefault="00F5470B" w:rsidP="002D50CC">
      <w:pPr>
        <w:pStyle w:val="ListParagraph"/>
        <w:numPr>
          <w:ilvl w:val="0"/>
          <w:numId w:val="21"/>
        </w:numPr>
        <w:spacing w:before="0" w:after="0"/>
        <w:ind w:left="990"/>
      </w:pPr>
      <w:r>
        <w:t>Computer with internet access</w:t>
      </w:r>
    </w:p>
    <w:p w14:paraId="3C93B9CC" w14:textId="7DAF89A4" w:rsidR="00F5470B" w:rsidRDefault="00F5470B" w:rsidP="002D50CC">
      <w:pPr>
        <w:pStyle w:val="ListParagraph"/>
        <w:numPr>
          <w:ilvl w:val="0"/>
          <w:numId w:val="21"/>
        </w:numPr>
        <w:spacing w:before="0" w:after="0"/>
        <w:ind w:left="990"/>
      </w:pPr>
      <w:r>
        <w:t>Web browser</w:t>
      </w:r>
    </w:p>
    <w:p w14:paraId="0A4B92CA" w14:textId="77777777" w:rsidR="00F5470B" w:rsidRDefault="00F5470B" w:rsidP="002D50CC">
      <w:pPr>
        <w:pStyle w:val="ListParagraph"/>
        <w:numPr>
          <w:ilvl w:val="0"/>
          <w:numId w:val="21"/>
        </w:numPr>
        <w:spacing w:before="0" w:after="0"/>
        <w:ind w:left="990"/>
      </w:pPr>
      <w:r>
        <w:t>Notepad or any text editor</w:t>
      </w:r>
    </w:p>
    <w:p w14:paraId="104B1465" w14:textId="77777777" w:rsidR="00F5470B" w:rsidRDefault="00F5470B" w:rsidP="00F5470B">
      <w:pPr>
        <w:spacing w:before="0" w:after="0"/>
      </w:pPr>
    </w:p>
    <w:p w14:paraId="2B5A2555" w14:textId="77777777" w:rsidR="00F5470B" w:rsidRPr="00BE4A7A" w:rsidRDefault="00F5470B" w:rsidP="00F5470B">
      <w:pPr>
        <w:spacing w:before="0" w:after="0"/>
        <w:rPr>
          <w:i/>
          <w:iCs/>
          <w:color w:val="138576" w:themeColor="accent6" w:themeShade="BF"/>
        </w:rPr>
      </w:pPr>
      <w:r w:rsidRPr="00BE4A7A">
        <w:rPr>
          <w:i/>
          <w:iCs/>
          <w:color w:val="138576" w:themeColor="accent6" w:themeShade="BF"/>
        </w:rPr>
        <w:t>Instructions:</w:t>
      </w:r>
    </w:p>
    <w:p w14:paraId="3C570206" w14:textId="7DC39B1A" w:rsidR="00F5470B" w:rsidRDefault="00F5470B" w:rsidP="002D50CC">
      <w:pPr>
        <w:pStyle w:val="ListParagraph"/>
        <w:numPr>
          <w:ilvl w:val="0"/>
          <w:numId w:val="22"/>
        </w:numPr>
        <w:spacing w:before="0" w:after="0"/>
      </w:pPr>
      <w:r>
        <w:t>Research Cyber Attacks:</w:t>
      </w:r>
    </w:p>
    <w:p w14:paraId="70F57957" w14:textId="77777777" w:rsidR="00F5470B" w:rsidRDefault="00F5470B" w:rsidP="00F5470B">
      <w:pPr>
        <w:spacing w:before="0" w:after="0"/>
      </w:pPr>
    </w:p>
    <w:p w14:paraId="143D04A8" w14:textId="77777777" w:rsidR="00F5470B" w:rsidRDefault="00F5470B" w:rsidP="00353AC8">
      <w:pPr>
        <w:pStyle w:val="ListParagraph"/>
        <w:numPr>
          <w:ilvl w:val="0"/>
          <w:numId w:val="23"/>
        </w:numPr>
        <w:spacing w:before="0" w:after="0"/>
        <w:ind w:left="1440"/>
      </w:pPr>
      <w:r>
        <w:t>Use the internet to research different types of cyber attacks such as Distributed Denial of Service (DDoS), Man-in-the-Middle (MitM), SQL Injection, and Cross-Site Scripting (XSS).</w:t>
      </w:r>
    </w:p>
    <w:p w14:paraId="03E852DD" w14:textId="77777777" w:rsidR="00F5470B" w:rsidRDefault="00F5470B" w:rsidP="00353AC8">
      <w:pPr>
        <w:spacing w:before="0" w:after="0"/>
        <w:ind w:left="720"/>
      </w:pPr>
    </w:p>
    <w:p w14:paraId="02BF93BF" w14:textId="77777777" w:rsidR="00F5470B" w:rsidRDefault="00F5470B" w:rsidP="00353AC8">
      <w:pPr>
        <w:pStyle w:val="ListParagraph"/>
        <w:numPr>
          <w:ilvl w:val="0"/>
          <w:numId w:val="23"/>
        </w:numPr>
        <w:spacing w:before="0" w:after="0"/>
        <w:ind w:left="1440"/>
      </w:pPr>
      <w:r>
        <w:t>Take notes on each type of attack, including a brief description, how it works, and real-world examples.</w:t>
      </w:r>
    </w:p>
    <w:p w14:paraId="0A93C75A" w14:textId="77777777" w:rsidR="00F5470B" w:rsidRDefault="00F5470B" w:rsidP="00F5470B">
      <w:pPr>
        <w:spacing w:before="0" w:after="0"/>
      </w:pPr>
    </w:p>
    <w:p w14:paraId="62538DAE" w14:textId="13BA0D83" w:rsidR="00F5470B" w:rsidRDefault="00F5470B" w:rsidP="002D50CC">
      <w:pPr>
        <w:pStyle w:val="ListParagraph"/>
        <w:numPr>
          <w:ilvl w:val="0"/>
          <w:numId w:val="22"/>
        </w:numPr>
        <w:spacing w:before="0" w:after="0"/>
      </w:pPr>
      <w:r>
        <w:t>Analyze Attack Techniques:</w:t>
      </w:r>
    </w:p>
    <w:p w14:paraId="3A6F2FB5" w14:textId="77777777" w:rsidR="00F5470B" w:rsidRDefault="00F5470B" w:rsidP="00F5470B">
      <w:pPr>
        <w:spacing w:before="0" w:after="0"/>
      </w:pPr>
    </w:p>
    <w:p w14:paraId="568605B3" w14:textId="77777777" w:rsidR="00F5470B" w:rsidRDefault="00F5470B" w:rsidP="00353AC8">
      <w:pPr>
        <w:pStyle w:val="ListParagraph"/>
        <w:numPr>
          <w:ilvl w:val="0"/>
          <w:numId w:val="24"/>
        </w:numPr>
        <w:spacing w:before="0" w:after="0"/>
        <w:ind w:left="1440"/>
      </w:pPr>
      <w:r>
        <w:t>Choose one type of cyber attack and analyze the techniques used by attackers to execute it.</w:t>
      </w:r>
    </w:p>
    <w:p w14:paraId="6E9580C9" w14:textId="77777777" w:rsidR="00F5470B" w:rsidRDefault="00F5470B" w:rsidP="00353AC8">
      <w:pPr>
        <w:spacing w:before="0" w:after="0"/>
        <w:ind w:left="720"/>
      </w:pPr>
    </w:p>
    <w:p w14:paraId="787A9A46" w14:textId="77777777" w:rsidR="00F5470B" w:rsidRDefault="00F5470B" w:rsidP="00353AC8">
      <w:pPr>
        <w:pStyle w:val="ListParagraph"/>
        <w:numPr>
          <w:ilvl w:val="0"/>
          <w:numId w:val="24"/>
        </w:numPr>
        <w:spacing w:before="0" w:after="0"/>
        <w:ind w:left="1440"/>
      </w:pPr>
      <w:r>
        <w:t>Identify the tools and methods commonly used in this type of attack.</w:t>
      </w:r>
    </w:p>
    <w:p w14:paraId="127D67FE" w14:textId="77777777" w:rsidR="00F5470B" w:rsidRDefault="00F5470B" w:rsidP="00F5470B">
      <w:pPr>
        <w:spacing w:before="0" w:after="0"/>
      </w:pPr>
    </w:p>
    <w:p w14:paraId="700B38C9" w14:textId="3383980F" w:rsidR="00F5470B" w:rsidRDefault="00F5470B" w:rsidP="002D50CC">
      <w:pPr>
        <w:pStyle w:val="ListParagraph"/>
        <w:numPr>
          <w:ilvl w:val="0"/>
          <w:numId w:val="22"/>
        </w:numPr>
        <w:spacing w:before="0" w:after="0"/>
      </w:pPr>
      <w:r>
        <w:t>Simulate an Attack:</w:t>
      </w:r>
    </w:p>
    <w:p w14:paraId="798E7C17" w14:textId="77777777" w:rsidR="00F5470B" w:rsidRDefault="00F5470B" w:rsidP="00F5470B">
      <w:pPr>
        <w:spacing w:before="0" w:after="0"/>
      </w:pPr>
    </w:p>
    <w:p w14:paraId="6A3B6EF8" w14:textId="77777777" w:rsidR="00F5470B" w:rsidRDefault="00F5470B" w:rsidP="00353AC8">
      <w:pPr>
        <w:pStyle w:val="ListParagraph"/>
        <w:numPr>
          <w:ilvl w:val="0"/>
          <w:numId w:val="25"/>
        </w:numPr>
        <w:spacing w:before="0" w:after="0"/>
        <w:ind w:left="1440"/>
      </w:pPr>
      <w:r>
        <w:lastRenderedPageBreak/>
        <w:t>Using a safe and controlled environment (such as a virtual lab or simulation tool), simulate the chosen type of cyber attack.</w:t>
      </w:r>
    </w:p>
    <w:p w14:paraId="051D209A" w14:textId="77777777" w:rsidR="00F5470B" w:rsidRDefault="00F5470B" w:rsidP="00353AC8">
      <w:pPr>
        <w:spacing w:before="0" w:after="0"/>
        <w:ind w:left="720"/>
      </w:pPr>
    </w:p>
    <w:p w14:paraId="497854C3" w14:textId="77777777" w:rsidR="00F5470B" w:rsidRDefault="00F5470B" w:rsidP="00353AC8">
      <w:pPr>
        <w:pStyle w:val="ListParagraph"/>
        <w:numPr>
          <w:ilvl w:val="0"/>
          <w:numId w:val="25"/>
        </w:numPr>
        <w:spacing w:before="0" w:after="0"/>
        <w:ind w:left="1440"/>
      </w:pPr>
      <w:r>
        <w:t>Document the steps taken to execute the attack and the outcomes observed.</w:t>
      </w:r>
    </w:p>
    <w:p w14:paraId="2858AC1C" w14:textId="77777777" w:rsidR="00F5470B" w:rsidRDefault="00F5470B" w:rsidP="00F5470B">
      <w:pPr>
        <w:spacing w:before="0" w:after="0"/>
      </w:pPr>
    </w:p>
    <w:p w14:paraId="6CCF7DE5" w14:textId="396C1AD9" w:rsidR="00F5470B" w:rsidRDefault="002D50CC" w:rsidP="002D50CC">
      <w:pPr>
        <w:pStyle w:val="ListParagraph"/>
        <w:numPr>
          <w:ilvl w:val="0"/>
          <w:numId w:val="22"/>
        </w:numPr>
        <w:spacing w:before="0" w:after="0"/>
      </w:pPr>
      <w:r>
        <w:t xml:space="preserve"> </w:t>
      </w:r>
      <w:r w:rsidR="00F5470B">
        <w:t>Create a Report:</w:t>
      </w:r>
    </w:p>
    <w:p w14:paraId="6F1D9E38" w14:textId="77777777" w:rsidR="00F5470B" w:rsidRDefault="00F5470B" w:rsidP="00F5470B">
      <w:pPr>
        <w:spacing w:before="0" w:after="0"/>
      </w:pPr>
    </w:p>
    <w:p w14:paraId="5E4BB710" w14:textId="77777777" w:rsidR="00F5470B" w:rsidRDefault="00F5470B" w:rsidP="00353AC8">
      <w:pPr>
        <w:pStyle w:val="ListParagraph"/>
        <w:numPr>
          <w:ilvl w:val="0"/>
          <w:numId w:val="26"/>
        </w:numPr>
        <w:spacing w:before="0" w:after="0"/>
        <w:ind w:left="1440"/>
      </w:pPr>
      <w:r>
        <w:t>Compile your findings into a report. Include the following sections:</w:t>
      </w:r>
    </w:p>
    <w:p w14:paraId="19BAD03C" w14:textId="77777777" w:rsidR="00F5470B" w:rsidRDefault="00F5470B" w:rsidP="00353AC8">
      <w:pPr>
        <w:spacing w:before="0" w:after="0"/>
        <w:ind w:left="720"/>
      </w:pPr>
    </w:p>
    <w:p w14:paraId="2ED34518" w14:textId="77777777" w:rsidR="00F5470B" w:rsidRDefault="00F5470B" w:rsidP="00BF616B">
      <w:pPr>
        <w:pStyle w:val="ListParagraph"/>
        <w:numPr>
          <w:ilvl w:val="0"/>
          <w:numId w:val="38"/>
        </w:numPr>
        <w:spacing w:before="0" w:after="0"/>
        <w:ind w:left="1800"/>
      </w:pPr>
      <w:r>
        <w:t>Introduction: Briefly explain the importance of understanding cyber attacks.</w:t>
      </w:r>
    </w:p>
    <w:p w14:paraId="7A0E8581" w14:textId="77777777" w:rsidR="00F5470B" w:rsidRDefault="00F5470B" w:rsidP="00BF616B">
      <w:pPr>
        <w:spacing w:before="0" w:after="0"/>
        <w:ind w:left="2160"/>
      </w:pPr>
    </w:p>
    <w:p w14:paraId="1A249343" w14:textId="77777777" w:rsidR="00F5470B" w:rsidRDefault="00F5470B" w:rsidP="00BF616B">
      <w:pPr>
        <w:pStyle w:val="ListParagraph"/>
        <w:numPr>
          <w:ilvl w:val="0"/>
          <w:numId w:val="38"/>
        </w:numPr>
        <w:spacing w:before="0" w:after="0"/>
        <w:ind w:left="1800"/>
      </w:pPr>
      <w:r>
        <w:t>Types of Cyber Attacks: Describe each type of attack you researched.</w:t>
      </w:r>
    </w:p>
    <w:p w14:paraId="08322C50" w14:textId="77777777" w:rsidR="00F5470B" w:rsidRDefault="00F5470B" w:rsidP="00BF616B">
      <w:pPr>
        <w:spacing w:before="0" w:after="0"/>
        <w:ind w:left="2160"/>
      </w:pPr>
    </w:p>
    <w:p w14:paraId="07DAAAAB" w14:textId="77777777" w:rsidR="00F5470B" w:rsidRDefault="00F5470B" w:rsidP="00BF616B">
      <w:pPr>
        <w:pStyle w:val="ListParagraph"/>
        <w:numPr>
          <w:ilvl w:val="0"/>
          <w:numId w:val="38"/>
        </w:numPr>
        <w:spacing w:before="0" w:after="0"/>
        <w:ind w:left="1800"/>
      </w:pPr>
      <w:r>
        <w:t>Attack Techniques: Summarize the techniques used in the chosen type of attack.</w:t>
      </w:r>
    </w:p>
    <w:p w14:paraId="6AD21F09" w14:textId="77777777" w:rsidR="00F5470B" w:rsidRDefault="00F5470B" w:rsidP="00BF616B">
      <w:pPr>
        <w:spacing w:before="0" w:after="0"/>
        <w:ind w:left="2160"/>
      </w:pPr>
    </w:p>
    <w:p w14:paraId="19FD8FF6" w14:textId="77777777" w:rsidR="00F5470B" w:rsidRDefault="00F5470B" w:rsidP="00BF616B">
      <w:pPr>
        <w:pStyle w:val="ListParagraph"/>
        <w:numPr>
          <w:ilvl w:val="0"/>
          <w:numId w:val="38"/>
        </w:numPr>
        <w:spacing w:before="0" w:after="0"/>
        <w:ind w:left="1800"/>
      </w:pPr>
      <w:r>
        <w:t>Simulation: Document the steps and outcomes of the simulated attack.</w:t>
      </w:r>
    </w:p>
    <w:p w14:paraId="2F88953A" w14:textId="77777777" w:rsidR="00F5470B" w:rsidRDefault="00F5470B" w:rsidP="00BF616B">
      <w:pPr>
        <w:spacing w:before="0" w:after="0"/>
        <w:ind w:left="2160"/>
      </w:pPr>
    </w:p>
    <w:p w14:paraId="25D1A924" w14:textId="77777777" w:rsidR="00F5470B" w:rsidRDefault="00F5470B" w:rsidP="00BF616B">
      <w:pPr>
        <w:pStyle w:val="ListParagraph"/>
        <w:numPr>
          <w:ilvl w:val="0"/>
          <w:numId w:val="38"/>
        </w:numPr>
        <w:spacing w:before="0" w:after="0"/>
        <w:ind w:left="1800"/>
      </w:pPr>
      <w:r>
        <w:t>Conclusion: Discuss the impact of cyber attacks on individuals and organizations and the importance of implementing security measures.</w:t>
      </w:r>
    </w:p>
    <w:p w14:paraId="77528019" w14:textId="77777777" w:rsidR="00F5470B" w:rsidRDefault="00F5470B" w:rsidP="00F5470B">
      <w:pPr>
        <w:spacing w:before="0" w:after="0"/>
      </w:pPr>
    </w:p>
    <w:p w14:paraId="33093DDD" w14:textId="30259C62" w:rsidR="00F5470B" w:rsidRPr="00353AC8" w:rsidRDefault="00F5470B" w:rsidP="00353AC8">
      <w:pPr>
        <w:pStyle w:val="ListParagraph"/>
        <w:numPr>
          <w:ilvl w:val="0"/>
          <w:numId w:val="22"/>
        </w:numPr>
        <w:spacing w:before="0" w:after="0"/>
      </w:pPr>
      <w:r w:rsidRPr="00353AC8">
        <w:t>Presentation:</w:t>
      </w:r>
    </w:p>
    <w:p w14:paraId="3F0752FB" w14:textId="77777777" w:rsidR="00353AC8" w:rsidRDefault="00353AC8" w:rsidP="00353AC8">
      <w:pPr>
        <w:spacing w:before="0" w:after="0"/>
      </w:pPr>
    </w:p>
    <w:p w14:paraId="310D4645" w14:textId="0FBC1F3E" w:rsidR="00F5470B" w:rsidRDefault="00F5470B" w:rsidP="00353AC8">
      <w:pPr>
        <w:pStyle w:val="ListParagraph"/>
        <w:numPr>
          <w:ilvl w:val="0"/>
          <w:numId w:val="27"/>
        </w:numPr>
        <w:spacing w:before="0" w:after="0"/>
        <w:ind w:left="1440"/>
      </w:pPr>
      <w:r>
        <w:t>Prepare a short presentation (5-10 minutes) to share your findings with your classmates or instructor. Use visual aids such as slides or charts to enhance your presentation.</w:t>
      </w:r>
    </w:p>
    <w:p w14:paraId="654D8C2C" w14:textId="77777777" w:rsidR="00F5470B" w:rsidRDefault="00F5470B" w:rsidP="00F5470B">
      <w:pPr>
        <w:spacing w:before="0" w:after="0"/>
      </w:pPr>
    </w:p>
    <w:p w14:paraId="6B075C48" w14:textId="77777777" w:rsidR="00F5470B" w:rsidRDefault="00F5470B" w:rsidP="00F5470B">
      <w:pPr>
        <w:spacing w:before="0" w:after="0"/>
        <w:rPr>
          <w:i/>
          <w:iCs/>
          <w:color w:val="138576" w:themeColor="accent6" w:themeShade="BF"/>
        </w:rPr>
      </w:pPr>
      <w:r w:rsidRPr="00353AC8">
        <w:rPr>
          <w:i/>
          <w:iCs/>
          <w:color w:val="138576" w:themeColor="accent6" w:themeShade="BF"/>
        </w:rPr>
        <w:t>Evaluation Criteria:</w:t>
      </w:r>
    </w:p>
    <w:p w14:paraId="0A5C4AFD" w14:textId="37AAF55E" w:rsidR="00353AC8" w:rsidRDefault="00353AC8" w:rsidP="00353AC8">
      <w:pPr>
        <w:tabs>
          <w:tab w:val="left" w:pos="2696"/>
        </w:tabs>
        <w:spacing w:before="0" w:after="0"/>
        <w:rPr>
          <w:i/>
          <w:iCs/>
          <w:color w:val="138576" w:themeColor="accent6" w:themeShade="BF"/>
        </w:rPr>
      </w:pPr>
      <w:r>
        <w:rPr>
          <w:i/>
          <w:iCs/>
          <w:color w:val="138576" w:themeColor="accent6" w:themeShade="BF"/>
        </w:rPr>
        <w:tab/>
      </w:r>
    </w:p>
    <w:tbl>
      <w:tblPr>
        <w:tblStyle w:val="TableGrid"/>
        <w:tblW w:w="0" w:type="auto"/>
        <w:tblInd w:w="985" w:type="dxa"/>
        <w:tblBorders>
          <w:top w:val="single" w:sz="4" w:space="0" w:color="0D594F" w:themeColor="accent6" w:themeShade="80"/>
          <w:left w:val="single" w:sz="4" w:space="0" w:color="0D594F" w:themeColor="accent6" w:themeShade="80"/>
          <w:bottom w:val="single" w:sz="4" w:space="0" w:color="0D594F" w:themeColor="accent6" w:themeShade="80"/>
          <w:right w:val="single" w:sz="4" w:space="0" w:color="0D594F" w:themeColor="accent6" w:themeShade="80"/>
          <w:insideH w:val="single" w:sz="4" w:space="0" w:color="0D594F" w:themeColor="accent6" w:themeShade="80"/>
          <w:insideV w:val="single" w:sz="4" w:space="0" w:color="0D594F" w:themeColor="accent6" w:themeShade="80"/>
        </w:tblBorders>
        <w:tblLook w:val="04A0" w:firstRow="1" w:lastRow="0" w:firstColumn="1" w:lastColumn="0" w:noHBand="0" w:noVBand="1"/>
      </w:tblPr>
      <w:tblGrid>
        <w:gridCol w:w="6840"/>
        <w:gridCol w:w="720"/>
        <w:gridCol w:w="805"/>
      </w:tblGrid>
      <w:tr w:rsidR="00353AC8" w:rsidRPr="00BE4A7A" w14:paraId="333BAD3F" w14:textId="77777777" w:rsidTr="00C76B26">
        <w:tc>
          <w:tcPr>
            <w:tcW w:w="6840" w:type="dxa"/>
            <w:shd w:val="clear" w:color="auto" w:fill="C9F7F1" w:themeFill="accent6" w:themeFillTint="33"/>
          </w:tcPr>
          <w:p w14:paraId="6B292465" w14:textId="77777777" w:rsidR="00353AC8" w:rsidRPr="002D50CC" w:rsidRDefault="00353AC8" w:rsidP="00C76B26">
            <w:pPr>
              <w:jc w:val="center"/>
              <w:rPr>
                <w:b/>
                <w:bCs/>
                <w:color w:val="138576" w:themeColor="accent6" w:themeShade="BF"/>
              </w:rPr>
            </w:pPr>
            <w:r w:rsidRPr="002D50CC">
              <w:rPr>
                <w:b/>
                <w:bCs/>
                <w:color w:val="138576" w:themeColor="accent6" w:themeShade="BF"/>
              </w:rPr>
              <w:t>Criteria</w:t>
            </w:r>
          </w:p>
        </w:tc>
        <w:tc>
          <w:tcPr>
            <w:tcW w:w="720" w:type="dxa"/>
            <w:shd w:val="clear" w:color="auto" w:fill="C9F7F1" w:themeFill="accent6" w:themeFillTint="33"/>
          </w:tcPr>
          <w:p w14:paraId="2466297C" w14:textId="77777777" w:rsidR="00353AC8" w:rsidRPr="002D50CC" w:rsidRDefault="00353AC8" w:rsidP="00C76B26">
            <w:pPr>
              <w:jc w:val="center"/>
              <w:rPr>
                <w:b/>
                <w:bCs/>
                <w:color w:val="138576" w:themeColor="accent6" w:themeShade="BF"/>
              </w:rPr>
            </w:pPr>
            <w:r w:rsidRPr="002D50CC">
              <w:rPr>
                <w:b/>
                <w:bCs/>
                <w:color w:val="138576" w:themeColor="accent6" w:themeShade="BF"/>
              </w:rPr>
              <w:t>PCT</w:t>
            </w:r>
          </w:p>
        </w:tc>
        <w:tc>
          <w:tcPr>
            <w:tcW w:w="805" w:type="dxa"/>
            <w:shd w:val="clear" w:color="auto" w:fill="C9F7F1" w:themeFill="accent6" w:themeFillTint="33"/>
          </w:tcPr>
          <w:p w14:paraId="7E523802" w14:textId="77777777" w:rsidR="00353AC8" w:rsidRPr="002D50CC" w:rsidRDefault="00353AC8" w:rsidP="00C76B26">
            <w:pPr>
              <w:jc w:val="center"/>
              <w:rPr>
                <w:b/>
                <w:bCs/>
                <w:color w:val="138576" w:themeColor="accent6" w:themeShade="BF"/>
              </w:rPr>
            </w:pPr>
            <w:r w:rsidRPr="002D50CC">
              <w:rPr>
                <w:b/>
                <w:bCs/>
                <w:color w:val="138576" w:themeColor="accent6" w:themeShade="BF"/>
              </w:rPr>
              <w:t>Score</w:t>
            </w:r>
          </w:p>
        </w:tc>
      </w:tr>
      <w:tr w:rsidR="00353AC8" w:rsidRPr="00BE4A7A" w14:paraId="3E77B95E" w14:textId="77777777" w:rsidTr="00C76B26">
        <w:tc>
          <w:tcPr>
            <w:tcW w:w="6840" w:type="dxa"/>
          </w:tcPr>
          <w:p w14:paraId="137221EE" w14:textId="631369C3" w:rsidR="00353AC8" w:rsidRPr="00BE4A7A" w:rsidRDefault="00353AC8" w:rsidP="00C76B26">
            <w:r w:rsidRPr="00BE4A7A">
              <w:t xml:space="preserve">Completeness and accuracy of the research on </w:t>
            </w:r>
            <w:r>
              <w:t>cyber attacks</w:t>
            </w:r>
          </w:p>
        </w:tc>
        <w:tc>
          <w:tcPr>
            <w:tcW w:w="720" w:type="dxa"/>
          </w:tcPr>
          <w:p w14:paraId="1C8C6B59" w14:textId="77777777" w:rsidR="00353AC8" w:rsidRPr="00BE4A7A" w:rsidRDefault="00353AC8" w:rsidP="00C76B26">
            <w:pPr>
              <w:jc w:val="center"/>
            </w:pPr>
            <w:r>
              <w:t>30</w:t>
            </w:r>
          </w:p>
        </w:tc>
        <w:tc>
          <w:tcPr>
            <w:tcW w:w="805" w:type="dxa"/>
          </w:tcPr>
          <w:p w14:paraId="51FEFE89" w14:textId="77777777" w:rsidR="00353AC8" w:rsidRPr="00BE4A7A" w:rsidRDefault="00353AC8" w:rsidP="00C76B26"/>
        </w:tc>
      </w:tr>
      <w:tr w:rsidR="00353AC8" w:rsidRPr="00BE4A7A" w14:paraId="48DB4B82" w14:textId="77777777" w:rsidTr="00C76B26">
        <w:tc>
          <w:tcPr>
            <w:tcW w:w="6840" w:type="dxa"/>
          </w:tcPr>
          <w:p w14:paraId="120F1EB2" w14:textId="2B7C8552" w:rsidR="00353AC8" w:rsidRPr="00BE4A7A" w:rsidRDefault="00353AC8" w:rsidP="00C76B26">
            <w:r w:rsidRPr="00BE4A7A">
              <w:t xml:space="preserve">Thoroughness of the </w:t>
            </w:r>
            <w:r>
              <w:t>analysis of attack techniques</w:t>
            </w:r>
          </w:p>
        </w:tc>
        <w:tc>
          <w:tcPr>
            <w:tcW w:w="720" w:type="dxa"/>
          </w:tcPr>
          <w:p w14:paraId="69195A71" w14:textId="77777777" w:rsidR="00353AC8" w:rsidRPr="00BE4A7A" w:rsidRDefault="00353AC8" w:rsidP="00C76B26">
            <w:pPr>
              <w:jc w:val="center"/>
            </w:pPr>
            <w:r>
              <w:t>30</w:t>
            </w:r>
          </w:p>
        </w:tc>
        <w:tc>
          <w:tcPr>
            <w:tcW w:w="805" w:type="dxa"/>
          </w:tcPr>
          <w:p w14:paraId="0CAFA1B5" w14:textId="77777777" w:rsidR="00353AC8" w:rsidRPr="00BE4A7A" w:rsidRDefault="00353AC8" w:rsidP="00C76B26"/>
        </w:tc>
      </w:tr>
      <w:tr w:rsidR="00353AC8" w:rsidRPr="00BE4A7A" w14:paraId="63F38B9E" w14:textId="77777777" w:rsidTr="00C76B26">
        <w:tc>
          <w:tcPr>
            <w:tcW w:w="6840" w:type="dxa"/>
          </w:tcPr>
          <w:p w14:paraId="1FECA141" w14:textId="7ACD48E9" w:rsidR="00353AC8" w:rsidRPr="00BE4A7A" w:rsidRDefault="00353AC8" w:rsidP="00C76B26">
            <w:r w:rsidRPr="00BE4A7A">
              <w:t>Clarity and organization of the report</w:t>
            </w:r>
          </w:p>
        </w:tc>
        <w:tc>
          <w:tcPr>
            <w:tcW w:w="720" w:type="dxa"/>
          </w:tcPr>
          <w:p w14:paraId="53F30B16" w14:textId="77777777" w:rsidR="00353AC8" w:rsidRPr="00BE4A7A" w:rsidRDefault="00353AC8" w:rsidP="00C76B26">
            <w:pPr>
              <w:jc w:val="center"/>
            </w:pPr>
            <w:r>
              <w:t>20</w:t>
            </w:r>
          </w:p>
        </w:tc>
        <w:tc>
          <w:tcPr>
            <w:tcW w:w="805" w:type="dxa"/>
          </w:tcPr>
          <w:p w14:paraId="2DFD27FB" w14:textId="77777777" w:rsidR="00353AC8" w:rsidRPr="00BE4A7A" w:rsidRDefault="00353AC8" w:rsidP="00C76B26"/>
        </w:tc>
      </w:tr>
      <w:tr w:rsidR="00353AC8" w:rsidRPr="00BE4A7A" w14:paraId="56507444" w14:textId="77777777" w:rsidTr="00C76B26">
        <w:tc>
          <w:tcPr>
            <w:tcW w:w="6840" w:type="dxa"/>
          </w:tcPr>
          <w:p w14:paraId="11401886" w14:textId="30730224" w:rsidR="00353AC8" w:rsidRPr="00BE4A7A" w:rsidRDefault="00353AC8" w:rsidP="00C76B26">
            <w:r w:rsidRPr="00BE4A7A">
              <w:t>Effectiveness of the presentation and use of visual aids</w:t>
            </w:r>
          </w:p>
        </w:tc>
        <w:tc>
          <w:tcPr>
            <w:tcW w:w="720" w:type="dxa"/>
          </w:tcPr>
          <w:p w14:paraId="62F98446" w14:textId="77777777" w:rsidR="00353AC8" w:rsidRPr="00BE4A7A" w:rsidRDefault="00353AC8" w:rsidP="00C76B26">
            <w:pPr>
              <w:jc w:val="center"/>
            </w:pPr>
            <w:r>
              <w:t>20</w:t>
            </w:r>
          </w:p>
        </w:tc>
        <w:tc>
          <w:tcPr>
            <w:tcW w:w="805" w:type="dxa"/>
          </w:tcPr>
          <w:p w14:paraId="19546918" w14:textId="77777777" w:rsidR="00353AC8" w:rsidRPr="00BE4A7A" w:rsidRDefault="00353AC8" w:rsidP="00C76B26"/>
        </w:tc>
      </w:tr>
    </w:tbl>
    <w:p w14:paraId="2968D8E7" w14:textId="77777777" w:rsidR="00353AC8" w:rsidRDefault="00353AC8" w:rsidP="00353AC8">
      <w:pPr>
        <w:tabs>
          <w:tab w:val="left" w:pos="2696"/>
        </w:tabs>
        <w:spacing w:before="0" w:after="0"/>
        <w:rPr>
          <w:color w:val="138576" w:themeColor="accent6" w:themeShade="BF"/>
        </w:rPr>
      </w:pPr>
    </w:p>
    <w:p w14:paraId="5EA7EC82" w14:textId="77777777" w:rsidR="00353AC8" w:rsidRPr="00353AC8" w:rsidRDefault="00353AC8" w:rsidP="00353AC8">
      <w:pPr>
        <w:tabs>
          <w:tab w:val="left" w:pos="2696"/>
        </w:tabs>
        <w:spacing w:before="0" w:after="0"/>
        <w:rPr>
          <w:color w:val="138576" w:themeColor="accent6" w:themeShade="BF"/>
        </w:rPr>
      </w:pPr>
    </w:p>
    <w:p w14:paraId="4C003132" w14:textId="1392CEF4" w:rsidR="00F5470B" w:rsidRPr="007518C1" w:rsidRDefault="00353AC8" w:rsidP="00F5470B">
      <w:pPr>
        <w:spacing w:before="0" w:after="0"/>
        <w:rPr>
          <w:i/>
          <w:iCs/>
        </w:rPr>
      </w:pPr>
      <w:r w:rsidRPr="007518C1">
        <w:rPr>
          <w:b/>
          <w:bCs/>
          <w:i/>
          <w:iCs/>
        </w:rPr>
        <w:t>Note</w:t>
      </w:r>
      <w:r w:rsidRPr="007518C1">
        <w:rPr>
          <w:i/>
          <w:iCs/>
        </w:rPr>
        <w:t xml:space="preserve">: </w:t>
      </w:r>
      <w:r w:rsidR="00F5470B" w:rsidRPr="007518C1">
        <w:rPr>
          <w:i/>
          <w:iCs/>
        </w:rPr>
        <w:t xml:space="preserve">This activity will help students gain a deeper understanding of cyber attacks and the techniques used by attackers, which is crucial for developing effective cybersecurity measures. </w:t>
      </w:r>
    </w:p>
    <w:p w14:paraId="3E6C3304" w14:textId="77777777" w:rsidR="00F5470B" w:rsidRDefault="00F5470B" w:rsidP="00F5470B">
      <w:pPr>
        <w:spacing w:before="0" w:after="0"/>
      </w:pPr>
    </w:p>
    <w:p w14:paraId="57EDF0DA" w14:textId="77777777" w:rsidR="00F5470B" w:rsidRDefault="00F5470B" w:rsidP="00F5470B">
      <w:pPr>
        <w:spacing w:before="0" w:after="0"/>
      </w:pPr>
    </w:p>
    <w:p w14:paraId="2E8009CE" w14:textId="77777777" w:rsidR="00F5470B" w:rsidRDefault="00F5470B" w:rsidP="00F5470B">
      <w:pPr>
        <w:spacing w:before="0" w:after="0"/>
      </w:pPr>
    </w:p>
    <w:p w14:paraId="0104F536" w14:textId="61FBF623" w:rsidR="00F5470B" w:rsidRPr="007518C1" w:rsidRDefault="00F5470B" w:rsidP="007518C1">
      <w:pPr>
        <w:pBdr>
          <w:bottom w:val="single" w:sz="4" w:space="1" w:color="auto"/>
        </w:pBdr>
        <w:spacing w:before="0" w:after="0"/>
        <w:rPr>
          <w:b/>
          <w:bCs/>
          <w:color w:val="138576" w:themeColor="accent6" w:themeShade="BF"/>
        </w:rPr>
      </w:pPr>
      <w:r w:rsidRPr="007518C1">
        <w:rPr>
          <w:b/>
          <w:bCs/>
          <w:color w:val="138576" w:themeColor="accent6" w:themeShade="BF"/>
        </w:rPr>
        <w:t xml:space="preserve">Laboratory </w:t>
      </w:r>
      <w:r w:rsidR="007518C1">
        <w:rPr>
          <w:b/>
          <w:bCs/>
          <w:color w:val="138576" w:themeColor="accent6" w:themeShade="BF"/>
        </w:rPr>
        <w:t>Work 3</w:t>
      </w:r>
      <w:r w:rsidR="007518C1">
        <w:rPr>
          <w:b/>
          <w:bCs/>
          <w:color w:val="138576" w:themeColor="accent6" w:themeShade="BF"/>
        </w:rPr>
        <w:tab/>
      </w:r>
      <w:r w:rsidRPr="007518C1">
        <w:rPr>
          <w:b/>
          <w:bCs/>
          <w:color w:val="138576" w:themeColor="accent6" w:themeShade="BF"/>
        </w:rPr>
        <w:t>:</w:t>
      </w:r>
      <w:r w:rsidR="007518C1">
        <w:rPr>
          <w:b/>
          <w:bCs/>
          <w:color w:val="138576" w:themeColor="accent6" w:themeShade="BF"/>
        </w:rPr>
        <w:tab/>
      </w:r>
      <w:r w:rsidRPr="007518C1">
        <w:rPr>
          <w:b/>
          <w:bCs/>
          <w:color w:val="138576" w:themeColor="accent6" w:themeShade="BF"/>
        </w:rPr>
        <w:t xml:space="preserve"> Securing Network Devices</w:t>
      </w:r>
    </w:p>
    <w:p w14:paraId="66D66A76" w14:textId="77777777" w:rsidR="00F8409B" w:rsidRDefault="00F8409B" w:rsidP="00F5470B">
      <w:pPr>
        <w:spacing w:before="0" w:after="0"/>
        <w:rPr>
          <w:i/>
          <w:iCs/>
          <w:color w:val="138576" w:themeColor="accent6" w:themeShade="BF"/>
        </w:rPr>
      </w:pPr>
    </w:p>
    <w:p w14:paraId="363FD622" w14:textId="4605C7FF" w:rsidR="00F5470B" w:rsidRPr="007518C1" w:rsidRDefault="00F5470B" w:rsidP="00F5470B">
      <w:pPr>
        <w:spacing w:before="0" w:after="0"/>
        <w:rPr>
          <w:i/>
          <w:iCs/>
          <w:color w:val="138576" w:themeColor="accent6" w:themeShade="BF"/>
        </w:rPr>
      </w:pPr>
      <w:r w:rsidRPr="007518C1">
        <w:rPr>
          <w:i/>
          <w:iCs/>
          <w:color w:val="138576" w:themeColor="accent6" w:themeShade="BF"/>
        </w:rPr>
        <w:t>Objective:</w:t>
      </w:r>
    </w:p>
    <w:p w14:paraId="4A06B510" w14:textId="77777777" w:rsidR="00F5470B" w:rsidRDefault="00F5470B" w:rsidP="00BF616B">
      <w:pPr>
        <w:spacing w:before="0" w:after="0"/>
        <w:ind w:left="720" w:firstLine="720"/>
      </w:pPr>
      <w:r>
        <w:t>To understand the importance of securing network devices and learn how to implement basic security configurations.</w:t>
      </w:r>
    </w:p>
    <w:p w14:paraId="7E5CFC87" w14:textId="77777777" w:rsidR="00F5470B" w:rsidRDefault="00F5470B" w:rsidP="00F5470B">
      <w:pPr>
        <w:spacing w:before="0" w:after="0"/>
      </w:pPr>
    </w:p>
    <w:p w14:paraId="5050BF74" w14:textId="77777777" w:rsidR="00F5470B" w:rsidRPr="007518C1" w:rsidRDefault="00F5470B" w:rsidP="00F5470B">
      <w:pPr>
        <w:spacing w:before="0" w:after="0"/>
        <w:rPr>
          <w:i/>
          <w:iCs/>
          <w:color w:val="138576" w:themeColor="accent6" w:themeShade="BF"/>
        </w:rPr>
      </w:pPr>
      <w:r w:rsidRPr="007518C1">
        <w:rPr>
          <w:i/>
          <w:iCs/>
          <w:color w:val="138576" w:themeColor="accent6" w:themeShade="BF"/>
        </w:rPr>
        <w:lastRenderedPageBreak/>
        <w:t>Materials Needed:</w:t>
      </w:r>
    </w:p>
    <w:p w14:paraId="1EC35B95" w14:textId="164D669E" w:rsidR="00F5470B" w:rsidRDefault="00F5470B" w:rsidP="007518C1">
      <w:pPr>
        <w:pStyle w:val="ListParagraph"/>
        <w:numPr>
          <w:ilvl w:val="0"/>
          <w:numId w:val="27"/>
        </w:numPr>
        <w:spacing w:before="0" w:after="0"/>
        <w:ind w:left="1080"/>
      </w:pPr>
      <w:r>
        <w:t>Computer with internet access</w:t>
      </w:r>
    </w:p>
    <w:p w14:paraId="73C623F5" w14:textId="32666A88" w:rsidR="00F5470B" w:rsidRDefault="00F5470B" w:rsidP="007518C1">
      <w:pPr>
        <w:pStyle w:val="ListParagraph"/>
        <w:numPr>
          <w:ilvl w:val="0"/>
          <w:numId w:val="27"/>
        </w:numPr>
        <w:spacing w:before="0" w:after="0"/>
        <w:ind w:left="1080"/>
      </w:pPr>
      <w:r>
        <w:t>Access to a network device (e.g., a router or switch) with administrative privileges</w:t>
      </w:r>
    </w:p>
    <w:p w14:paraId="254CE051" w14:textId="1E11A08D" w:rsidR="00F5470B" w:rsidRDefault="00F5470B" w:rsidP="007518C1">
      <w:pPr>
        <w:pStyle w:val="ListParagraph"/>
        <w:numPr>
          <w:ilvl w:val="0"/>
          <w:numId w:val="27"/>
        </w:numPr>
        <w:spacing w:before="0" w:after="0"/>
        <w:ind w:left="1080"/>
      </w:pPr>
      <w:r>
        <w:t>Network simulation software (e.g., Cisco Packet Tracer) if physical devices are not available</w:t>
      </w:r>
    </w:p>
    <w:p w14:paraId="11465699" w14:textId="77777777" w:rsidR="00F5470B" w:rsidRDefault="00F5470B" w:rsidP="007518C1">
      <w:pPr>
        <w:pStyle w:val="ListParagraph"/>
        <w:numPr>
          <w:ilvl w:val="0"/>
          <w:numId w:val="27"/>
        </w:numPr>
        <w:spacing w:before="0" w:after="0"/>
        <w:ind w:left="1080"/>
      </w:pPr>
      <w:r>
        <w:t>Notepad or any text editor</w:t>
      </w:r>
    </w:p>
    <w:p w14:paraId="5274F6E2" w14:textId="77777777" w:rsidR="00F5470B" w:rsidRDefault="00F5470B" w:rsidP="00F5470B">
      <w:pPr>
        <w:spacing w:before="0" w:after="0"/>
      </w:pPr>
    </w:p>
    <w:p w14:paraId="6C302AFE" w14:textId="77777777" w:rsidR="00F5470B" w:rsidRPr="007518C1" w:rsidRDefault="00F5470B" w:rsidP="00F5470B">
      <w:pPr>
        <w:spacing w:before="0" w:after="0"/>
        <w:rPr>
          <w:i/>
          <w:iCs/>
          <w:color w:val="138576" w:themeColor="accent6" w:themeShade="BF"/>
        </w:rPr>
      </w:pPr>
      <w:r w:rsidRPr="007518C1">
        <w:rPr>
          <w:i/>
          <w:iCs/>
          <w:color w:val="138576" w:themeColor="accent6" w:themeShade="BF"/>
        </w:rPr>
        <w:t>Instructions:</w:t>
      </w:r>
    </w:p>
    <w:p w14:paraId="0EEE4BE3" w14:textId="4CB1CBEB" w:rsidR="00F5470B" w:rsidRDefault="00F5470B" w:rsidP="007518C1">
      <w:pPr>
        <w:pStyle w:val="ListParagraph"/>
        <w:numPr>
          <w:ilvl w:val="0"/>
          <w:numId w:val="28"/>
        </w:numPr>
        <w:spacing w:before="0" w:after="0"/>
      </w:pPr>
      <w:r>
        <w:t>Research Network Device Security:</w:t>
      </w:r>
    </w:p>
    <w:p w14:paraId="66E1EF72" w14:textId="77777777" w:rsidR="00F5470B" w:rsidRDefault="00F5470B" w:rsidP="00F5470B">
      <w:pPr>
        <w:spacing w:before="0" w:after="0"/>
      </w:pPr>
    </w:p>
    <w:p w14:paraId="04ABDA29" w14:textId="77777777" w:rsidR="00F5470B" w:rsidRDefault="00F5470B" w:rsidP="007518C1">
      <w:pPr>
        <w:pStyle w:val="ListParagraph"/>
        <w:numPr>
          <w:ilvl w:val="0"/>
          <w:numId w:val="29"/>
        </w:numPr>
        <w:spacing w:before="0" w:after="0"/>
        <w:ind w:left="1080"/>
      </w:pPr>
      <w:r>
        <w:t>Use the internet to research best practices for securing network devices such as routers and switches.</w:t>
      </w:r>
    </w:p>
    <w:p w14:paraId="4FDD0008" w14:textId="77777777" w:rsidR="00F5470B" w:rsidRDefault="00F5470B" w:rsidP="007518C1">
      <w:pPr>
        <w:spacing w:before="0" w:after="0"/>
        <w:ind w:left="360"/>
      </w:pPr>
    </w:p>
    <w:p w14:paraId="6C570207" w14:textId="77777777" w:rsidR="00F5470B" w:rsidRDefault="00F5470B" w:rsidP="007518C1">
      <w:pPr>
        <w:pStyle w:val="ListParagraph"/>
        <w:numPr>
          <w:ilvl w:val="0"/>
          <w:numId w:val="29"/>
        </w:numPr>
        <w:spacing w:before="0" w:after="0"/>
        <w:ind w:left="1080"/>
      </w:pPr>
      <w:r>
        <w:t>Take notes on important security configurations like changing default passwords, disabling unused services, and enabling encryption.</w:t>
      </w:r>
    </w:p>
    <w:p w14:paraId="60F5BF8D" w14:textId="77777777" w:rsidR="00F5470B" w:rsidRDefault="00F5470B" w:rsidP="00F5470B">
      <w:pPr>
        <w:spacing w:before="0" w:after="0"/>
      </w:pPr>
    </w:p>
    <w:p w14:paraId="4EC26B8C" w14:textId="1A7AE415" w:rsidR="00F5470B" w:rsidRDefault="00F5470B" w:rsidP="007518C1">
      <w:pPr>
        <w:pStyle w:val="ListParagraph"/>
        <w:numPr>
          <w:ilvl w:val="0"/>
          <w:numId w:val="28"/>
        </w:numPr>
        <w:spacing w:before="0" w:after="0"/>
      </w:pPr>
      <w:r>
        <w:t>Access Network Device:</w:t>
      </w:r>
    </w:p>
    <w:p w14:paraId="13A4C635" w14:textId="77777777" w:rsidR="00F5470B" w:rsidRDefault="00F5470B" w:rsidP="00F5470B">
      <w:pPr>
        <w:spacing w:before="0" w:after="0"/>
      </w:pPr>
    </w:p>
    <w:p w14:paraId="3354ABC2" w14:textId="77777777" w:rsidR="00F5470B" w:rsidRDefault="00F5470B" w:rsidP="007518C1">
      <w:pPr>
        <w:pStyle w:val="ListParagraph"/>
        <w:numPr>
          <w:ilvl w:val="0"/>
          <w:numId w:val="30"/>
        </w:numPr>
        <w:spacing w:before="0" w:after="0"/>
        <w:ind w:left="1080"/>
      </w:pPr>
      <w:r>
        <w:t>Gain access to a network device (either physical or simulated) with administrative privileges.</w:t>
      </w:r>
    </w:p>
    <w:p w14:paraId="524DF669" w14:textId="77777777" w:rsidR="00F5470B" w:rsidRDefault="00F5470B" w:rsidP="007518C1">
      <w:pPr>
        <w:spacing w:before="0" w:after="0"/>
        <w:ind w:left="360"/>
      </w:pPr>
    </w:p>
    <w:p w14:paraId="13F2F82F" w14:textId="77777777" w:rsidR="00F5470B" w:rsidRDefault="00F5470B" w:rsidP="007518C1">
      <w:pPr>
        <w:pStyle w:val="ListParagraph"/>
        <w:numPr>
          <w:ilvl w:val="0"/>
          <w:numId w:val="30"/>
        </w:numPr>
        <w:spacing w:before="0" w:after="0"/>
        <w:ind w:left="1080"/>
      </w:pPr>
      <w:r>
        <w:t>If using Cisco Packet Tracer, set up a basic network topology with at least one router and one switch.</w:t>
      </w:r>
    </w:p>
    <w:p w14:paraId="6B27D4F9" w14:textId="77777777" w:rsidR="00F5470B" w:rsidRDefault="00F5470B" w:rsidP="00F5470B">
      <w:pPr>
        <w:spacing w:before="0" w:after="0"/>
      </w:pPr>
    </w:p>
    <w:p w14:paraId="7222539C" w14:textId="1FD969CE" w:rsidR="00F5470B" w:rsidRDefault="00F5470B" w:rsidP="007518C1">
      <w:pPr>
        <w:pStyle w:val="ListParagraph"/>
        <w:numPr>
          <w:ilvl w:val="0"/>
          <w:numId w:val="28"/>
        </w:numPr>
        <w:spacing w:before="0" w:after="0"/>
      </w:pPr>
      <w:r>
        <w:t>Implement Security Configurations:</w:t>
      </w:r>
    </w:p>
    <w:p w14:paraId="29EE6AF4" w14:textId="77777777" w:rsidR="00F5470B" w:rsidRDefault="00F5470B" w:rsidP="00F5470B">
      <w:pPr>
        <w:spacing w:before="0" w:after="0"/>
      </w:pPr>
    </w:p>
    <w:p w14:paraId="3A89E00B" w14:textId="77777777" w:rsidR="00F5470B" w:rsidRDefault="00F5470B" w:rsidP="007518C1">
      <w:pPr>
        <w:pStyle w:val="ListParagraph"/>
        <w:numPr>
          <w:ilvl w:val="0"/>
          <w:numId w:val="31"/>
        </w:numPr>
        <w:spacing w:before="0" w:after="0"/>
        <w:ind w:left="1080"/>
      </w:pPr>
      <w:r>
        <w:t>Perform the following security configurations on the network device:</w:t>
      </w:r>
    </w:p>
    <w:p w14:paraId="5664D1D3" w14:textId="77777777" w:rsidR="00F5470B" w:rsidRDefault="00F5470B" w:rsidP="007518C1">
      <w:pPr>
        <w:spacing w:before="0" w:after="0"/>
        <w:ind w:left="360"/>
      </w:pPr>
    </w:p>
    <w:p w14:paraId="74D25E98" w14:textId="77777777" w:rsidR="00F5470B" w:rsidRDefault="00F5470B" w:rsidP="00BF616B">
      <w:pPr>
        <w:pStyle w:val="ListParagraph"/>
        <w:numPr>
          <w:ilvl w:val="0"/>
          <w:numId w:val="39"/>
        </w:numPr>
        <w:spacing w:before="0" w:after="0"/>
        <w:ind w:left="1440"/>
      </w:pPr>
      <w:r>
        <w:t>Change the default administrative password to a strong, unique password.</w:t>
      </w:r>
    </w:p>
    <w:p w14:paraId="4583F058" w14:textId="77777777" w:rsidR="00F5470B" w:rsidRDefault="00F5470B" w:rsidP="00BF616B">
      <w:pPr>
        <w:spacing w:before="0" w:after="0"/>
        <w:ind w:left="1440"/>
      </w:pPr>
    </w:p>
    <w:p w14:paraId="71A83502" w14:textId="77777777" w:rsidR="00F5470B" w:rsidRDefault="00F5470B" w:rsidP="00BF616B">
      <w:pPr>
        <w:pStyle w:val="ListParagraph"/>
        <w:numPr>
          <w:ilvl w:val="0"/>
          <w:numId w:val="39"/>
        </w:numPr>
        <w:spacing w:before="0" w:after="0"/>
        <w:ind w:left="1440"/>
      </w:pPr>
      <w:r>
        <w:t>Disable any unused services or ports to minimize potential attack vectors.</w:t>
      </w:r>
    </w:p>
    <w:p w14:paraId="5D069425" w14:textId="77777777" w:rsidR="00F5470B" w:rsidRDefault="00F5470B" w:rsidP="00BF616B">
      <w:pPr>
        <w:spacing w:before="0" w:after="0"/>
        <w:ind w:left="1440"/>
      </w:pPr>
    </w:p>
    <w:p w14:paraId="606E4A8C" w14:textId="77777777" w:rsidR="00F5470B" w:rsidRDefault="00F5470B" w:rsidP="00BF616B">
      <w:pPr>
        <w:pStyle w:val="ListParagraph"/>
        <w:numPr>
          <w:ilvl w:val="0"/>
          <w:numId w:val="39"/>
        </w:numPr>
        <w:spacing w:before="0" w:after="0"/>
        <w:ind w:left="1440"/>
      </w:pPr>
      <w:r>
        <w:t>Enable encryption protocols (e.g., SSH) for remote access to the device.</w:t>
      </w:r>
    </w:p>
    <w:p w14:paraId="022EC769" w14:textId="77777777" w:rsidR="00F5470B" w:rsidRDefault="00F5470B" w:rsidP="007518C1">
      <w:pPr>
        <w:spacing w:before="0" w:after="0"/>
        <w:ind w:left="360"/>
      </w:pPr>
    </w:p>
    <w:p w14:paraId="57A4C5DC" w14:textId="77777777" w:rsidR="00F5470B" w:rsidRDefault="00F5470B" w:rsidP="007518C1">
      <w:pPr>
        <w:pStyle w:val="ListParagraph"/>
        <w:numPr>
          <w:ilvl w:val="0"/>
          <w:numId w:val="31"/>
        </w:numPr>
        <w:spacing w:before="0" w:after="0"/>
        <w:ind w:left="1080"/>
      </w:pPr>
      <w:r>
        <w:t>Document each step taken and the commands used to implement the security configurations.</w:t>
      </w:r>
    </w:p>
    <w:p w14:paraId="67476409" w14:textId="77777777" w:rsidR="00F5470B" w:rsidRDefault="00F5470B" w:rsidP="00F5470B">
      <w:pPr>
        <w:spacing w:before="0" w:after="0"/>
      </w:pPr>
    </w:p>
    <w:p w14:paraId="38D59951" w14:textId="29A2C9A6" w:rsidR="00F5470B" w:rsidRDefault="00F5470B" w:rsidP="007518C1">
      <w:pPr>
        <w:pStyle w:val="ListParagraph"/>
        <w:numPr>
          <w:ilvl w:val="0"/>
          <w:numId w:val="28"/>
        </w:numPr>
        <w:spacing w:before="0" w:after="0"/>
      </w:pPr>
      <w:r>
        <w:t>Test Security Configurations:</w:t>
      </w:r>
    </w:p>
    <w:p w14:paraId="75678F6A" w14:textId="77777777" w:rsidR="00F5470B" w:rsidRDefault="00F5470B" w:rsidP="00F5470B">
      <w:pPr>
        <w:spacing w:before="0" w:after="0"/>
      </w:pPr>
    </w:p>
    <w:p w14:paraId="20F5D14B" w14:textId="77777777" w:rsidR="00F5470B" w:rsidRDefault="00F5470B" w:rsidP="007518C1">
      <w:pPr>
        <w:pStyle w:val="ListParagraph"/>
        <w:numPr>
          <w:ilvl w:val="0"/>
          <w:numId w:val="32"/>
        </w:numPr>
        <w:spacing w:before="0" w:after="0"/>
        <w:ind w:left="1080"/>
      </w:pPr>
      <w:r>
        <w:t>Verify that the security configurations have been successfully implemented by attempting to access the device with the default credentials (which should fail) and using the new credentials (which should succeed).</w:t>
      </w:r>
    </w:p>
    <w:p w14:paraId="116AE06C" w14:textId="77777777" w:rsidR="00F5470B" w:rsidRDefault="00F5470B" w:rsidP="007518C1">
      <w:pPr>
        <w:spacing w:before="0" w:after="0"/>
        <w:ind w:left="360"/>
      </w:pPr>
    </w:p>
    <w:p w14:paraId="4C304F39" w14:textId="77777777" w:rsidR="00F5470B" w:rsidRDefault="00F5470B" w:rsidP="007518C1">
      <w:pPr>
        <w:pStyle w:val="ListParagraph"/>
        <w:numPr>
          <w:ilvl w:val="0"/>
          <w:numId w:val="32"/>
        </w:numPr>
        <w:spacing w:before="0" w:after="0"/>
        <w:ind w:left="1080"/>
      </w:pPr>
      <w:r>
        <w:t>Check the status of the services and ports to ensure that unused ones are disabled.</w:t>
      </w:r>
    </w:p>
    <w:p w14:paraId="745C1C30" w14:textId="77777777" w:rsidR="00F5470B" w:rsidRDefault="00F5470B" w:rsidP="00F5470B">
      <w:pPr>
        <w:spacing w:before="0" w:after="0"/>
      </w:pPr>
    </w:p>
    <w:p w14:paraId="0CB25F84" w14:textId="5E50CCC2" w:rsidR="00F5470B" w:rsidRDefault="00F5470B" w:rsidP="007518C1">
      <w:pPr>
        <w:pStyle w:val="ListParagraph"/>
        <w:numPr>
          <w:ilvl w:val="0"/>
          <w:numId w:val="28"/>
        </w:numPr>
        <w:spacing w:before="0" w:after="0"/>
      </w:pPr>
      <w:r>
        <w:t>Create a Report:</w:t>
      </w:r>
    </w:p>
    <w:p w14:paraId="32070B05" w14:textId="77777777" w:rsidR="00F5470B" w:rsidRDefault="00F5470B" w:rsidP="00F5470B">
      <w:pPr>
        <w:spacing w:before="0" w:after="0"/>
      </w:pPr>
    </w:p>
    <w:p w14:paraId="533E7DE8" w14:textId="77777777" w:rsidR="00F5470B" w:rsidRDefault="00F5470B" w:rsidP="007518C1">
      <w:pPr>
        <w:pStyle w:val="ListParagraph"/>
        <w:numPr>
          <w:ilvl w:val="0"/>
          <w:numId w:val="33"/>
        </w:numPr>
        <w:spacing w:before="0" w:after="0"/>
        <w:ind w:left="1080"/>
      </w:pPr>
      <w:r>
        <w:lastRenderedPageBreak/>
        <w:t>Compile your findings into a report. Include the following sections:</w:t>
      </w:r>
    </w:p>
    <w:p w14:paraId="1F7104E0" w14:textId="77777777" w:rsidR="00F5470B" w:rsidRDefault="00F5470B" w:rsidP="007518C1">
      <w:pPr>
        <w:spacing w:before="0" w:after="0"/>
        <w:ind w:left="360"/>
      </w:pPr>
    </w:p>
    <w:p w14:paraId="4DD4C5D0" w14:textId="77777777" w:rsidR="00F5470B" w:rsidRDefault="00F5470B" w:rsidP="00BF616B">
      <w:pPr>
        <w:pStyle w:val="ListParagraph"/>
        <w:numPr>
          <w:ilvl w:val="0"/>
          <w:numId w:val="40"/>
        </w:numPr>
        <w:spacing w:before="0" w:after="0"/>
        <w:ind w:left="1440"/>
      </w:pPr>
      <w:r>
        <w:t>Introduction: Briefly explain the importance of securing network devices.</w:t>
      </w:r>
    </w:p>
    <w:p w14:paraId="76B59E7E" w14:textId="77777777" w:rsidR="00F5470B" w:rsidRDefault="00F5470B" w:rsidP="00BF616B">
      <w:pPr>
        <w:spacing w:before="0" w:after="0"/>
        <w:ind w:left="1440"/>
      </w:pPr>
    </w:p>
    <w:p w14:paraId="308E3120" w14:textId="77777777" w:rsidR="00F5470B" w:rsidRDefault="00F5470B" w:rsidP="00BF616B">
      <w:pPr>
        <w:pStyle w:val="ListParagraph"/>
        <w:numPr>
          <w:ilvl w:val="0"/>
          <w:numId w:val="40"/>
        </w:numPr>
        <w:spacing w:before="0" w:after="0"/>
        <w:ind w:left="1440"/>
      </w:pPr>
      <w:r>
        <w:t>Security Configurations: Describe each security configuration you implemented and why it's important.</w:t>
      </w:r>
    </w:p>
    <w:p w14:paraId="59FF5B16" w14:textId="77777777" w:rsidR="00F5470B" w:rsidRDefault="00F5470B" w:rsidP="00BF616B">
      <w:pPr>
        <w:spacing w:before="0" w:after="0"/>
        <w:ind w:left="1440"/>
      </w:pPr>
    </w:p>
    <w:p w14:paraId="34563941" w14:textId="77777777" w:rsidR="00F5470B" w:rsidRDefault="00F5470B" w:rsidP="00BF616B">
      <w:pPr>
        <w:pStyle w:val="ListParagraph"/>
        <w:numPr>
          <w:ilvl w:val="0"/>
          <w:numId w:val="40"/>
        </w:numPr>
        <w:spacing w:before="0" w:after="0"/>
        <w:ind w:left="1440"/>
      </w:pPr>
      <w:r>
        <w:t>Implementation Steps: Document the steps and commands used to implement the security configurations.</w:t>
      </w:r>
    </w:p>
    <w:p w14:paraId="6ADF396B" w14:textId="77777777" w:rsidR="00F5470B" w:rsidRDefault="00F5470B" w:rsidP="00BF616B">
      <w:pPr>
        <w:spacing w:before="0" w:after="0"/>
        <w:ind w:left="1440"/>
      </w:pPr>
    </w:p>
    <w:p w14:paraId="10AAB0AA" w14:textId="77777777" w:rsidR="00F5470B" w:rsidRDefault="00F5470B" w:rsidP="00BF616B">
      <w:pPr>
        <w:pStyle w:val="ListParagraph"/>
        <w:numPr>
          <w:ilvl w:val="0"/>
          <w:numId w:val="40"/>
        </w:numPr>
        <w:spacing w:before="0" w:after="0"/>
        <w:ind w:left="1440"/>
      </w:pPr>
      <w:r>
        <w:t>Testing and Results: Summarize the testing process and the outcomes observed.</w:t>
      </w:r>
    </w:p>
    <w:p w14:paraId="7F4827B8" w14:textId="77777777" w:rsidR="00F5470B" w:rsidRDefault="00F5470B" w:rsidP="00BF616B">
      <w:pPr>
        <w:spacing w:before="0" w:after="0"/>
        <w:ind w:left="1440"/>
      </w:pPr>
    </w:p>
    <w:p w14:paraId="0E28C65E" w14:textId="77777777" w:rsidR="00F5470B" w:rsidRDefault="00F5470B" w:rsidP="00BF616B">
      <w:pPr>
        <w:pStyle w:val="ListParagraph"/>
        <w:numPr>
          <w:ilvl w:val="0"/>
          <w:numId w:val="40"/>
        </w:numPr>
        <w:spacing w:before="0" w:after="0"/>
        <w:ind w:left="1440"/>
      </w:pPr>
      <w:r>
        <w:t>Conclusion: Discuss the impact of securing network devices on overall network security.</w:t>
      </w:r>
    </w:p>
    <w:p w14:paraId="4D4EB5D3" w14:textId="77777777" w:rsidR="00F5470B" w:rsidRDefault="00F5470B" w:rsidP="00F5470B">
      <w:pPr>
        <w:spacing w:before="0" w:after="0"/>
      </w:pPr>
    </w:p>
    <w:p w14:paraId="5FA249E6" w14:textId="70DA9D7E" w:rsidR="00F5470B" w:rsidRDefault="00F5470B" w:rsidP="007518C1">
      <w:pPr>
        <w:pStyle w:val="ListParagraph"/>
        <w:numPr>
          <w:ilvl w:val="0"/>
          <w:numId w:val="28"/>
        </w:numPr>
        <w:spacing w:before="0" w:after="0"/>
      </w:pPr>
      <w:r>
        <w:t>Presentation:</w:t>
      </w:r>
    </w:p>
    <w:p w14:paraId="6FF9EC1F" w14:textId="77777777" w:rsidR="00F5470B" w:rsidRDefault="00F5470B" w:rsidP="00F5470B">
      <w:pPr>
        <w:spacing w:before="0" w:after="0"/>
      </w:pPr>
    </w:p>
    <w:p w14:paraId="61E44CDB" w14:textId="77777777" w:rsidR="00F5470B" w:rsidRDefault="00F5470B" w:rsidP="007518C1">
      <w:pPr>
        <w:pStyle w:val="ListParagraph"/>
        <w:numPr>
          <w:ilvl w:val="0"/>
          <w:numId w:val="34"/>
        </w:numPr>
        <w:spacing w:before="0" w:after="0"/>
      </w:pPr>
      <w:r>
        <w:t>Prepare a short presentation (5-10 minutes) to share your findings with your classmates or instructor. Use visual aids such as slides or charts to enhance your presentation.</w:t>
      </w:r>
    </w:p>
    <w:p w14:paraId="0E656778" w14:textId="77777777" w:rsidR="00F5470B" w:rsidRDefault="00F5470B" w:rsidP="00F5470B">
      <w:pPr>
        <w:spacing w:before="0" w:after="0"/>
      </w:pPr>
    </w:p>
    <w:p w14:paraId="633F2E60" w14:textId="77777777" w:rsidR="00F5470B" w:rsidRDefault="00F5470B" w:rsidP="00F5470B">
      <w:pPr>
        <w:spacing w:before="0" w:after="0"/>
        <w:rPr>
          <w:i/>
          <w:iCs/>
          <w:color w:val="138576" w:themeColor="accent6" w:themeShade="BF"/>
        </w:rPr>
      </w:pPr>
      <w:r w:rsidRPr="007518C1">
        <w:rPr>
          <w:i/>
          <w:iCs/>
          <w:color w:val="138576" w:themeColor="accent6" w:themeShade="BF"/>
        </w:rPr>
        <w:t>Evaluation Criteria:</w:t>
      </w:r>
    </w:p>
    <w:p w14:paraId="1BAEA71B" w14:textId="77777777" w:rsidR="007518C1" w:rsidRPr="007518C1" w:rsidRDefault="007518C1" w:rsidP="00F5470B">
      <w:pPr>
        <w:spacing w:before="0" w:after="0"/>
        <w:rPr>
          <w:i/>
          <w:iCs/>
          <w:color w:val="138576" w:themeColor="accent6" w:themeShade="BF"/>
        </w:rPr>
      </w:pPr>
    </w:p>
    <w:tbl>
      <w:tblPr>
        <w:tblStyle w:val="TableGrid"/>
        <w:tblW w:w="0" w:type="auto"/>
        <w:tblInd w:w="985" w:type="dxa"/>
        <w:tblBorders>
          <w:top w:val="single" w:sz="4" w:space="0" w:color="0D594F" w:themeColor="accent6" w:themeShade="80"/>
          <w:left w:val="single" w:sz="4" w:space="0" w:color="0D594F" w:themeColor="accent6" w:themeShade="80"/>
          <w:bottom w:val="single" w:sz="4" w:space="0" w:color="0D594F" w:themeColor="accent6" w:themeShade="80"/>
          <w:right w:val="single" w:sz="4" w:space="0" w:color="0D594F" w:themeColor="accent6" w:themeShade="80"/>
          <w:insideH w:val="single" w:sz="4" w:space="0" w:color="0D594F" w:themeColor="accent6" w:themeShade="80"/>
          <w:insideV w:val="single" w:sz="4" w:space="0" w:color="0D594F" w:themeColor="accent6" w:themeShade="80"/>
        </w:tblBorders>
        <w:tblLook w:val="04A0" w:firstRow="1" w:lastRow="0" w:firstColumn="1" w:lastColumn="0" w:noHBand="0" w:noVBand="1"/>
      </w:tblPr>
      <w:tblGrid>
        <w:gridCol w:w="6840"/>
        <w:gridCol w:w="720"/>
        <w:gridCol w:w="805"/>
      </w:tblGrid>
      <w:tr w:rsidR="009228AC" w:rsidRPr="00BE4A7A" w14:paraId="4BF792AD" w14:textId="77777777" w:rsidTr="00C76B26">
        <w:tc>
          <w:tcPr>
            <w:tcW w:w="6840" w:type="dxa"/>
            <w:shd w:val="clear" w:color="auto" w:fill="C9F7F1" w:themeFill="accent6" w:themeFillTint="33"/>
          </w:tcPr>
          <w:p w14:paraId="1A906502" w14:textId="77777777" w:rsidR="009228AC" w:rsidRPr="002D50CC" w:rsidRDefault="009228AC" w:rsidP="00C76B26">
            <w:pPr>
              <w:jc w:val="center"/>
              <w:rPr>
                <w:b/>
                <w:bCs/>
                <w:color w:val="138576" w:themeColor="accent6" w:themeShade="BF"/>
              </w:rPr>
            </w:pPr>
            <w:r w:rsidRPr="002D50CC">
              <w:rPr>
                <w:b/>
                <w:bCs/>
                <w:color w:val="138576" w:themeColor="accent6" w:themeShade="BF"/>
              </w:rPr>
              <w:t>Criteria</w:t>
            </w:r>
          </w:p>
        </w:tc>
        <w:tc>
          <w:tcPr>
            <w:tcW w:w="720" w:type="dxa"/>
            <w:shd w:val="clear" w:color="auto" w:fill="C9F7F1" w:themeFill="accent6" w:themeFillTint="33"/>
          </w:tcPr>
          <w:p w14:paraId="307FB972" w14:textId="77777777" w:rsidR="009228AC" w:rsidRPr="002D50CC" w:rsidRDefault="009228AC" w:rsidP="00C76B26">
            <w:pPr>
              <w:jc w:val="center"/>
              <w:rPr>
                <w:b/>
                <w:bCs/>
                <w:color w:val="138576" w:themeColor="accent6" w:themeShade="BF"/>
              </w:rPr>
            </w:pPr>
            <w:r w:rsidRPr="002D50CC">
              <w:rPr>
                <w:b/>
                <w:bCs/>
                <w:color w:val="138576" w:themeColor="accent6" w:themeShade="BF"/>
              </w:rPr>
              <w:t>PCT</w:t>
            </w:r>
          </w:p>
        </w:tc>
        <w:tc>
          <w:tcPr>
            <w:tcW w:w="805" w:type="dxa"/>
            <w:shd w:val="clear" w:color="auto" w:fill="C9F7F1" w:themeFill="accent6" w:themeFillTint="33"/>
          </w:tcPr>
          <w:p w14:paraId="2EFA1B57" w14:textId="77777777" w:rsidR="009228AC" w:rsidRPr="002D50CC" w:rsidRDefault="009228AC" w:rsidP="00C76B26">
            <w:pPr>
              <w:jc w:val="center"/>
              <w:rPr>
                <w:b/>
                <w:bCs/>
                <w:color w:val="138576" w:themeColor="accent6" w:themeShade="BF"/>
              </w:rPr>
            </w:pPr>
            <w:r w:rsidRPr="002D50CC">
              <w:rPr>
                <w:b/>
                <w:bCs/>
                <w:color w:val="138576" w:themeColor="accent6" w:themeShade="BF"/>
              </w:rPr>
              <w:t>Score</w:t>
            </w:r>
          </w:p>
        </w:tc>
      </w:tr>
      <w:tr w:rsidR="009228AC" w:rsidRPr="00BE4A7A" w14:paraId="0B370730" w14:textId="77777777" w:rsidTr="00C76B26">
        <w:tc>
          <w:tcPr>
            <w:tcW w:w="6840" w:type="dxa"/>
          </w:tcPr>
          <w:p w14:paraId="73C2C7EB" w14:textId="2732B371" w:rsidR="009228AC" w:rsidRPr="00BE4A7A" w:rsidRDefault="009228AC" w:rsidP="00C76B26">
            <w:r w:rsidRPr="00BE4A7A">
              <w:t xml:space="preserve">Completeness and accuracy of the research on </w:t>
            </w:r>
            <w:r>
              <w:t>network device security</w:t>
            </w:r>
          </w:p>
        </w:tc>
        <w:tc>
          <w:tcPr>
            <w:tcW w:w="720" w:type="dxa"/>
          </w:tcPr>
          <w:p w14:paraId="127C70BE" w14:textId="77777777" w:rsidR="009228AC" w:rsidRPr="00BE4A7A" w:rsidRDefault="009228AC" w:rsidP="00C76B26">
            <w:pPr>
              <w:jc w:val="center"/>
            </w:pPr>
            <w:r>
              <w:t>30</w:t>
            </w:r>
          </w:p>
        </w:tc>
        <w:tc>
          <w:tcPr>
            <w:tcW w:w="805" w:type="dxa"/>
          </w:tcPr>
          <w:p w14:paraId="4AFDF1EE" w14:textId="77777777" w:rsidR="009228AC" w:rsidRPr="00BE4A7A" w:rsidRDefault="009228AC" w:rsidP="00C76B26"/>
        </w:tc>
      </w:tr>
      <w:tr w:rsidR="009228AC" w:rsidRPr="00BE4A7A" w14:paraId="798DD6BE" w14:textId="77777777" w:rsidTr="00C76B26">
        <w:tc>
          <w:tcPr>
            <w:tcW w:w="6840" w:type="dxa"/>
          </w:tcPr>
          <w:p w14:paraId="591B7A1A" w14:textId="6A467335" w:rsidR="009228AC" w:rsidRPr="00BE4A7A" w:rsidRDefault="009228AC" w:rsidP="00C76B26">
            <w:r w:rsidRPr="00BE4A7A">
              <w:t xml:space="preserve">Thoroughness of the </w:t>
            </w:r>
            <w:r>
              <w:t>implementation and documentation</w:t>
            </w:r>
            <w:r>
              <w:t xml:space="preserve"> of </w:t>
            </w:r>
            <w:r>
              <w:t>security configurations</w:t>
            </w:r>
          </w:p>
        </w:tc>
        <w:tc>
          <w:tcPr>
            <w:tcW w:w="720" w:type="dxa"/>
          </w:tcPr>
          <w:p w14:paraId="0E282418" w14:textId="77777777" w:rsidR="009228AC" w:rsidRPr="00BE4A7A" w:rsidRDefault="009228AC" w:rsidP="00C76B26">
            <w:pPr>
              <w:jc w:val="center"/>
            </w:pPr>
            <w:r>
              <w:t>30</w:t>
            </w:r>
          </w:p>
        </w:tc>
        <w:tc>
          <w:tcPr>
            <w:tcW w:w="805" w:type="dxa"/>
          </w:tcPr>
          <w:p w14:paraId="34FD6EBB" w14:textId="77777777" w:rsidR="009228AC" w:rsidRPr="00BE4A7A" w:rsidRDefault="009228AC" w:rsidP="00C76B26"/>
        </w:tc>
      </w:tr>
      <w:tr w:rsidR="009228AC" w:rsidRPr="00BE4A7A" w14:paraId="5E53D92F" w14:textId="77777777" w:rsidTr="00C76B26">
        <w:tc>
          <w:tcPr>
            <w:tcW w:w="6840" w:type="dxa"/>
          </w:tcPr>
          <w:p w14:paraId="51743CEB" w14:textId="77777777" w:rsidR="009228AC" w:rsidRPr="00BE4A7A" w:rsidRDefault="009228AC" w:rsidP="00C76B26">
            <w:r w:rsidRPr="00BE4A7A">
              <w:t>Clarity and organization of the report</w:t>
            </w:r>
          </w:p>
        </w:tc>
        <w:tc>
          <w:tcPr>
            <w:tcW w:w="720" w:type="dxa"/>
          </w:tcPr>
          <w:p w14:paraId="7351F3FC" w14:textId="77777777" w:rsidR="009228AC" w:rsidRPr="00BE4A7A" w:rsidRDefault="009228AC" w:rsidP="00C76B26">
            <w:pPr>
              <w:jc w:val="center"/>
            </w:pPr>
            <w:r>
              <w:t>20</w:t>
            </w:r>
          </w:p>
        </w:tc>
        <w:tc>
          <w:tcPr>
            <w:tcW w:w="805" w:type="dxa"/>
          </w:tcPr>
          <w:p w14:paraId="2A0A0AFA" w14:textId="77777777" w:rsidR="009228AC" w:rsidRPr="00BE4A7A" w:rsidRDefault="009228AC" w:rsidP="00C76B26"/>
        </w:tc>
      </w:tr>
      <w:tr w:rsidR="009228AC" w:rsidRPr="00BE4A7A" w14:paraId="1D816037" w14:textId="77777777" w:rsidTr="00C76B26">
        <w:tc>
          <w:tcPr>
            <w:tcW w:w="6840" w:type="dxa"/>
          </w:tcPr>
          <w:p w14:paraId="51BFBB09" w14:textId="77777777" w:rsidR="009228AC" w:rsidRPr="00BE4A7A" w:rsidRDefault="009228AC" w:rsidP="00C76B26">
            <w:r w:rsidRPr="00BE4A7A">
              <w:t>Effectiveness of the presentation and use of visual aids</w:t>
            </w:r>
          </w:p>
        </w:tc>
        <w:tc>
          <w:tcPr>
            <w:tcW w:w="720" w:type="dxa"/>
          </w:tcPr>
          <w:p w14:paraId="437735BD" w14:textId="77777777" w:rsidR="009228AC" w:rsidRPr="00BE4A7A" w:rsidRDefault="009228AC" w:rsidP="00C76B26">
            <w:pPr>
              <w:jc w:val="center"/>
            </w:pPr>
            <w:r>
              <w:t>20</w:t>
            </w:r>
          </w:p>
        </w:tc>
        <w:tc>
          <w:tcPr>
            <w:tcW w:w="805" w:type="dxa"/>
          </w:tcPr>
          <w:p w14:paraId="4F557BF6" w14:textId="77777777" w:rsidR="009228AC" w:rsidRPr="00BE4A7A" w:rsidRDefault="009228AC" w:rsidP="00C76B26"/>
        </w:tc>
      </w:tr>
    </w:tbl>
    <w:p w14:paraId="4F862A24" w14:textId="77777777" w:rsidR="009228AC" w:rsidRDefault="009228AC" w:rsidP="00F5470B">
      <w:pPr>
        <w:spacing w:before="0" w:after="0"/>
      </w:pPr>
    </w:p>
    <w:p w14:paraId="3F5C344D" w14:textId="2F2D23F1" w:rsidR="00F5470B" w:rsidRPr="009228AC" w:rsidRDefault="009228AC" w:rsidP="00F5470B">
      <w:pPr>
        <w:spacing w:before="0" w:after="0"/>
        <w:rPr>
          <w:i/>
          <w:iCs/>
        </w:rPr>
      </w:pPr>
      <w:r w:rsidRPr="009228AC">
        <w:rPr>
          <w:b/>
          <w:bCs/>
          <w:i/>
          <w:iCs/>
        </w:rPr>
        <w:t>Note</w:t>
      </w:r>
      <w:r w:rsidRPr="009228AC">
        <w:rPr>
          <w:i/>
          <w:iCs/>
        </w:rPr>
        <w:t xml:space="preserve">: </w:t>
      </w:r>
      <w:r w:rsidR="00F5470B" w:rsidRPr="009228AC">
        <w:rPr>
          <w:i/>
          <w:iCs/>
        </w:rPr>
        <w:t>This activity will help students gain hands-on experience in securing network devices, which is a critical aspect of maintaining a secure network infrastructure.</w:t>
      </w:r>
    </w:p>
    <w:p w14:paraId="4F4F4AE2" w14:textId="77777777" w:rsidR="00F5470B" w:rsidRDefault="00F5470B" w:rsidP="00F5470B">
      <w:pPr>
        <w:spacing w:before="0" w:after="0"/>
      </w:pPr>
    </w:p>
    <w:p w14:paraId="2FF8A2EF" w14:textId="77777777" w:rsidR="00F5470B" w:rsidRDefault="00F5470B" w:rsidP="00F5470B">
      <w:pPr>
        <w:spacing w:before="0" w:after="0"/>
      </w:pPr>
    </w:p>
    <w:p w14:paraId="4301E7A3" w14:textId="77777777" w:rsidR="00F5470B" w:rsidRDefault="00F5470B" w:rsidP="00F5470B">
      <w:pPr>
        <w:spacing w:before="0" w:after="0"/>
      </w:pPr>
    </w:p>
    <w:p w14:paraId="3B20308E" w14:textId="530A6CCA" w:rsidR="00F5470B" w:rsidRPr="00F8409B" w:rsidRDefault="00F5470B" w:rsidP="00F8409B">
      <w:pPr>
        <w:pBdr>
          <w:bottom w:val="single" w:sz="4" w:space="1" w:color="auto"/>
        </w:pBdr>
        <w:spacing w:before="0" w:after="0"/>
        <w:rPr>
          <w:b/>
          <w:bCs/>
          <w:color w:val="138576" w:themeColor="accent6" w:themeShade="BF"/>
        </w:rPr>
      </w:pPr>
      <w:r w:rsidRPr="00F8409B">
        <w:rPr>
          <w:b/>
          <w:bCs/>
          <w:color w:val="138576" w:themeColor="accent6" w:themeShade="BF"/>
        </w:rPr>
        <w:t xml:space="preserve">Laboratory </w:t>
      </w:r>
      <w:r w:rsidR="00F8409B" w:rsidRPr="00F8409B">
        <w:rPr>
          <w:b/>
          <w:bCs/>
          <w:color w:val="138576" w:themeColor="accent6" w:themeShade="BF"/>
        </w:rPr>
        <w:t xml:space="preserve">Work </w:t>
      </w:r>
      <w:r w:rsidR="00F8409B">
        <w:rPr>
          <w:b/>
          <w:bCs/>
          <w:color w:val="138576" w:themeColor="accent6" w:themeShade="BF"/>
        </w:rPr>
        <w:t>4</w:t>
      </w:r>
      <w:r w:rsidR="00F8409B" w:rsidRPr="00F8409B">
        <w:rPr>
          <w:b/>
          <w:bCs/>
          <w:color w:val="138576" w:themeColor="accent6" w:themeShade="BF"/>
        </w:rPr>
        <w:tab/>
      </w:r>
      <w:r w:rsidRPr="00F8409B">
        <w:rPr>
          <w:b/>
          <w:bCs/>
          <w:color w:val="138576" w:themeColor="accent6" w:themeShade="BF"/>
        </w:rPr>
        <w:t>:</w:t>
      </w:r>
      <w:r w:rsidR="00F8409B" w:rsidRPr="00F8409B">
        <w:rPr>
          <w:b/>
          <w:bCs/>
          <w:color w:val="138576" w:themeColor="accent6" w:themeShade="BF"/>
        </w:rPr>
        <w:tab/>
      </w:r>
      <w:r w:rsidRPr="00F8409B">
        <w:rPr>
          <w:b/>
          <w:bCs/>
          <w:color w:val="138576" w:themeColor="accent6" w:themeShade="BF"/>
        </w:rPr>
        <w:t>Implementing Basic Cryptography</w:t>
      </w:r>
    </w:p>
    <w:p w14:paraId="4AC2C854" w14:textId="77777777" w:rsidR="00F8409B" w:rsidRDefault="00F8409B" w:rsidP="00F5470B">
      <w:pPr>
        <w:spacing w:before="0" w:after="0"/>
      </w:pPr>
    </w:p>
    <w:p w14:paraId="5CF39758" w14:textId="4B20F779" w:rsidR="00F5470B" w:rsidRPr="00916B40" w:rsidRDefault="00F5470B" w:rsidP="00F5470B">
      <w:pPr>
        <w:spacing w:before="0" w:after="0"/>
        <w:rPr>
          <w:i/>
          <w:iCs/>
          <w:color w:val="138576" w:themeColor="accent6" w:themeShade="BF"/>
        </w:rPr>
      </w:pPr>
      <w:r w:rsidRPr="00916B40">
        <w:rPr>
          <w:i/>
          <w:iCs/>
          <w:color w:val="138576" w:themeColor="accent6" w:themeShade="BF"/>
        </w:rPr>
        <w:t>Objective:</w:t>
      </w:r>
    </w:p>
    <w:p w14:paraId="0801EA0E" w14:textId="77777777" w:rsidR="00F5470B" w:rsidRDefault="00F5470B" w:rsidP="00BF616B">
      <w:pPr>
        <w:spacing w:before="0" w:after="0"/>
        <w:ind w:left="720" w:firstLine="720"/>
      </w:pPr>
      <w:r>
        <w:t>To understand the principles of cryptography and learn how to implement basic encryption and decryption techniques.</w:t>
      </w:r>
    </w:p>
    <w:p w14:paraId="4C7CE1D1" w14:textId="77777777" w:rsidR="00F5470B" w:rsidRDefault="00F5470B" w:rsidP="00F5470B">
      <w:pPr>
        <w:spacing w:before="0" w:after="0"/>
      </w:pPr>
    </w:p>
    <w:p w14:paraId="6DEFFABF" w14:textId="77777777" w:rsidR="00F5470B" w:rsidRPr="00916B40" w:rsidRDefault="00F5470B" w:rsidP="00F5470B">
      <w:pPr>
        <w:spacing w:before="0" w:after="0"/>
        <w:rPr>
          <w:i/>
          <w:iCs/>
          <w:color w:val="138576" w:themeColor="accent6" w:themeShade="BF"/>
        </w:rPr>
      </w:pPr>
      <w:r w:rsidRPr="00916B40">
        <w:rPr>
          <w:i/>
          <w:iCs/>
          <w:color w:val="138576" w:themeColor="accent6" w:themeShade="BF"/>
        </w:rPr>
        <w:t>Materials Needed:</w:t>
      </w:r>
    </w:p>
    <w:p w14:paraId="264A48AD" w14:textId="3865B94A" w:rsidR="00F5470B" w:rsidRDefault="00F5470B" w:rsidP="00BF616B">
      <w:pPr>
        <w:pStyle w:val="ListParagraph"/>
        <w:numPr>
          <w:ilvl w:val="0"/>
          <w:numId w:val="42"/>
        </w:numPr>
        <w:spacing w:before="0" w:after="0"/>
      </w:pPr>
      <w:r>
        <w:t>Computer with internet access</w:t>
      </w:r>
    </w:p>
    <w:p w14:paraId="55AEEF0D" w14:textId="31822A25" w:rsidR="00F5470B" w:rsidRDefault="00F5470B" w:rsidP="00BF616B">
      <w:pPr>
        <w:pStyle w:val="ListParagraph"/>
        <w:numPr>
          <w:ilvl w:val="0"/>
          <w:numId w:val="42"/>
        </w:numPr>
        <w:spacing w:before="0" w:after="0"/>
      </w:pPr>
      <w:r>
        <w:t>Web browser</w:t>
      </w:r>
    </w:p>
    <w:p w14:paraId="3315BC69" w14:textId="77777777" w:rsidR="00F5470B" w:rsidRDefault="00F5470B" w:rsidP="00BF616B">
      <w:pPr>
        <w:pStyle w:val="ListParagraph"/>
        <w:numPr>
          <w:ilvl w:val="0"/>
          <w:numId w:val="42"/>
        </w:numPr>
        <w:spacing w:before="0" w:after="0"/>
      </w:pPr>
      <w:r>
        <w:t>Notepad or any text editor</w:t>
      </w:r>
    </w:p>
    <w:p w14:paraId="1CF164D8" w14:textId="77777777" w:rsidR="00F5470B" w:rsidRDefault="00F5470B" w:rsidP="00BF616B">
      <w:pPr>
        <w:pStyle w:val="ListParagraph"/>
        <w:numPr>
          <w:ilvl w:val="0"/>
          <w:numId w:val="42"/>
        </w:numPr>
        <w:spacing w:before="0" w:after="0"/>
      </w:pPr>
      <w:r>
        <w:t>Python (or any programming language you are comfortable with)</w:t>
      </w:r>
    </w:p>
    <w:p w14:paraId="73B6777A" w14:textId="77777777" w:rsidR="00F5470B" w:rsidRDefault="00F5470B" w:rsidP="00F5470B">
      <w:pPr>
        <w:spacing w:before="0" w:after="0"/>
      </w:pPr>
    </w:p>
    <w:p w14:paraId="3A126853" w14:textId="77777777" w:rsidR="00F5470B" w:rsidRPr="00916B40" w:rsidRDefault="00F5470B" w:rsidP="00F5470B">
      <w:pPr>
        <w:spacing w:before="0" w:after="0"/>
        <w:rPr>
          <w:i/>
          <w:iCs/>
          <w:color w:val="138576" w:themeColor="accent6" w:themeShade="BF"/>
        </w:rPr>
      </w:pPr>
      <w:r w:rsidRPr="00916B40">
        <w:rPr>
          <w:i/>
          <w:iCs/>
          <w:color w:val="138576" w:themeColor="accent6" w:themeShade="BF"/>
        </w:rPr>
        <w:t>Instructions:</w:t>
      </w:r>
    </w:p>
    <w:p w14:paraId="6F390C4B" w14:textId="2184B031" w:rsidR="00F5470B" w:rsidRDefault="00F5470B" w:rsidP="00916B40">
      <w:pPr>
        <w:pStyle w:val="ListParagraph"/>
        <w:numPr>
          <w:ilvl w:val="0"/>
          <w:numId w:val="35"/>
        </w:numPr>
        <w:spacing w:before="0" w:after="0"/>
      </w:pPr>
      <w:r>
        <w:t>Research Cryptography Basics:</w:t>
      </w:r>
    </w:p>
    <w:p w14:paraId="7A9998C5" w14:textId="77777777" w:rsidR="00F5470B" w:rsidRDefault="00F5470B" w:rsidP="00F5470B">
      <w:pPr>
        <w:spacing w:before="0" w:after="0"/>
      </w:pPr>
    </w:p>
    <w:p w14:paraId="7186C3C3" w14:textId="77777777" w:rsidR="00F5470B" w:rsidRDefault="00F5470B" w:rsidP="00916B40">
      <w:pPr>
        <w:pStyle w:val="ListParagraph"/>
        <w:numPr>
          <w:ilvl w:val="0"/>
          <w:numId w:val="34"/>
        </w:numPr>
        <w:spacing w:before="0" w:after="0"/>
      </w:pPr>
      <w:r>
        <w:t>Use the internet to research the basics of cryptography, including encryption, decryption, symmetric and asymmetric cryptography, and common cryptographic algorithms (e.g., AES, RSA).</w:t>
      </w:r>
    </w:p>
    <w:p w14:paraId="5A10F5F7" w14:textId="77777777" w:rsidR="00F5470B" w:rsidRDefault="00F5470B" w:rsidP="00F5470B">
      <w:pPr>
        <w:spacing w:before="0" w:after="0"/>
      </w:pPr>
    </w:p>
    <w:p w14:paraId="57B8F4BF" w14:textId="77777777" w:rsidR="00F5470B" w:rsidRDefault="00F5470B" w:rsidP="00916B40">
      <w:pPr>
        <w:pStyle w:val="ListParagraph"/>
        <w:numPr>
          <w:ilvl w:val="0"/>
          <w:numId w:val="34"/>
        </w:numPr>
        <w:spacing w:before="0" w:after="0"/>
      </w:pPr>
      <w:r>
        <w:t>Take notes on each concept, including brief descriptions and real-world applications.</w:t>
      </w:r>
    </w:p>
    <w:p w14:paraId="6D92326E" w14:textId="77777777" w:rsidR="00F5470B" w:rsidRDefault="00F5470B" w:rsidP="00F5470B">
      <w:pPr>
        <w:spacing w:before="0" w:after="0"/>
      </w:pPr>
    </w:p>
    <w:p w14:paraId="1CA58725" w14:textId="78B35E41" w:rsidR="00F5470B" w:rsidRDefault="00F5470B" w:rsidP="00916B40">
      <w:pPr>
        <w:pStyle w:val="ListParagraph"/>
        <w:numPr>
          <w:ilvl w:val="0"/>
          <w:numId w:val="35"/>
        </w:numPr>
        <w:spacing w:before="0" w:after="0"/>
      </w:pPr>
      <w:r>
        <w:t>Implement Encryption and Decryption:</w:t>
      </w:r>
    </w:p>
    <w:p w14:paraId="153E608C" w14:textId="77777777" w:rsidR="00F5470B" w:rsidRDefault="00F5470B" w:rsidP="00F5470B">
      <w:pPr>
        <w:spacing w:before="0" w:after="0"/>
      </w:pPr>
    </w:p>
    <w:p w14:paraId="150AA6FD" w14:textId="77777777" w:rsidR="00F5470B" w:rsidRDefault="00F5470B" w:rsidP="00916B40">
      <w:pPr>
        <w:pStyle w:val="ListParagraph"/>
        <w:numPr>
          <w:ilvl w:val="0"/>
          <w:numId w:val="36"/>
        </w:numPr>
        <w:spacing w:before="0" w:after="0"/>
        <w:ind w:left="1080"/>
      </w:pPr>
      <w:r>
        <w:t>Choose a simple encryption algorithm (e.g., Caesar Cipher, AES, or RSA).</w:t>
      </w:r>
    </w:p>
    <w:p w14:paraId="54B5005D" w14:textId="77777777" w:rsidR="00F5470B" w:rsidRDefault="00F5470B" w:rsidP="00916B40">
      <w:pPr>
        <w:spacing w:before="0" w:after="0"/>
        <w:ind w:left="360"/>
      </w:pPr>
    </w:p>
    <w:p w14:paraId="3EDBE26D" w14:textId="77777777" w:rsidR="00F5470B" w:rsidRDefault="00F5470B" w:rsidP="00916B40">
      <w:pPr>
        <w:pStyle w:val="ListParagraph"/>
        <w:numPr>
          <w:ilvl w:val="0"/>
          <w:numId w:val="36"/>
        </w:numPr>
        <w:spacing w:before="0" w:after="0"/>
        <w:ind w:left="1080"/>
      </w:pPr>
      <w:r>
        <w:t>Write a program in Python (or your preferred programming language) that can:</w:t>
      </w:r>
    </w:p>
    <w:p w14:paraId="148A45FE" w14:textId="77777777" w:rsidR="00F5470B" w:rsidRDefault="00F5470B" w:rsidP="00916B40">
      <w:pPr>
        <w:spacing w:before="0" w:after="0"/>
        <w:ind w:left="360"/>
      </w:pPr>
    </w:p>
    <w:p w14:paraId="17ABE550" w14:textId="77777777" w:rsidR="00F5470B" w:rsidRDefault="00F5470B" w:rsidP="00BF616B">
      <w:pPr>
        <w:pStyle w:val="ListParagraph"/>
        <w:numPr>
          <w:ilvl w:val="0"/>
          <w:numId w:val="43"/>
        </w:numPr>
        <w:spacing w:before="0" w:after="0"/>
        <w:ind w:left="1440"/>
      </w:pPr>
      <w:r>
        <w:t>Encrypt a plaintext message using the chosen algorithm.</w:t>
      </w:r>
    </w:p>
    <w:p w14:paraId="3888DED7" w14:textId="77777777" w:rsidR="00F5470B" w:rsidRDefault="00F5470B" w:rsidP="00BF616B">
      <w:pPr>
        <w:spacing w:before="0" w:after="0"/>
        <w:ind w:left="1080"/>
      </w:pPr>
    </w:p>
    <w:p w14:paraId="75D9C175" w14:textId="77777777" w:rsidR="00F5470B" w:rsidRDefault="00F5470B" w:rsidP="00BF616B">
      <w:pPr>
        <w:pStyle w:val="ListParagraph"/>
        <w:numPr>
          <w:ilvl w:val="0"/>
          <w:numId w:val="43"/>
        </w:numPr>
        <w:spacing w:before="0" w:after="0"/>
        <w:ind w:left="1440"/>
      </w:pPr>
      <w:r>
        <w:t>Decrypt the ciphertext back to the original plaintext.</w:t>
      </w:r>
    </w:p>
    <w:p w14:paraId="3DDFA029" w14:textId="77777777" w:rsidR="00F5470B" w:rsidRDefault="00F5470B" w:rsidP="00916B40">
      <w:pPr>
        <w:spacing w:before="0" w:after="0"/>
        <w:ind w:left="360"/>
      </w:pPr>
    </w:p>
    <w:p w14:paraId="47102C12" w14:textId="77777777" w:rsidR="00F5470B" w:rsidRDefault="00F5470B" w:rsidP="00916B40">
      <w:pPr>
        <w:pStyle w:val="ListParagraph"/>
        <w:numPr>
          <w:ilvl w:val="0"/>
          <w:numId w:val="36"/>
        </w:numPr>
        <w:spacing w:before="0" w:after="0"/>
        <w:ind w:left="1080"/>
      </w:pPr>
      <w:r>
        <w:t>Document the code and the steps taken to implement the encryption and decryption processes.</w:t>
      </w:r>
    </w:p>
    <w:p w14:paraId="52778CF3" w14:textId="77777777" w:rsidR="00F5470B" w:rsidRDefault="00F5470B" w:rsidP="00F5470B">
      <w:pPr>
        <w:spacing w:before="0" w:after="0"/>
      </w:pPr>
    </w:p>
    <w:p w14:paraId="4F671B05" w14:textId="1327D7A1" w:rsidR="00F5470B" w:rsidRDefault="00F5470B" w:rsidP="00916B40">
      <w:pPr>
        <w:pStyle w:val="ListParagraph"/>
        <w:numPr>
          <w:ilvl w:val="0"/>
          <w:numId w:val="35"/>
        </w:numPr>
        <w:spacing w:before="0" w:after="0"/>
      </w:pPr>
      <w:r>
        <w:t>Test the Implementation:</w:t>
      </w:r>
    </w:p>
    <w:p w14:paraId="4184795D" w14:textId="77777777" w:rsidR="00F5470B" w:rsidRDefault="00F5470B" w:rsidP="00F5470B">
      <w:pPr>
        <w:spacing w:before="0" w:after="0"/>
      </w:pPr>
    </w:p>
    <w:p w14:paraId="1230C9DE" w14:textId="77777777" w:rsidR="00F5470B" w:rsidRDefault="00F5470B" w:rsidP="00916B40">
      <w:pPr>
        <w:pStyle w:val="ListParagraph"/>
        <w:numPr>
          <w:ilvl w:val="0"/>
          <w:numId w:val="37"/>
        </w:numPr>
        <w:spacing w:before="0" w:after="0"/>
        <w:ind w:left="1080"/>
      </w:pPr>
      <w:r>
        <w:t>Test your program with different plaintext messages and keys to ensure it works correctly.</w:t>
      </w:r>
    </w:p>
    <w:p w14:paraId="74BCFE65" w14:textId="77777777" w:rsidR="00F5470B" w:rsidRDefault="00F5470B" w:rsidP="00916B40">
      <w:pPr>
        <w:spacing w:before="0" w:after="0"/>
        <w:ind w:left="360"/>
      </w:pPr>
    </w:p>
    <w:p w14:paraId="1178641A" w14:textId="77777777" w:rsidR="00F5470B" w:rsidRDefault="00F5470B" w:rsidP="00916B40">
      <w:pPr>
        <w:pStyle w:val="ListParagraph"/>
        <w:numPr>
          <w:ilvl w:val="0"/>
          <w:numId w:val="37"/>
        </w:numPr>
        <w:spacing w:before="0" w:after="0"/>
        <w:ind w:left="1080"/>
      </w:pPr>
      <w:r>
        <w:t>Document the results of your tests, including any issues encountered and how they were resolved.</w:t>
      </w:r>
    </w:p>
    <w:p w14:paraId="52A4F337" w14:textId="77777777" w:rsidR="00F5470B" w:rsidRDefault="00F5470B" w:rsidP="00F5470B">
      <w:pPr>
        <w:spacing w:before="0" w:after="0"/>
      </w:pPr>
    </w:p>
    <w:p w14:paraId="1D13608C" w14:textId="1B338FE2" w:rsidR="00F5470B" w:rsidRDefault="00F5470B" w:rsidP="00916B40">
      <w:pPr>
        <w:pStyle w:val="ListParagraph"/>
        <w:numPr>
          <w:ilvl w:val="0"/>
          <w:numId w:val="35"/>
        </w:numPr>
        <w:spacing w:before="0" w:after="0"/>
      </w:pPr>
      <w:r>
        <w:t>Create a Report:</w:t>
      </w:r>
    </w:p>
    <w:p w14:paraId="0B6B8CFD" w14:textId="77777777" w:rsidR="00F5470B" w:rsidRDefault="00F5470B" w:rsidP="00F5470B">
      <w:pPr>
        <w:spacing w:before="0" w:after="0"/>
      </w:pPr>
    </w:p>
    <w:p w14:paraId="380C8D3E" w14:textId="77777777" w:rsidR="00F5470B" w:rsidRDefault="00F5470B" w:rsidP="00BF616B">
      <w:pPr>
        <w:pStyle w:val="ListParagraph"/>
        <w:numPr>
          <w:ilvl w:val="0"/>
          <w:numId w:val="44"/>
        </w:numPr>
        <w:spacing w:before="0" w:after="0"/>
        <w:ind w:left="1080"/>
      </w:pPr>
      <w:r>
        <w:t>Compile your findings into a report. Include the following sections:</w:t>
      </w:r>
    </w:p>
    <w:p w14:paraId="54935A5D" w14:textId="77777777" w:rsidR="00F5470B" w:rsidRDefault="00F5470B" w:rsidP="00BF616B">
      <w:pPr>
        <w:spacing w:before="0" w:after="0"/>
        <w:ind w:left="360"/>
      </w:pPr>
    </w:p>
    <w:p w14:paraId="33FE8FA2" w14:textId="77777777" w:rsidR="00F5470B" w:rsidRDefault="00F5470B" w:rsidP="00BF616B">
      <w:pPr>
        <w:pStyle w:val="ListParagraph"/>
        <w:numPr>
          <w:ilvl w:val="0"/>
          <w:numId w:val="45"/>
        </w:numPr>
        <w:spacing w:before="0" w:after="0"/>
        <w:ind w:left="1440"/>
      </w:pPr>
      <w:r>
        <w:t>Introduction: Briefly explain the importance of cryptography in cybersecurity.</w:t>
      </w:r>
    </w:p>
    <w:p w14:paraId="47D8F844" w14:textId="77777777" w:rsidR="00F5470B" w:rsidRDefault="00F5470B" w:rsidP="00BF616B">
      <w:pPr>
        <w:spacing w:before="0" w:after="0"/>
        <w:ind w:left="1440"/>
      </w:pPr>
    </w:p>
    <w:p w14:paraId="69B92E4E" w14:textId="77777777" w:rsidR="00F5470B" w:rsidRDefault="00F5470B" w:rsidP="00BF616B">
      <w:pPr>
        <w:pStyle w:val="ListParagraph"/>
        <w:numPr>
          <w:ilvl w:val="0"/>
          <w:numId w:val="45"/>
        </w:numPr>
        <w:spacing w:before="0" w:after="0"/>
        <w:ind w:left="1440"/>
      </w:pPr>
      <w:r>
        <w:t>Cryptography Basics: Describe the concepts and algorithms you researched.</w:t>
      </w:r>
    </w:p>
    <w:p w14:paraId="00324BDE" w14:textId="77777777" w:rsidR="00F5470B" w:rsidRDefault="00F5470B" w:rsidP="00BF616B">
      <w:pPr>
        <w:spacing w:before="0" w:after="0"/>
        <w:ind w:left="1440"/>
      </w:pPr>
    </w:p>
    <w:p w14:paraId="24953BD9" w14:textId="77777777" w:rsidR="00F5470B" w:rsidRDefault="00F5470B" w:rsidP="00BF616B">
      <w:pPr>
        <w:pStyle w:val="ListParagraph"/>
        <w:numPr>
          <w:ilvl w:val="0"/>
          <w:numId w:val="45"/>
        </w:numPr>
        <w:spacing w:before="0" w:after="0"/>
        <w:ind w:left="1440"/>
      </w:pPr>
      <w:r>
        <w:t>Implementation: Provide the code for your encryption and decryption program and explain how it works.</w:t>
      </w:r>
    </w:p>
    <w:p w14:paraId="0C25B027" w14:textId="77777777" w:rsidR="00F5470B" w:rsidRDefault="00F5470B" w:rsidP="00BF616B">
      <w:pPr>
        <w:spacing w:before="0" w:after="0"/>
        <w:ind w:left="1440"/>
      </w:pPr>
    </w:p>
    <w:p w14:paraId="1CE39280" w14:textId="77777777" w:rsidR="00F5470B" w:rsidRDefault="00F5470B" w:rsidP="00BF616B">
      <w:pPr>
        <w:pStyle w:val="ListParagraph"/>
        <w:numPr>
          <w:ilvl w:val="0"/>
          <w:numId w:val="45"/>
        </w:numPr>
        <w:spacing w:before="0" w:after="0"/>
        <w:ind w:left="1440"/>
      </w:pPr>
      <w:r>
        <w:t>Testing and Results: Summarize the testing process and the outcomes observed.</w:t>
      </w:r>
    </w:p>
    <w:p w14:paraId="6177F32B" w14:textId="77777777" w:rsidR="00F5470B" w:rsidRDefault="00F5470B" w:rsidP="00BF616B">
      <w:pPr>
        <w:spacing w:before="0" w:after="0"/>
        <w:ind w:left="1440"/>
      </w:pPr>
    </w:p>
    <w:p w14:paraId="51B89B13" w14:textId="77777777" w:rsidR="00F5470B" w:rsidRDefault="00F5470B" w:rsidP="00BF616B">
      <w:pPr>
        <w:pStyle w:val="ListParagraph"/>
        <w:numPr>
          <w:ilvl w:val="0"/>
          <w:numId w:val="45"/>
        </w:numPr>
        <w:spacing w:before="0" w:after="0"/>
        <w:ind w:left="1440"/>
      </w:pPr>
      <w:r>
        <w:t>Conclusion: Discuss the importance of cryptography in protecting sensitive information and its applications in real-world scenarios.</w:t>
      </w:r>
    </w:p>
    <w:p w14:paraId="32221BAB" w14:textId="77777777" w:rsidR="00F5470B" w:rsidRDefault="00F5470B" w:rsidP="00F5470B">
      <w:pPr>
        <w:spacing w:before="0" w:after="0"/>
      </w:pPr>
    </w:p>
    <w:p w14:paraId="618C3AF2" w14:textId="260E2310" w:rsidR="00F5470B" w:rsidRDefault="00F5470B" w:rsidP="00916B40">
      <w:pPr>
        <w:pStyle w:val="ListParagraph"/>
        <w:numPr>
          <w:ilvl w:val="0"/>
          <w:numId w:val="35"/>
        </w:numPr>
        <w:spacing w:before="0" w:after="0"/>
      </w:pPr>
      <w:r>
        <w:lastRenderedPageBreak/>
        <w:t>Presentation:</w:t>
      </w:r>
    </w:p>
    <w:p w14:paraId="5BBE4F39" w14:textId="77777777" w:rsidR="00F5470B" w:rsidRDefault="00F5470B" w:rsidP="00F5470B">
      <w:pPr>
        <w:spacing w:before="0" w:after="0"/>
      </w:pPr>
    </w:p>
    <w:p w14:paraId="2EF21A78" w14:textId="77777777" w:rsidR="00F5470B" w:rsidRDefault="00F5470B" w:rsidP="00BF616B">
      <w:pPr>
        <w:pStyle w:val="ListParagraph"/>
        <w:numPr>
          <w:ilvl w:val="1"/>
          <w:numId w:val="44"/>
        </w:numPr>
        <w:spacing w:before="0" w:after="0"/>
      </w:pPr>
      <w:r>
        <w:t>Prepare a short presentation (5-10 minutes) to share your findings with your classmates or instructor. Use visual aids such as slides or charts to enhance your presentation.</w:t>
      </w:r>
    </w:p>
    <w:p w14:paraId="18EE427D" w14:textId="77777777" w:rsidR="00F5470B" w:rsidRDefault="00F5470B" w:rsidP="00F5470B">
      <w:pPr>
        <w:spacing w:before="0" w:after="0"/>
      </w:pPr>
    </w:p>
    <w:p w14:paraId="07798789" w14:textId="77777777" w:rsidR="00F5470B" w:rsidRPr="00916B40" w:rsidRDefault="00F5470B" w:rsidP="00F5470B">
      <w:pPr>
        <w:spacing w:before="0" w:after="0"/>
        <w:rPr>
          <w:i/>
          <w:iCs/>
          <w:color w:val="138576" w:themeColor="accent6" w:themeShade="BF"/>
        </w:rPr>
      </w:pPr>
      <w:r w:rsidRPr="00916B40">
        <w:rPr>
          <w:i/>
          <w:iCs/>
          <w:color w:val="138576" w:themeColor="accent6" w:themeShade="BF"/>
        </w:rPr>
        <w:t>Evaluation Criteria:</w:t>
      </w:r>
    </w:p>
    <w:p w14:paraId="27292D4B" w14:textId="77777777" w:rsidR="00BF616B" w:rsidRDefault="00BF616B" w:rsidP="00F5470B">
      <w:pPr>
        <w:spacing w:before="0" w:after="0"/>
      </w:pPr>
    </w:p>
    <w:tbl>
      <w:tblPr>
        <w:tblStyle w:val="TableGrid"/>
        <w:tblW w:w="0" w:type="auto"/>
        <w:tblInd w:w="985" w:type="dxa"/>
        <w:tblBorders>
          <w:top w:val="single" w:sz="4" w:space="0" w:color="0D594F" w:themeColor="accent6" w:themeShade="80"/>
          <w:left w:val="single" w:sz="4" w:space="0" w:color="0D594F" w:themeColor="accent6" w:themeShade="80"/>
          <w:bottom w:val="single" w:sz="4" w:space="0" w:color="0D594F" w:themeColor="accent6" w:themeShade="80"/>
          <w:right w:val="single" w:sz="4" w:space="0" w:color="0D594F" w:themeColor="accent6" w:themeShade="80"/>
          <w:insideH w:val="single" w:sz="4" w:space="0" w:color="0D594F" w:themeColor="accent6" w:themeShade="80"/>
          <w:insideV w:val="single" w:sz="4" w:space="0" w:color="0D594F" w:themeColor="accent6" w:themeShade="80"/>
        </w:tblBorders>
        <w:tblLook w:val="04A0" w:firstRow="1" w:lastRow="0" w:firstColumn="1" w:lastColumn="0" w:noHBand="0" w:noVBand="1"/>
      </w:tblPr>
      <w:tblGrid>
        <w:gridCol w:w="6840"/>
        <w:gridCol w:w="720"/>
        <w:gridCol w:w="805"/>
      </w:tblGrid>
      <w:tr w:rsidR="00BF616B" w:rsidRPr="00BE4A7A" w14:paraId="0303A558" w14:textId="77777777" w:rsidTr="00C76B26">
        <w:tc>
          <w:tcPr>
            <w:tcW w:w="6840" w:type="dxa"/>
            <w:shd w:val="clear" w:color="auto" w:fill="C9F7F1" w:themeFill="accent6" w:themeFillTint="33"/>
          </w:tcPr>
          <w:p w14:paraId="48911351" w14:textId="77777777" w:rsidR="00BF616B" w:rsidRPr="002D50CC" w:rsidRDefault="00BF616B" w:rsidP="00C76B26">
            <w:pPr>
              <w:jc w:val="center"/>
              <w:rPr>
                <w:b/>
                <w:bCs/>
                <w:color w:val="138576" w:themeColor="accent6" w:themeShade="BF"/>
              </w:rPr>
            </w:pPr>
            <w:r w:rsidRPr="002D50CC">
              <w:rPr>
                <w:b/>
                <w:bCs/>
                <w:color w:val="138576" w:themeColor="accent6" w:themeShade="BF"/>
              </w:rPr>
              <w:t>Criteria</w:t>
            </w:r>
          </w:p>
        </w:tc>
        <w:tc>
          <w:tcPr>
            <w:tcW w:w="720" w:type="dxa"/>
            <w:shd w:val="clear" w:color="auto" w:fill="C9F7F1" w:themeFill="accent6" w:themeFillTint="33"/>
          </w:tcPr>
          <w:p w14:paraId="009EDE0D" w14:textId="77777777" w:rsidR="00BF616B" w:rsidRPr="002D50CC" w:rsidRDefault="00BF616B" w:rsidP="00C76B26">
            <w:pPr>
              <w:jc w:val="center"/>
              <w:rPr>
                <w:b/>
                <w:bCs/>
                <w:color w:val="138576" w:themeColor="accent6" w:themeShade="BF"/>
              </w:rPr>
            </w:pPr>
            <w:r w:rsidRPr="002D50CC">
              <w:rPr>
                <w:b/>
                <w:bCs/>
                <w:color w:val="138576" w:themeColor="accent6" w:themeShade="BF"/>
              </w:rPr>
              <w:t>PCT</w:t>
            </w:r>
          </w:p>
        </w:tc>
        <w:tc>
          <w:tcPr>
            <w:tcW w:w="805" w:type="dxa"/>
            <w:shd w:val="clear" w:color="auto" w:fill="C9F7F1" w:themeFill="accent6" w:themeFillTint="33"/>
          </w:tcPr>
          <w:p w14:paraId="69B9411B" w14:textId="77777777" w:rsidR="00BF616B" w:rsidRPr="002D50CC" w:rsidRDefault="00BF616B" w:rsidP="00C76B26">
            <w:pPr>
              <w:jc w:val="center"/>
              <w:rPr>
                <w:b/>
                <w:bCs/>
                <w:color w:val="138576" w:themeColor="accent6" w:themeShade="BF"/>
              </w:rPr>
            </w:pPr>
            <w:r w:rsidRPr="002D50CC">
              <w:rPr>
                <w:b/>
                <w:bCs/>
                <w:color w:val="138576" w:themeColor="accent6" w:themeShade="BF"/>
              </w:rPr>
              <w:t>Score</w:t>
            </w:r>
          </w:p>
        </w:tc>
      </w:tr>
      <w:tr w:rsidR="00BF616B" w:rsidRPr="00BE4A7A" w14:paraId="3076AD76" w14:textId="77777777" w:rsidTr="00C76B26">
        <w:tc>
          <w:tcPr>
            <w:tcW w:w="6840" w:type="dxa"/>
          </w:tcPr>
          <w:p w14:paraId="3DEADB90" w14:textId="64061B6D" w:rsidR="00BF616B" w:rsidRPr="00BE4A7A" w:rsidRDefault="00BF616B" w:rsidP="00C76B26">
            <w:r w:rsidRPr="00BE4A7A">
              <w:t xml:space="preserve">Completeness and accuracy of the research on </w:t>
            </w:r>
            <w:r>
              <w:t>cryptograph</w:t>
            </w:r>
            <w:r>
              <w:t>y</w:t>
            </w:r>
          </w:p>
        </w:tc>
        <w:tc>
          <w:tcPr>
            <w:tcW w:w="720" w:type="dxa"/>
          </w:tcPr>
          <w:p w14:paraId="75F5FECD" w14:textId="77777777" w:rsidR="00BF616B" w:rsidRPr="00BE4A7A" w:rsidRDefault="00BF616B" w:rsidP="00C76B26">
            <w:pPr>
              <w:jc w:val="center"/>
            </w:pPr>
            <w:r>
              <w:t>30</w:t>
            </w:r>
          </w:p>
        </w:tc>
        <w:tc>
          <w:tcPr>
            <w:tcW w:w="805" w:type="dxa"/>
          </w:tcPr>
          <w:p w14:paraId="793CE6FF" w14:textId="77777777" w:rsidR="00BF616B" w:rsidRPr="00BE4A7A" w:rsidRDefault="00BF616B" w:rsidP="00C76B26"/>
        </w:tc>
      </w:tr>
      <w:tr w:rsidR="00BF616B" w:rsidRPr="00BE4A7A" w14:paraId="1823584E" w14:textId="77777777" w:rsidTr="00C76B26">
        <w:tc>
          <w:tcPr>
            <w:tcW w:w="6840" w:type="dxa"/>
          </w:tcPr>
          <w:p w14:paraId="53E96633" w14:textId="15649059" w:rsidR="00BF616B" w:rsidRPr="00BE4A7A" w:rsidRDefault="00BF616B" w:rsidP="00C76B26">
            <w:r>
              <w:t>Correctness and functionality</w:t>
            </w:r>
            <w:r w:rsidRPr="00BE4A7A">
              <w:t xml:space="preserve"> of the </w:t>
            </w:r>
            <w:r>
              <w:t>encryption and decryption program</w:t>
            </w:r>
          </w:p>
        </w:tc>
        <w:tc>
          <w:tcPr>
            <w:tcW w:w="720" w:type="dxa"/>
          </w:tcPr>
          <w:p w14:paraId="3C02A6AB" w14:textId="77777777" w:rsidR="00BF616B" w:rsidRPr="00BE4A7A" w:rsidRDefault="00BF616B" w:rsidP="00C76B26">
            <w:pPr>
              <w:jc w:val="center"/>
            </w:pPr>
            <w:r>
              <w:t>30</w:t>
            </w:r>
          </w:p>
        </w:tc>
        <w:tc>
          <w:tcPr>
            <w:tcW w:w="805" w:type="dxa"/>
          </w:tcPr>
          <w:p w14:paraId="4CC0B66D" w14:textId="77777777" w:rsidR="00BF616B" w:rsidRPr="00BE4A7A" w:rsidRDefault="00BF616B" w:rsidP="00C76B26"/>
        </w:tc>
      </w:tr>
      <w:tr w:rsidR="00BF616B" w:rsidRPr="00BE4A7A" w14:paraId="306893A4" w14:textId="77777777" w:rsidTr="00C76B26">
        <w:tc>
          <w:tcPr>
            <w:tcW w:w="6840" w:type="dxa"/>
          </w:tcPr>
          <w:p w14:paraId="1EFF609C" w14:textId="77777777" w:rsidR="00BF616B" w:rsidRPr="00BE4A7A" w:rsidRDefault="00BF616B" w:rsidP="00C76B26">
            <w:r w:rsidRPr="00BE4A7A">
              <w:t>Clarity and organization of the report</w:t>
            </w:r>
          </w:p>
        </w:tc>
        <w:tc>
          <w:tcPr>
            <w:tcW w:w="720" w:type="dxa"/>
          </w:tcPr>
          <w:p w14:paraId="462A03F5" w14:textId="77777777" w:rsidR="00BF616B" w:rsidRPr="00BE4A7A" w:rsidRDefault="00BF616B" w:rsidP="00C76B26">
            <w:pPr>
              <w:jc w:val="center"/>
            </w:pPr>
            <w:r>
              <w:t>20</w:t>
            </w:r>
          </w:p>
        </w:tc>
        <w:tc>
          <w:tcPr>
            <w:tcW w:w="805" w:type="dxa"/>
          </w:tcPr>
          <w:p w14:paraId="54E6AC30" w14:textId="77777777" w:rsidR="00BF616B" w:rsidRPr="00BE4A7A" w:rsidRDefault="00BF616B" w:rsidP="00C76B26"/>
        </w:tc>
      </w:tr>
      <w:tr w:rsidR="00BF616B" w:rsidRPr="00BE4A7A" w14:paraId="2E23208C" w14:textId="77777777" w:rsidTr="00C76B26">
        <w:tc>
          <w:tcPr>
            <w:tcW w:w="6840" w:type="dxa"/>
          </w:tcPr>
          <w:p w14:paraId="36F4CB20" w14:textId="77777777" w:rsidR="00BF616B" w:rsidRPr="00BE4A7A" w:rsidRDefault="00BF616B" w:rsidP="00C76B26">
            <w:r w:rsidRPr="00BE4A7A">
              <w:t>Effectiveness of the presentation and use of visual aids</w:t>
            </w:r>
          </w:p>
        </w:tc>
        <w:tc>
          <w:tcPr>
            <w:tcW w:w="720" w:type="dxa"/>
          </w:tcPr>
          <w:p w14:paraId="68216E94" w14:textId="77777777" w:rsidR="00BF616B" w:rsidRPr="00BE4A7A" w:rsidRDefault="00BF616B" w:rsidP="00C76B26">
            <w:pPr>
              <w:jc w:val="center"/>
            </w:pPr>
            <w:r>
              <w:t>20</w:t>
            </w:r>
          </w:p>
        </w:tc>
        <w:tc>
          <w:tcPr>
            <w:tcW w:w="805" w:type="dxa"/>
          </w:tcPr>
          <w:p w14:paraId="659C0971" w14:textId="77777777" w:rsidR="00BF616B" w:rsidRPr="00BE4A7A" w:rsidRDefault="00BF616B" w:rsidP="00C76B26"/>
        </w:tc>
      </w:tr>
    </w:tbl>
    <w:p w14:paraId="3B3E5667" w14:textId="77777777" w:rsidR="00BF616B" w:rsidRDefault="00BF616B" w:rsidP="00F5470B">
      <w:pPr>
        <w:spacing w:before="0" w:after="0"/>
      </w:pPr>
    </w:p>
    <w:p w14:paraId="59A5CC07" w14:textId="77777777" w:rsidR="00BF616B" w:rsidRDefault="00BF616B" w:rsidP="00F5470B">
      <w:pPr>
        <w:spacing w:before="0" w:after="0"/>
      </w:pPr>
    </w:p>
    <w:p w14:paraId="0B10802E" w14:textId="1A6823A9" w:rsidR="00F5470B" w:rsidRPr="00BF616B" w:rsidRDefault="00BF616B" w:rsidP="00BF616B">
      <w:pPr>
        <w:spacing w:before="0" w:after="0"/>
        <w:rPr>
          <w:i/>
          <w:iCs/>
        </w:rPr>
      </w:pPr>
      <w:r w:rsidRPr="00BF616B">
        <w:rPr>
          <w:b/>
          <w:bCs/>
          <w:i/>
          <w:iCs/>
        </w:rPr>
        <w:t>Note</w:t>
      </w:r>
      <w:r w:rsidRPr="00BF616B">
        <w:rPr>
          <w:i/>
          <w:iCs/>
        </w:rPr>
        <w:t xml:space="preserve">: </w:t>
      </w:r>
      <w:r w:rsidR="00F5470B" w:rsidRPr="00BF616B">
        <w:rPr>
          <w:i/>
          <w:iCs/>
        </w:rPr>
        <w:t>This activity will help students gain hands-on experience in implementing basic cryptographic techniques, which is essential for understanding how to protect sensitive information in</w:t>
      </w:r>
      <w:r>
        <w:rPr>
          <w:i/>
          <w:iCs/>
        </w:rPr>
        <w:t xml:space="preserve"> </w:t>
      </w:r>
      <w:r w:rsidR="00F5470B" w:rsidRPr="00BF616B">
        <w:rPr>
          <w:i/>
          <w:iCs/>
        </w:rPr>
        <w:t>cybersecurity.</w:t>
      </w:r>
    </w:p>
    <w:p w14:paraId="131213B2" w14:textId="77777777" w:rsidR="00F5470B" w:rsidRDefault="00F5470B" w:rsidP="00F5470B">
      <w:pPr>
        <w:spacing w:before="0" w:after="0"/>
      </w:pPr>
    </w:p>
    <w:p w14:paraId="378A42DF" w14:textId="77777777" w:rsidR="00F5470B" w:rsidRDefault="00F5470B" w:rsidP="00F5470B">
      <w:pPr>
        <w:spacing w:before="0" w:after="0"/>
      </w:pPr>
    </w:p>
    <w:p w14:paraId="2123217B" w14:textId="77777777" w:rsidR="00F5470B" w:rsidRDefault="00F5470B" w:rsidP="00F5470B">
      <w:pPr>
        <w:spacing w:before="0" w:after="0"/>
      </w:pPr>
    </w:p>
    <w:p w14:paraId="5BC83A5B" w14:textId="3260E940" w:rsidR="00F5470B" w:rsidRPr="00F8409B" w:rsidRDefault="00F5470B" w:rsidP="00F8409B">
      <w:pPr>
        <w:pBdr>
          <w:bottom w:val="single" w:sz="4" w:space="1" w:color="auto"/>
        </w:pBdr>
        <w:spacing w:before="0" w:after="0"/>
        <w:rPr>
          <w:b/>
          <w:bCs/>
          <w:color w:val="138576" w:themeColor="accent6" w:themeShade="BF"/>
        </w:rPr>
      </w:pPr>
      <w:r w:rsidRPr="00F8409B">
        <w:rPr>
          <w:b/>
          <w:bCs/>
          <w:color w:val="138576" w:themeColor="accent6" w:themeShade="BF"/>
        </w:rPr>
        <w:t xml:space="preserve">Laboratory </w:t>
      </w:r>
      <w:r w:rsidR="00F8409B">
        <w:rPr>
          <w:b/>
          <w:bCs/>
          <w:color w:val="138576" w:themeColor="accent6" w:themeShade="BF"/>
        </w:rPr>
        <w:t>Work 5</w:t>
      </w:r>
      <w:r w:rsidR="00F8409B">
        <w:rPr>
          <w:b/>
          <w:bCs/>
          <w:color w:val="138576" w:themeColor="accent6" w:themeShade="BF"/>
        </w:rPr>
        <w:tab/>
      </w:r>
      <w:r w:rsidRPr="00F8409B">
        <w:rPr>
          <w:b/>
          <w:bCs/>
          <w:color w:val="138576" w:themeColor="accent6" w:themeShade="BF"/>
        </w:rPr>
        <w:t>:</w:t>
      </w:r>
      <w:r w:rsidR="00F8409B">
        <w:rPr>
          <w:b/>
          <w:bCs/>
          <w:color w:val="138576" w:themeColor="accent6" w:themeShade="BF"/>
        </w:rPr>
        <w:tab/>
      </w:r>
      <w:r w:rsidRPr="00F8409B">
        <w:rPr>
          <w:b/>
          <w:bCs/>
          <w:color w:val="138576" w:themeColor="accent6" w:themeShade="BF"/>
        </w:rPr>
        <w:t>Understanding Security Policies</w:t>
      </w:r>
    </w:p>
    <w:p w14:paraId="362AD846" w14:textId="77777777" w:rsidR="00F8409B" w:rsidRDefault="00F8409B" w:rsidP="00F5470B">
      <w:pPr>
        <w:spacing w:before="0" w:after="0"/>
      </w:pPr>
    </w:p>
    <w:p w14:paraId="2B73AA9F" w14:textId="4AE10933" w:rsidR="00F5470B" w:rsidRDefault="00F5470B" w:rsidP="00F5470B">
      <w:pPr>
        <w:spacing w:before="0" w:after="0"/>
      </w:pPr>
      <w:r w:rsidRPr="00BF616B">
        <w:rPr>
          <w:i/>
          <w:iCs/>
          <w:color w:val="138576" w:themeColor="accent6" w:themeShade="BF"/>
        </w:rPr>
        <w:t>Objective</w:t>
      </w:r>
      <w:r>
        <w:t>:</w:t>
      </w:r>
    </w:p>
    <w:p w14:paraId="0F656F61" w14:textId="77777777" w:rsidR="00F5470B" w:rsidRDefault="00F5470B" w:rsidP="00DE5947">
      <w:pPr>
        <w:spacing w:before="0" w:after="0"/>
        <w:ind w:left="720" w:firstLine="720"/>
      </w:pPr>
      <w:r>
        <w:t>To understand the importance of security policies and learn how to develop and implement basic security policies for an organization.</w:t>
      </w:r>
    </w:p>
    <w:p w14:paraId="416E9901" w14:textId="77777777" w:rsidR="00F5470B" w:rsidRDefault="00F5470B" w:rsidP="00F5470B">
      <w:pPr>
        <w:spacing w:before="0" w:after="0"/>
      </w:pPr>
    </w:p>
    <w:p w14:paraId="4AF0A11E" w14:textId="77777777" w:rsidR="00F5470B" w:rsidRPr="00DE5947" w:rsidRDefault="00F5470B" w:rsidP="00F5470B">
      <w:pPr>
        <w:spacing w:before="0" w:after="0"/>
        <w:rPr>
          <w:i/>
          <w:iCs/>
          <w:color w:val="138576" w:themeColor="accent6" w:themeShade="BF"/>
        </w:rPr>
      </w:pPr>
      <w:r w:rsidRPr="00DE5947">
        <w:rPr>
          <w:i/>
          <w:iCs/>
          <w:color w:val="138576" w:themeColor="accent6" w:themeShade="BF"/>
        </w:rPr>
        <w:t>Materials Needed:</w:t>
      </w:r>
    </w:p>
    <w:p w14:paraId="1E68DB52" w14:textId="37EBC112" w:rsidR="00F5470B" w:rsidRDefault="00F5470B" w:rsidP="00DE5947">
      <w:pPr>
        <w:pStyle w:val="ListParagraph"/>
        <w:numPr>
          <w:ilvl w:val="1"/>
          <w:numId w:val="44"/>
        </w:numPr>
        <w:spacing w:before="0" w:after="0"/>
      </w:pPr>
      <w:r>
        <w:t>Computer with internet access</w:t>
      </w:r>
    </w:p>
    <w:p w14:paraId="592BCDD2" w14:textId="6A5AADA6" w:rsidR="00F5470B" w:rsidRDefault="00F5470B" w:rsidP="00DE5947">
      <w:pPr>
        <w:pStyle w:val="ListParagraph"/>
        <w:numPr>
          <w:ilvl w:val="1"/>
          <w:numId w:val="44"/>
        </w:numPr>
        <w:spacing w:before="0" w:after="0"/>
      </w:pPr>
      <w:r>
        <w:t>Web browser</w:t>
      </w:r>
    </w:p>
    <w:p w14:paraId="0083D446" w14:textId="77777777" w:rsidR="00F5470B" w:rsidRDefault="00F5470B" w:rsidP="00DE5947">
      <w:pPr>
        <w:pStyle w:val="ListParagraph"/>
        <w:numPr>
          <w:ilvl w:val="1"/>
          <w:numId w:val="44"/>
        </w:numPr>
        <w:spacing w:before="0" w:after="0"/>
      </w:pPr>
      <w:r>
        <w:t>Notepad or any text editor</w:t>
      </w:r>
    </w:p>
    <w:p w14:paraId="5C7332E2" w14:textId="77777777" w:rsidR="00F5470B" w:rsidRDefault="00F5470B" w:rsidP="00F5470B">
      <w:pPr>
        <w:spacing w:before="0" w:after="0"/>
      </w:pPr>
    </w:p>
    <w:p w14:paraId="4A73DD72" w14:textId="77777777" w:rsidR="00F5470B" w:rsidRPr="00DE5947" w:rsidRDefault="00F5470B" w:rsidP="00F5470B">
      <w:pPr>
        <w:spacing w:before="0" w:after="0"/>
        <w:rPr>
          <w:i/>
          <w:iCs/>
          <w:color w:val="138576" w:themeColor="accent6" w:themeShade="BF"/>
        </w:rPr>
      </w:pPr>
      <w:r w:rsidRPr="00DE5947">
        <w:rPr>
          <w:i/>
          <w:iCs/>
          <w:color w:val="138576" w:themeColor="accent6" w:themeShade="BF"/>
        </w:rPr>
        <w:t>Instructions:</w:t>
      </w:r>
    </w:p>
    <w:p w14:paraId="5A033F72" w14:textId="56AEE614" w:rsidR="00F5470B" w:rsidRDefault="00F5470B" w:rsidP="00DE5947">
      <w:pPr>
        <w:pStyle w:val="ListParagraph"/>
        <w:numPr>
          <w:ilvl w:val="0"/>
          <w:numId w:val="46"/>
        </w:numPr>
        <w:spacing w:before="0" w:after="0"/>
      </w:pPr>
      <w:r>
        <w:t>Research Security Policies:</w:t>
      </w:r>
    </w:p>
    <w:p w14:paraId="49A5DADF" w14:textId="77777777" w:rsidR="00F5470B" w:rsidRDefault="00F5470B" w:rsidP="00F5470B">
      <w:pPr>
        <w:spacing w:before="0" w:after="0"/>
      </w:pPr>
    </w:p>
    <w:p w14:paraId="7ACA6A69" w14:textId="77777777" w:rsidR="00F5470B" w:rsidRDefault="00F5470B" w:rsidP="006056D2">
      <w:pPr>
        <w:pStyle w:val="ListParagraph"/>
        <w:numPr>
          <w:ilvl w:val="0"/>
          <w:numId w:val="53"/>
        </w:numPr>
        <w:spacing w:before="0" w:after="0"/>
        <w:ind w:left="1080"/>
      </w:pPr>
      <w:r>
        <w:t>Use the internet to research different types of security policies, including acceptable use policies, data protection policies, and incident response policies.</w:t>
      </w:r>
    </w:p>
    <w:p w14:paraId="42613056" w14:textId="77777777" w:rsidR="00F5470B" w:rsidRDefault="00F5470B" w:rsidP="006056D2">
      <w:pPr>
        <w:spacing w:before="0" w:after="0"/>
        <w:ind w:left="360"/>
      </w:pPr>
    </w:p>
    <w:p w14:paraId="25882631" w14:textId="77777777" w:rsidR="00F5470B" w:rsidRDefault="00F5470B" w:rsidP="006056D2">
      <w:pPr>
        <w:pStyle w:val="ListParagraph"/>
        <w:numPr>
          <w:ilvl w:val="0"/>
          <w:numId w:val="53"/>
        </w:numPr>
        <w:spacing w:before="0" w:after="0"/>
        <w:ind w:left="1080"/>
      </w:pPr>
      <w:r>
        <w:t>Take notes on the purpose and key components of each type of policy.</w:t>
      </w:r>
    </w:p>
    <w:p w14:paraId="732DDC32" w14:textId="77777777" w:rsidR="00F5470B" w:rsidRDefault="00F5470B" w:rsidP="00F5470B">
      <w:pPr>
        <w:spacing w:before="0" w:after="0"/>
      </w:pPr>
    </w:p>
    <w:p w14:paraId="4165656C" w14:textId="6B39117D" w:rsidR="00F5470B" w:rsidRDefault="00F5470B" w:rsidP="00DE5947">
      <w:pPr>
        <w:pStyle w:val="ListParagraph"/>
        <w:numPr>
          <w:ilvl w:val="0"/>
          <w:numId w:val="46"/>
        </w:numPr>
        <w:spacing w:before="0" w:after="0"/>
      </w:pPr>
      <w:r>
        <w:t>Analyze Existing Security Policies:</w:t>
      </w:r>
    </w:p>
    <w:p w14:paraId="69F0B26E" w14:textId="77777777" w:rsidR="00F5470B" w:rsidRDefault="00F5470B" w:rsidP="00F5470B">
      <w:pPr>
        <w:spacing w:before="0" w:after="0"/>
      </w:pPr>
    </w:p>
    <w:p w14:paraId="51FA09C4" w14:textId="77777777" w:rsidR="00F5470B" w:rsidRDefault="00F5470B" w:rsidP="006056D2">
      <w:pPr>
        <w:pStyle w:val="ListParagraph"/>
        <w:numPr>
          <w:ilvl w:val="0"/>
          <w:numId w:val="52"/>
        </w:numPr>
        <w:spacing w:before="0" w:after="0"/>
        <w:ind w:left="1080"/>
      </w:pPr>
      <w:r>
        <w:t>Find and review example security policies from real organizations (these can often be found on company websites or through online resources).</w:t>
      </w:r>
    </w:p>
    <w:p w14:paraId="00557BF3" w14:textId="77777777" w:rsidR="00F5470B" w:rsidRDefault="00F5470B" w:rsidP="006056D2">
      <w:pPr>
        <w:spacing w:before="0" w:after="0"/>
        <w:ind w:left="360"/>
      </w:pPr>
    </w:p>
    <w:p w14:paraId="6A80C149" w14:textId="77777777" w:rsidR="00F5470B" w:rsidRDefault="00F5470B" w:rsidP="006056D2">
      <w:pPr>
        <w:pStyle w:val="ListParagraph"/>
        <w:numPr>
          <w:ilvl w:val="0"/>
          <w:numId w:val="52"/>
        </w:numPr>
        <w:spacing w:before="0" w:after="0"/>
        <w:ind w:left="1080"/>
      </w:pPr>
      <w:r>
        <w:lastRenderedPageBreak/>
        <w:t>Identify the key elements included in these policies and how they address various security concerns.</w:t>
      </w:r>
    </w:p>
    <w:p w14:paraId="68840D92" w14:textId="77777777" w:rsidR="00F5470B" w:rsidRDefault="00F5470B" w:rsidP="00F5470B">
      <w:pPr>
        <w:spacing w:before="0" w:after="0"/>
      </w:pPr>
    </w:p>
    <w:p w14:paraId="2D099286" w14:textId="688BBE34" w:rsidR="00F5470B" w:rsidRDefault="00F5470B" w:rsidP="00DE5947">
      <w:pPr>
        <w:pStyle w:val="ListParagraph"/>
        <w:numPr>
          <w:ilvl w:val="0"/>
          <w:numId w:val="46"/>
        </w:numPr>
        <w:spacing w:before="0" w:after="0"/>
      </w:pPr>
      <w:r>
        <w:t>Develop a Security Policy:</w:t>
      </w:r>
    </w:p>
    <w:p w14:paraId="6346FB84" w14:textId="77777777" w:rsidR="00F5470B" w:rsidRDefault="00F5470B" w:rsidP="00F5470B">
      <w:pPr>
        <w:spacing w:before="0" w:after="0"/>
      </w:pPr>
    </w:p>
    <w:p w14:paraId="352BD2D1" w14:textId="77777777" w:rsidR="00F5470B" w:rsidRDefault="00F5470B" w:rsidP="006056D2">
      <w:pPr>
        <w:pStyle w:val="ListParagraph"/>
        <w:numPr>
          <w:ilvl w:val="0"/>
          <w:numId w:val="51"/>
        </w:numPr>
        <w:spacing w:before="0" w:after="0"/>
        <w:ind w:left="1080"/>
      </w:pPr>
      <w:r>
        <w:t>Choose one type of security policy (e.g., acceptable use policy) and develop a draft policy for a hypothetical organization.</w:t>
      </w:r>
    </w:p>
    <w:p w14:paraId="6D4369EC" w14:textId="77777777" w:rsidR="00F5470B" w:rsidRDefault="00F5470B" w:rsidP="006056D2">
      <w:pPr>
        <w:spacing w:before="0" w:after="0"/>
        <w:ind w:left="360"/>
      </w:pPr>
    </w:p>
    <w:p w14:paraId="4E43864F" w14:textId="77777777" w:rsidR="00F5470B" w:rsidRDefault="00F5470B" w:rsidP="006056D2">
      <w:pPr>
        <w:pStyle w:val="ListParagraph"/>
        <w:numPr>
          <w:ilvl w:val="0"/>
          <w:numId w:val="51"/>
        </w:numPr>
        <w:spacing w:before="0" w:after="0"/>
        <w:ind w:left="1080"/>
      </w:pPr>
      <w:r>
        <w:t>Ensure the policy covers important aspects such as scope, responsibilities, acceptable and unacceptable activities, consequences of violations, and enforcement measures.</w:t>
      </w:r>
    </w:p>
    <w:p w14:paraId="0F845D0B" w14:textId="77777777" w:rsidR="00F5470B" w:rsidRDefault="00F5470B" w:rsidP="006056D2">
      <w:pPr>
        <w:spacing w:before="0" w:after="0"/>
        <w:ind w:left="360"/>
      </w:pPr>
    </w:p>
    <w:p w14:paraId="63F22864" w14:textId="77777777" w:rsidR="00F5470B" w:rsidRDefault="00F5470B" w:rsidP="006056D2">
      <w:pPr>
        <w:pStyle w:val="ListParagraph"/>
        <w:numPr>
          <w:ilvl w:val="0"/>
          <w:numId w:val="51"/>
        </w:numPr>
        <w:spacing w:before="0" w:after="0"/>
        <w:ind w:left="1080"/>
      </w:pPr>
      <w:r>
        <w:t>Use clear and concise language to make the policy easy to understand and implement.</w:t>
      </w:r>
    </w:p>
    <w:p w14:paraId="5C046369" w14:textId="77777777" w:rsidR="00F5470B" w:rsidRDefault="00F5470B" w:rsidP="00F5470B">
      <w:pPr>
        <w:spacing w:before="0" w:after="0"/>
      </w:pPr>
    </w:p>
    <w:p w14:paraId="2F66A03E" w14:textId="0EF3B43A" w:rsidR="00F5470B" w:rsidRDefault="00F5470B" w:rsidP="00DE5947">
      <w:pPr>
        <w:pStyle w:val="ListParagraph"/>
        <w:numPr>
          <w:ilvl w:val="0"/>
          <w:numId w:val="46"/>
        </w:numPr>
        <w:spacing w:before="0" w:after="0"/>
      </w:pPr>
      <w:r>
        <w:t>Implement and Test the Policy:</w:t>
      </w:r>
    </w:p>
    <w:p w14:paraId="0F1E2FFC" w14:textId="77777777" w:rsidR="00F5470B" w:rsidRDefault="00F5470B" w:rsidP="00F5470B">
      <w:pPr>
        <w:spacing w:before="0" w:after="0"/>
      </w:pPr>
    </w:p>
    <w:p w14:paraId="142398A3" w14:textId="77777777" w:rsidR="00F5470B" w:rsidRDefault="00F5470B" w:rsidP="006056D2">
      <w:pPr>
        <w:pStyle w:val="ListParagraph"/>
        <w:numPr>
          <w:ilvl w:val="0"/>
          <w:numId w:val="50"/>
        </w:numPr>
        <w:spacing w:before="0" w:after="0"/>
        <w:ind w:left="1080"/>
      </w:pPr>
      <w:r>
        <w:t>Share your draft policy with classmates or colleagues and gather feedback on its clarity and effectiveness.</w:t>
      </w:r>
    </w:p>
    <w:p w14:paraId="34A360A2" w14:textId="77777777" w:rsidR="00F5470B" w:rsidRDefault="00F5470B" w:rsidP="006056D2">
      <w:pPr>
        <w:spacing w:before="0" w:after="0"/>
        <w:ind w:left="360"/>
      </w:pPr>
    </w:p>
    <w:p w14:paraId="7ABF0243" w14:textId="77777777" w:rsidR="00F5470B" w:rsidRDefault="00F5470B" w:rsidP="006056D2">
      <w:pPr>
        <w:pStyle w:val="ListParagraph"/>
        <w:numPr>
          <w:ilvl w:val="0"/>
          <w:numId w:val="50"/>
        </w:numPr>
        <w:spacing w:before="0" w:after="0"/>
        <w:ind w:left="1080"/>
      </w:pPr>
      <w:r>
        <w:t>Revise the policy based on the feedback received.</w:t>
      </w:r>
    </w:p>
    <w:p w14:paraId="0CC6B543" w14:textId="77777777" w:rsidR="00F5470B" w:rsidRDefault="00F5470B" w:rsidP="006056D2">
      <w:pPr>
        <w:spacing w:before="0" w:after="0"/>
        <w:ind w:left="360"/>
      </w:pPr>
    </w:p>
    <w:p w14:paraId="3E2474A0" w14:textId="77777777" w:rsidR="00F5470B" w:rsidRDefault="00F5470B" w:rsidP="006056D2">
      <w:pPr>
        <w:pStyle w:val="ListParagraph"/>
        <w:numPr>
          <w:ilvl w:val="0"/>
          <w:numId w:val="50"/>
        </w:numPr>
        <w:spacing w:before="0" w:after="0"/>
        <w:ind w:left="1080"/>
      </w:pPr>
      <w:r>
        <w:t>Conduct a mock implementation of the policy, where participants follow the policy guidelines and simulate potential incidents or violations.</w:t>
      </w:r>
    </w:p>
    <w:p w14:paraId="179AFB30" w14:textId="77777777" w:rsidR="00F5470B" w:rsidRDefault="00F5470B" w:rsidP="00F5470B">
      <w:pPr>
        <w:spacing w:before="0" w:after="0"/>
      </w:pPr>
    </w:p>
    <w:p w14:paraId="2FA32AD8" w14:textId="132A9766" w:rsidR="00F5470B" w:rsidRDefault="00F5470B" w:rsidP="00DE5947">
      <w:pPr>
        <w:pStyle w:val="ListParagraph"/>
        <w:numPr>
          <w:ilvl w:val="0"/>
          <w:numId w:val="46"/>
        </w:numPr>
        <w:spacing w:before="0" w:after="0"/>
      </w:pPr>
      <w:r>
        <w:t>Create a Report:</w:t>
      </w:r>
    </w:p>
    <w:p w14:paraId="21AF621C" w14:textId="77777777" w:rsidR="00F5470B" w:rsidRDefault="00F5470B" w:rsidP="00F5470B">
      <w:pPr>
        <w:spacing w:before="0" w:after="0"/>
      </w:pPr>
    </w:p>
    <w:p w14:paraId="60538424" w14:textId="77777777" w:rsidR="00F5470B" w:rsidRDefault="00F5470B" w:rsidP="006056D2">
      <w:pPr>
        <w:pStyle w:val="ListParagraph"/>
        <w:numPr>
          <w:ilvl w:val="0"/>
          <w:numId w:val="48"/>
        </w:numPr>
        <w:spacing w:before="0" w:after="0"/>
        <w:ind w:left="1080"/>
      </w:pPr>
      <w:r>
        <w:t>Compile your findings into a report. Include the following sections:</w:t>
      </w:r>
    </w:p>
    <w:p w14:paraId="7F014D37" w14:textId="77777777" w:rsidR="00F5470B" w:rsidRDefault="00F5470B" w:rsidP="006056D2">
      <w:pPr>
        <w:spacing w:before="0" w:after="0"/>
        <w:ind w:left="360"/>
      </w:pPr>
    </w:p>
    <w:p w14:paraId="6FFC25A6" w14:textId="77777777" w:rsidR="00F5470B" w:rsidRDefault="00F5470B" w:rsidP="006056D2">
      <w:pPr>
        <w:pStyle w:val="ListParagraph"/>
        <w:numPr>
          <w:ilvl w:val="0"/>
          <w:numId w:val="49"/>
        </w:numPr>
        <w:spacing w:before="0" w:after="0"/>
        <w:ind w:left="1440"/>
      </w:pPr>
      <w:r>
        <w:t>Introduction: Briefly explain the importance of security policies in an organization.</w:t>
      </w:r>
    </w:p>
    <w:p w14:paraId="373D3616" w14:textId="77777777" w:rsidR="00F5470B" w:rsidRDefault="00F5470B" w:rsidP="006056D2">
      <w:pPr>
        <w:spacing w:before="0" w:after="0"/>
        <w:ind w:left="1080"/>
      </w:pPr>
    </w:p>
    <w:p w14:paraId="4250A94F" w14:textId="77777777" w:rsidR="00F5470B" w:rsidRDefault="00F5470B" w:rsidP="006056D2">
      <w:pPr>
        <w:pStyle w:val="ListParagraph"/>
        <w:numPr>
          <w:ilvl w:val="0"/>
          <w:numId w:val="49"/>
        </w:numPr>
        <w:spacing w:before="0" w:after="0"/>
        <w:ind w:left="1440"/>
      </w:pPr>
      <w:r>
        <w:t>Types of Security Policies: Describe the different types of security policies you researched.</w:t>
      </w:r>
    </w:p>
    <w:p w14:paraId="2B7C01D5" w14:textId="77777777" w:rsidR="00F5470B" w:rsidRDefault="00F5470B" w:rsidP="006056D2">
      <w:pPr>
        <w:spacing w:before="0" w:after="0"/>
        <w:ind w:left="1080"/>
      </w:pPr>
    </w:p>
    <w:p w14:paraId="4F5F22D1" w14:textId="77777777" w:rsidR="00F5470B" w:rsidRDefault="00F5470B" w:rsidP="006056D2">
      <w:pPr>
        <w:pStyle w:val="ListParagraph"/>
        <w:numPr>
          <w:ilvl w:val="0"/>
          <w:numId w:val="49"/>
        </w:numPr>
        <w:spacing w:before="0" w:after="0"/>
        <w:ind w:left="1440"/>
      </w:pPr>
      <w:r>
        <w:t>Policy Development: Provide the draft policy you developed and explain its key components.</w:t>
      </w:r>
    </w:p>
    <w:p w14:paraId="0FC78EFC" w14:textId="77777777" w:rsidR="00F5470B" w:rsidRDefault="00F5470B" w:rsidP="006056D2">
      <w:pPr>
        <w:spacing w:before="0" w:after="0"/>
        <w:ind w:left="1080"/>
      </w:pPr>
    </w:p>
    <w:p w14:paraId="75C511F7" w14:textId="77777777" w:rsidR="00F5470B" w:rsidRDefault="00F5470B" w:rsidP="006056D2">
      <w:pPr>
        <w:pStyle w:val="ListParagraph"/>
        <w:numPr>
          <w:ilvl w:val="0"/>
          <w:numId w:val="49"/>
        </w:numPr>
        <w:spacing w:before="0" w:after="0"/>
        <w:ind w:left="1440"/>
      </w:pPr>
      <w:r>
        <w:t>Implementation and Testing: Summarize the feedback received and the results of the mock implementation.</w:t>
      </w:r>
    </w:p>
    <w:p w14:paraId="244F2851" w14:textId="77777777" w:rsidR="00F5470B" w:rsidRDefault="00F5470B" w:rsidP="006056D2">
      <w:pPr>
        <w:spacing w:before="0" w:after="0"/>
        <w:ind w:left="1080"/>
      </w:pPr>
    </w:p>
    <w:p w14:paraId="0BCA815F" w14:textId="77777777" w:rsidR="00F5470B" w:rsidRDefault="00F5470B" w:rsidP="006056D2">
      <w:pPr>
        <w:pStyle w:val="ListParagraph"/>
        <w:numPr>
          <w:ilvl w:val="0"/>
          <w:numId w:val="49"/>
        </w:numPr>
        <w:spacing w:before="0" w:after="0"/>
        <w:ind w:left="1440"/>
      </w:pPr>
      <w:r>
        <w:t>Conclusion: Discuss the impact of security policies on an organization's overall security posture and the importance of regular review and updates.</w:t>
      </w:r>
    </w:p>
    <w:p w14:paraId="72D1DA19" w14:textId="77777777" w:rsidR="00F5470B" w:rsidRDefault="00F5470B" w:rsidP="00F5470B">
      <w:pPr>
        <w:spacing w:before="0" w:after="0"/>
      </w:pPr>
    </w:p>
    <w:p w14:paraId="77A8E0F2" w14:textId="00A1B09C" w:rsidR="00F5470B" w:rsidRDefault="00F5470B" w:rsidP="00DE5947">
      <w:pPr>
        <w:pStyle w:val="ListParagraph"/>
        <w:numPr>
          <w:ilvl w:val="0"/>
          <w:numId w:val="46"/>
        </w:numPr>
        <w:spacing w:before="0" w:after="0"/>
      </w:pPr>
      <w:r>
        <w:t>Presentation:</w:t>
      </w:r>
    </w:p>
    <w:p w14:paraId="24CAAB76" w14:textId="77777777" w:rsidR="00F5470B" w:rsidRDefault="00F5470B" w:rsidP="00F5470B">
      <w:pPr>
        <w:spacing w:before="0" w:after="0"/>
      </w:pPr>
    </w:p>
    <w:p w14:paraId="0E2097FA" w14:textId="77777777" w:rsidR="00F5470B" w:rsidRDefault="00F5470B" w:rsidP="006056D2">
      <w:pPr>
        <w:pStyle w:val="ListParagraph"/>
        <w:numPr>
          <w:ilvl w:val="0"/>
          <w:numId w:val="47"/>
        </w:numPr>
        <w:spacing w:before="0" w:after="0"/>
      </w:pPr>
      <w:r>
        <w:t>Prepare a short presentation (5-10 minutes) to share your findings and policy with your classmates or instructor. Use visual aids such as slides or charts to enhance your presentation.</w:t>
      </w:r>
    </w:p>
    <w:p w14:paraId="1372F796" w14:textId="77777777" w:rsidR="00F5470B" w:rsidRDefault="00F5470B" w:rsidP="00F5470B">
      <w:pPr>
        <w:spacing w:before="0" w:after="0"/>
      </w:pPr>
    </w:p>
    <w:p w14:paraId="3C90FDF3" w14:textId="77777777" w:rsidR="00F5470B" w:rsidRPr="006056D2" w:rsidRDefault="00F5470B" w:rsidP="00F5470B">
      <w:pPr>
        <w:spacing w:before="0" w:after="0"/>
        <w:rPr>
          <w:i/>
          <w:iCs/>
          <w:color w:val="138576" w:themeColor="accent6" w:themeShade="BF"/>
        </w:rPr>
      </w:pPr>
      <w:r w:rsidRPr="006056D2">
        <w:rPr>
          <w:i/>
          <w:iCs/>
          <w:color w:val="138576" w:themeColor="accent6" w:themeShade="BF"/>
        </w:rPr>
        <w:lastRenderedPageBreak/>
        <w:t>Evaluation Criteria:</w:t>
      </w:r>
    </w:p>
    <w:p w14:paraId="1EA95608" w14:textId="77777777" w:rsidR="006056D2" w:rsidRDefault="006056D2" w:rsidP="00F5470B">
      <w:pPr>
        <w:spacing w:before="0" w:after="0"/>
      </w:pPr>
    </w:p>
    <w:tbl>
      <w:tblPr>
        <w:tblStyle w:val="TableGrid"/>
        <w:tblW w:w="0" w:type="auto"/>
        <w:tblInd w:w="985" w:type="dxa"/>
        <w:tblBorders>
          <w:top w:val="single" w:sz="4" w:space="0" w:color="0D594F" w:themeColor="accent6" w:themeShade="80"/>
          <w:left w:val="single" w:sz="4" w:space="0" w:color="0D594F" w:themeColor="accent6" w:themeShade="80"/>
          <w:bottom w:val="single" w:sz="4" w:space="0" w:color="0D594F" w:themeColor="accent6" w:themeShade="80"/>
          <w:right w:val="single" w:sz="4" w:space="0" w:color="0D594F" w:themeColor="accent6" w:themeShade="80"/>
          <w:insideH w:val="single" w:sz="4" w:space="0" w:color="0D594F" w:themeColor="accent6" w:themeShade="80"/>
          <w:insideV w:val="single" w:sz="4" w:space="0" w:color="0D594F" w:themeColor="accent6" w:themeShade="80"/>
        </w:tblBorders>
        <w:tblLook w:val="04A0" w:firstRow="1" w:lastRow="0" w:firstColumn="1" w:lastColumn="0" w:noHBand="0" w:noVBand="1"/>
      </w:tblPr>
      <w:tblGrid>
        <w:gridCol w:w="6840"/>
        <w:gridCol w:w="720"/>
        <w:gridCol w:w="805"/>
      </w:tblGrid>
      <w:tr w:rsidR="006056D2" w:rsidRPr="00BE4A7A" w14:paraId="03C92C62" w14:textId="77777777" w:rsidTr="00C76B26">
        <w:tc>
          <w:tcPr>
            <w:tcW w:w="6840" w:type="dxa"/>
            <w:shd w:val="clear" w:color="auto" w:fill="C9F7F1" w:themeFill="accent6" w:themeFillTint="33"/>
          </w:tcPr>
          <w:p w14:paraId="4AB39297" w14:textId="77777777" w:rsidR="006056D2" w:rsidRPr="002D50CC" w:rsidRDefault="006056D2" w:rsidP="00C76B26">
            <w:pPr>
              <w:jc w:val="center"/>
              <w:rPr>
                <w:b/>
                <w:bCs/>
                <w:color w:val="138576" w:themeColor="accent6" w:themeShade="BF"/>
              </w:rPr>
            </w:pPr>
            <w:r w:rsidRPr="002D50CC">
              <w:rPr>
                <w:b/>
                <w:bCs/>
                <w:color w:val="138576" w:themeColor="accent6" w:themeShade="BF"/>
              </w:rPr>
              <w:t>Criteria</w:t>
            </w:r>
          </w:p>
        </w:tc>
        <w:tc>
          <w:tcPr>
            <w:tcW w:w="720" w:type="dxa"/>
            <w:shd w:val="clear" w:color="auto" w:fill="C9F7F1" w:themeFill="accent6" w:themeFillTint="33"/>
          </w:tcPr>
          <w:p w14:paraId="660B9ACC" w14:textId="77777777" w:rsidR="006056D2" w:rsidRPr="002D50CC" w:rsidRDefault="006056D2" w:rsidP="00C76B26">
            <w:pPr>
              <w:jc w:val="center"/>
              <w:rPr>
                <w:b/>
                <w:bCs/>
                <w:color w:val="138576" w:themeColor="accent6" w:themeShade="BF"/>
              </w:rPr>
            </w:pPr>
            <w:r w:rsidRPr="002D50CC">
              <w:rPr>
                <w:b/>
                <w:bCs/>
                <w:color w:val="138576" w:themeColor="accent6" w:themeShade="BF"/>
              </w:rPr>
              <w:t>PCT</w:t>
            </w:r>
          </w:p>
        </w:tc>
        <w:tc>
          <w:tcPr>
            <w:tcW w:w="805" w:type="dxa"/>
            <w:shd w:val="clear" w:color="auto" w:fill="C9F7F1" w:themeFill="accent6" w:themeFillTint="33"/>
          </w:tcPr>
          <w:p w14:paraId="663E6C2F" w14:textId="77777777" w:rsidR="006056D2" w:rsidRPr="002D50CC" w:rsidRDefault="006056D2" w:rsidP="00C76B26">
            <w:pPr>
              <w:jc w:val="center"/>
              <w:rPr>
                <w:b/>
                <w:bCs/>
                <w:color w:val="138576" w:themeColor="accent6" w:themeShade="BF"/>
              </w:rPr>
            </w:pPr>
            <w:r w:rsidRPr="002D50CC">
              <w:rPr>
                <w:b/>
                <w:bCs/>
                <w:color w:val="138576" w:themeColor="accent6" w:themeShade="BF"/>
              </w:rPr>
              <w:t>Score</w:t>
            </w:r>
          </w:p>
        </w:tc>
      </w:tr>
      <w:tr w:rsidR="006056D2" w:rsidRPr="00BE4A7A" w14:paraId="1C270B32" w14:textId="77777777" w:rsidTr="00C76B26">
        <w:tc>
          <w:tcPr>
            <w:tcW w:w="6840" w:type="dxa"/>
          </w:tcPr>
          <w:p w14:paraId="57B84EE4" w14:textId="77B225F6" w:rsidR="006056D2" w:rsidRPr="00BE4A7A" w:rsidRDefault="006056D2" w:rsidP="00C76B26">
            <w:r w:rsidRPr="00BE4A7A">
              <w:t xml:space="preserve">Completeness and accuracy of the research on </w:t>
            </w:r>
            <w:r>
              <w:t>security policy</w:t>
            </w:r>
          </w:p>
        </w:tc>
        <w:tc>
          <w:tcPr>
            <w:tcW w:w="720" w:type="dxa"/>
          </w:tcPr>
          <w:p w14:paraId="54B76FDF" w14:textId="142A24F6" w:rsidR="006056D2" w:rsidRPr="00BE4A7A" w:rsidRDefault="006056D2" w:rsidP="00C76B26">
            <w:pPr>
              <w:jc w:val="center"/>
            </w:pPr>
            <w:r>
              <w:t>20</w:t>
            </w:r>
          </w:p>
        </w:tc>
        <w:tc>
          <w:tcPr>
            <w:tcW w:w="805" w:type="dxa"/>
          </w:tcPr>
          <w:p w14:paraId="1C4B9F32" w14:textId="77777777" w:rsidR="006056D2" w:rsidRPr="00BE4A7A" w:rsidRDefault="006056D2" w:rsidP="00C76B26"/>
        </w:tc>
      </w:tr>
      <w:tr w:rsidR="006056D2" w:rsidRPr="00BE4A7A" w14:paraId="5A2D3EA8" w14:textId="77777777" w:rsidTr="00C76B26">
        <w:tc>
          <w:tcPr>
            <w:tcW w:w="6840" w:type="dxa"/>
          </w:tcPr>
          <w:p w14:paraId="20E54253" w14:textId="3B02E360" w:rsidR="006056D2" w:rsidRPr="00BE4A7A" w:rsidRDefault="006056D2" w:rsidP="006056D2">
            <w:pPr>
              <w:spacing w:line="264" w:lineRule="auto"/>
            </w:pPr>
            <w:r>
              <w:t>Thoroughness and clarity of the developed security policy</w:t>
            </w:r>
          </w:p>
        </w:tc>
        <w:tc>
          <w:tcPr>
            <w:tcW w:w="720" w:type="dxa"/>
          </w:tcPr>
          <w:p w14:paraId="162E36BB" w14:textId="7AD70CB4" w:rsidR="006056D2" w:rsidRPr="00BE4A7A" w:rsidRDefault="006056D2" w:rsidP="00C76B26">
            <w:pPr>
              <w:jc w:val="center"/>
            </w:pPr>
            <w:r>
              <w:t>20</w:t>
            </w:r>
          </w:p>
        </w:tc>
        <w:tc>
          <w:tcPr>
            <w:tcW w:w="805" w:type="dxa"/>
          </w:tcPr>
          <w:p w14:paraId="05F66FD7" w14:textId="77777777" w:rsidR="006056D2" w:rsidRPr="00BE4A7A" w:rsidRDefault="006056D2" w:rsidP="00C76B26"/>
        </w:tc>
      </w:tr>
      <w:tr w:rsidR="006056D2" w:rsidRPr="00BE4A7A" w14:paraId="0F3330B7" w14:textId="77777777" w:rsidTr="00C76B26">
        <w:tc>
          <w:tcPr>
            <w:tcW w:w="6840" w:type="dxa"/>
          </w:tcPr>
          <w:p w14:paraId="14C98BAD" w14:textId="02AEDD24" w:rsidR="006056D2" w:rsidRPr="00BE4A7A" w:rsidRDefault="006056D2" w:rsidP="006056D2">
            <w:pPr>
              <w:spacing w:line="264" w:lineRule="auto"/>
            </w:pPr>
            <w:r>
              <w:t>Effectiveness of the implementation and testing process</w:t>
            </w:r>
          </w:p>
        </w:tc>
        <w:tc>
          <w:tcPr>
            <w:tcW w:w="720" w:type="dxa"/>
          </w:tcPr>
          <w:p w14:paraId="13001AC1" w14:textId="77777777" w:rsidR="006056D2" w:rsidRPr="00BE4A7A" w:rsidRDefault="006056D2" w:rsidP="00C76B26">
            <w:pPr>
              <w:jc w:val="center"/>
            </w:pPr>
            <w:r>
              <w:t>20</w:t>
            </w:r>
          </w:p>
        </w:tc>
        <w:tc>
          <w:tcPr>
            <w:tcW w:w="805" w:type="dxa"/>
          </w:tcPr>
          <w:p w14:paraId="060F2CB8" w14:textId="77777777" w:rsidR="006056D2" w:rsidRPr="00BE4A7A" w:rsidRDefault="006056D2" w:rsidP="00C76B26"/>
        </w:tc>
      </w:tr>
      <w:tr w:rsidR="006056D2" w:rsidRPr="00BE4A7A" w14:paraId="3676BE01" w14:textId="77777777" w:rsidTr="00C76B26">
        <w:tc>
          <w:tcPr>
            <w:tcW w:w="6840" w:type="dxa"/>
          </w:tcPr>
          <w:p w14:paraId="39E093DA" w14:textId="2C3C2156" w:rsidR="006056D2" w:rsidRPr="00BE4A7A" w:rsidRDefault="006056D2" w:rsidP="006056D2">
            <w:pPr>
              <w:spacing w:line="264" w:lineRule="auto"/>
            </w:pPr>
            <w:r>
              <w:t>Clarity and organization of the report</w:t>
            </w:r>
          </w:p>
        </w:tc>
        <w:tc>
          <w:tcPr>
            <w:tcW w:w="720" w:type="dxa"/>
          </w:tcPr>
          <w:p w14:paraId="7794F4F3" w14:textId="77777777" w:rsidR="006056D2" w:rsidRPr="00BE4A7A" w:rsidRDefault="006056D2" w:rsidP="00C76B26">
            <w:pPr>
              <w:jc w:val="center"/>
            </w:pPr>
            <w:r>
              <w:t>20</w:t>
            </w:r>
          </w:p>
        </w:tc>
        <w:tc>
          <w:tcPr>
            <w:tcW w:w="805" w:type="dxa"/>
          </w:tcPr>
          <w:p w14:paraId="2885F78E" w14:textId="77777777" w:rsidR="006056D2" w:rsidRPr="00BE4A7A" w:rsidRDefault="006056D2" w:rsidP="00C76B26"/>
        </w:tc>
      </w:tr>
      <w:tr w:rsidR="006056D2" w:rsidRPr="00BE4A7A" w14:paraId="142CBAAA" w14:textId="77777777" w:rsidTr="00C76B26">
        <w:tc>
          <w:tcPr>
            <w:tcW w:w="6840" w:type="dxa"/>
          </w:tcPr>
          <w:p w14:paraId="65A524E2" w14:textId="36355EB7" w:rsidR="006056D2" w:rsidRPr="00BE4A7A" w:rsidRDefault="006056D2" w:rsidP="00C76B26">
            <w:r w:rsidRPr="00BE4A7A">
              <w:t>Effectiveness of the presentation and use of visual aids</w:t>
            </w:r>
          </w:p>
        </w:tc>
        <w:tc>
          <w:tcPr>
            <w:tcW w:w="720" w:type="dxa"/>
          </w:tcPr>
          <w:p w14:paraId="0B84D10A" w14:textId="0F53FC6D" w:rsidR="006056D2" w:rsidRDefault="006056D2" w:rsidP="00C76B26">
            <w:pPr>
              <w:jc w:val="center"/>
            </w:pPr>
            <w:r>
              <w:t>20</w:t>
            </w:r>
          </w:p>
        </w:tc>
        <w:tc>
          <w:tcPr>
            <w:tcW w:w="805" w:type="dxa"/>
          </w:tcPr>
          <w:p w14:paraId="0154256F" w14:textId="77777777" w:rsidR="006056D2" w:rsidRPr="00BE4A7A" w:rsidRDefault="006056D2" w:rsidP="00C76B26"/>
        </w:tc>
      </w:tr>
    </w:tbl>
    <w:p w14:paraId="44B267C0" w14:textId="77777777" w:rsidR="006056D2" w:rsidRDefault="006056D2" w:rsidP="00F5470B">
      <w:pPr>
        <w:spacing w:before="0" w:after="0"/>
      </w:pPr>
    </w:p>
    <w:p w14:paraId="15695B19" w14:textId="0C8F0F16" w:rsidR="00F5470B" w:rsidRPr="006056D2" w:rsidRDefault="006056D2" w:rsidP="00F5470B">
      <w:pPr>
        <w:spacing w:before="0" w:after="0"/>
        <w:rPr>
          <w:i/>
          <w:iCs/>
        </w:rPr>
      </w:pPr>
      <w:r w:rsidRPr="006056D2">
        <w:rPr>
          <w:b/>
          <w:bCs/>
          <w:i/>
          <w:iCs/>
        </w:rPr>
        <w:t>Note</w:t>
      </w:r>
      <w:r w:rsidRPr="006056D2">
        <w:rPr>
          <w:i/>
          <w:iCs/>
        </w:rPr>
        <w:t xml:space="preserve">: </w:t>
      </w:r>
      <w:r w:rsidR="00F5470B" w:rsidRPr="006056D2">
        <w:rPr>
          <w:i/>
          <w:iCs/>
        </w:rPr>
        <w:t>This activity will help students gain hands-on experience in developing and implementing security policies, which is essential for maintaining a secure organizational environment.</w:t>
      </w:r>
    </w:p>
    <w:p w14:paraId="05D87856" w14:textId="77777777" w:rsidR="00F5470B" w:rsidRPr="006056D2" w:rsidRDefault="00F5470B" w:rsidP="00F5470B">
      <w:pPr>
        <w:spacing w:before="0" w:after="0"/>
        <w:rPr>
          <w:i/>
          <w:iCs/>
        </w:rPr>
      </w:pPr>
    </w:p>
    <w:p w14:paraId="5C8D308D" w14:textId="77777777" w:rsidR="00F5470B" w:rsidRDefault="00F5470B" w:rsidP="00F5470B">
      <w:pPr>
        <w:spacing w:before="0" w:after="0"/>
      </w:pPr>
    </w:p>
    <w:p w14:paraId="2F8C8759" w14:textId="77777777" w:rsidR="00F5470B" w:rsidRDefault="00F5470B" w:rsidP="00F5470B">
      <w:pPr>
        <w:spacing w:before="0" w:after="0"/>
      </w:pPr>
    </w:p>
    <w:p w14:paraId="5AA6C444" w14:textId="77777777" w:rsidR="00F5470B" w:rsidRDefault="00F5470B" w:rsidP="00F5470B">
      <w:pPr>
        <w:spacing w:before="0" w:after="0"/>
      </w:pPr>
    </w:p>
    <w:p w14:paraId="4AC44CA1" w14:textId="732EBEC8" w:rsidR="00F5470B" w:rsidRPr="00F8409B" w:rsidRDefault="00F5470B" w:rsidP="00F8409B">
      <w:pPr>
        <w:pBdr>
          <w:bottom w:val="single" w:sz="4" w:space="1" w:color="auto"/>
        </w:pBdr>
        <w:spacing w:before="0" w:after="0"/>
        <w:rPr>
          <w:b/>
          <w:bCs/>
          <w:color w:val="138576" w:themeColor="accent6" w:themeShade="BF"/>
        </w:rPr>
      </w:pPr>
      <w:r w:rsidRPr="00F8409B">
        <w:rPr>
          <w:b/>
          <w:bCs/>
          <w:color w:val="138576" w:themeColor="accent6" w:themeShade="BF"/>
        </w:rPr>
        <w:t xml:space="preserve">Laboratory </w:t>
      </w:r>
      <w:r w:rsidR="00F8409B">
        <w:rPr>
          <w:b/>
          <w:bCs/>
          <w:color w:val="138576" w:themeColor="accent6" w:themeShade="BF"/>
        </w:rPr>
        <w:t>Work 6</w:t>
      </w:r>
      <w:r w:rsidR="00F8409B">
        <w:rPr>
          <w:b/>
          <w:bCs/>
          <w:color w:val="138576" w:themeColor="accent6" w:themeShade="BF"/>
        </w:rPr>
        <w:tab/>
      </w:r>
      <w:r w:rsidRPr="00F8409B">
        <w:rPr>
          <w:b/>
          <w:bCs/>
          <w:color w:val="138576" w:themeColor="accent6" w:themeShade="BF"/>
        </w:rPr>
        <w:t>:</w:t>
      </w:r>
      <w:r w:rsidR="00F8409B">
        <w:rPr>
          <w:b/>
          <w:bCs/>
          <w:color w:val="138576" w:themeColor="accent6" w:themeShade="BF"/>
        </w:rPr>
        <w:tab/>
      </w:r>
      <w:r w:rsidRPr="00F8409B">
        <w:rPr>
          <w:b/>
          <w:bCs/>
          <w:color w:val="138576" w:themeColor="accent6" w:themeShade="BF"/>
        </w:rPr>
        <w:t>Exploring Cybersecurity Careers</w:t>
      </w:r>
    </w:p>
    <w:p w14:paraId="0E7650F7" w14:textId="77777777" w:rsidR="00F8409B" w:rsidRDefault="00F8409B" w:rsidP="00F5470B">
      <w:pPr>
        <w:spacing w:before="0" w:after="0"/>
      </w:pPr>
    </w:p>
    <w:p w14:paraId="67BC93DA" w14:textId="6359FE1C" w:rsidR="00F5470B" w:rsidRPr="008971EF" w:rsidRDefault="00F5470B" w:rsidP="00F5470B">
      <w:pPr>
        <w:spacing w:before="0" w:after="0"/>
        <w:rPr>
          <w:i/>
          <w:iCs/>
          <w:color w:val="138576" w:themeColor="accent6" w:themeShade="BF"/>
        </w:rPr>
      </w:pPr>
      <w:r w:rsidRPr="008971EF">
        <w:rPr>
          <w:i/>
          <w:iCs/>
          <w:color w:val="138576" w:themeColor="accent6" w:themeShade="BF"/>
        </w:rPr>
        <w:t>Objective:</w:t>
      </w:r>
    </w:p>
    <w:p w14:paraId="48810A74" w14:textId="77777777" w:rsidR="00F5470B" w:rsidRDefault="00F5470B" w:rsidP="008971EF">
      <w:pPr>
        <w:spacing w:before="0" w:after="0"/>
        <w:ind w:left="720" w:firstLine="720"/>
      </w:pPr>
      <w:r>
        <w:t>To understand the various career paths in cybersecurity and the skills required for success in each role.</w:t>
      </w:r>
    </w:p>
    <w:p w14:paraId="197AF270" w14:textId="77777777" w:rsidR="00F5470B" w:rsidRDefault="00F5470B" w:rsidP="00F5470B">
      <w:pPr>
        <w:spacing w:before="0" w:after="0"/>
      </w:pPr>
    </w:p>
    <w:p w14:paraId="1CB3748D" w14:textId="77777777" w:rsidR="00F5470B" w:rsidRPr="008971EF" w:rsidRDefault="00F5470B" w:rsidP="00F5470B">
      <w:pPr>
        <w:spacing w:before="0" w:after="0"/>
        <w:rPr>
          <w:i/>
          <w:iCs/>
          <w:color w:val="138576" w:themeColor="accent6" w:themeShade="BF"/>
        </w:rPr>
      </w:pPr>
      <w:r w:rsidRPr="008971EF">
        <w:rPr>
          <w:i/>
          <w:iCs/>
          <w:color w:val="138576" w:themeColor="accent6" w:themeShade="BF"/>
        </w:rPr>
        <w:t>Materials Needed:</w:t>
      </w:r>
    </w:p>
    <w:p w14:paraId="114230DC" w14:textId="0F2A4B89" w:rsidR="00F5470B" w:rsidRDefault="00F5470B" w:rsidP="008971EF">
      <w:pPr>
        <w:pStyle w:val="ListParagraph"/>
        <w:numPr>
          <w:ilvl w:val="0"/>
          <w:numId w:val="56"/>
        </w:numPr>
        <w:spacing w:before="0" w:after="0"/>
      </w:pPr>
      <w:r>
        <w:t>Computer with internet access</w:t>
      </w:r>
    </w:p>
    <w:p w14:paraId="7FC723D5" w14:textId="64A081E3" w:rsidR="00F5470B" w:rsidRDefault="00F5470B" w:rsidP="008971EF">
      <w:pPr>
        <w:pStyle w:val="ListParagraph"/>
        <w:numPr>
          <w:ilvl w:val="0"/>
          <w:numId w:val="56"/>
        </w:numPr>
        <w:spacing w:before="0" w:after="0"/>
      </w:pPr>
      <w:r>
        <w:t>Web browser</w:t>
      </w:r>
    </w:p>
    <w:p w14:paraId="15B68FED" w14:textId="77777777" w:rsidR="00F5470B" w:rsidRDefault="00F5470B" w:rsidP="008971EF">
      <w:pPr>
        <w:pStyle w:val="ListParagraph"/>
        <w:numPr>
          <w:ilvl w:val="0"/>
          <w:numId w:val="56"/>
        </w:numPr>
        <w:spacing w:before="0" w:after="0"/>
      </w:pPr>
      <w:r>
        <w:t>Notepad or any text editor</w:t>
      </w:r>
    </w:p>
    <w:p w14:paraId="17BC4028" w14:textId="77777777" w:rsidR="00F5470B" w:rsidRDefault="00F5470B" w:rsidP="00F5470B">
      <w:pPr>
        <w:spacing w:before="0" w:after="0"/>
      </w:pPr>
    </w:p>
    <w:p w14:paraId="2BF5F5D4" w14:textId="77777777" w:rsidR="00F5470B" w:rsidRDefault="00F5470B" w:rsidP="00F5470B">
      <w:pPr>
        <w:spacing w:before="0" w:after="0"/>
      </w:pPr>
      <w:r w:rsidRPr="008971EF">
        <w:rPr>
          <w:i/>
          <w:iCs/>
          <w:color w:val="138576" w:themeColor="accent6" w:themeShade="BF"/>
        </w:rPr>
        <w:t>Instructions</w:t>
      </w:r>
      <w:r>
        <w:t>:</w:t>
      </w:r>
    </w:p>
    <w:p w14:paraId="15E4A1CE" w14:textId="121DFD75" w:rsidR="00F5470B" w:rsidRDefault="00F5470B" w:rsidP="008971EF">
      <w:pPr>
        <w:pStyle w:val="ListParagraph"/>
        <w:numPr>
          <w:ilvl w:val="0"/>
          <w:numId w:val="57"/>
        </w:numPr>
        <w:spacing w:before="0" w:after="0"/>
      </w:pPr>
      <w:r>
        <w:t>Research Cybersecurity Careers:</w:t>
      </w:r>
    </w:p>
    <w:p w14:paraId="7F2022DD" w14:textId="77777777" w:rsidR="00F5470B" w:rsidRDefault="00F5470B" w:rsidP="00F5470B">
      <w:pPr>
        <w:spacing w:before="0" w:after="0"/>
      </w:pPr>
    </w:p>
    <w:p w14:paraId="0EE67FFC" w14:textId="77777777" w:rsidR="00F5470B" w:rsidRDefault="00F5470B" w:rsidP="008971EF">
      <w:pPr>
        <w:pStyle w:val="ListParagraph"/>
        <w:numPr>
          <w:ilvl w:val="0"/>
          <w:numId w:val="58"/>
        </w:numPr>
        <w:spacing w:before="0" w:after="0"/>
        <w:ind w:left="1080"/>
      </w:pPr>
      <w:r>
        <w:t>Use the internet to research different career paths in cybersecurity, such as cybersecurity analyst, penetration tester, security consultant, and chief information security officer (CISO).</w:t>
      </w:r>
    </w:p>
    <w:p w14:paraId="3BC8983A" w14:textId="77777777" w:rsidR="00F5470B" w:rsidRDefault="00F5470B" w:rsidP="008971EF">
      <w:pPr>
        <w:spacing w:before="0" w:after="0"/>
        <w:ind w:left="360"/>
      </w:pPr>
    </w:p>
    <w:p w14:paraId="1984ACF5" w14:textId="77777777" w:rsidR="00F5470B" w:rsidRDefault="00F5470B" w:rsidP="008971EF">
      <w:pPr>
        <w:pStyle w:val="ListParagraph"/>
        <w:numPr>
          <w:ilvl w:val="0"/>
          <w:numId w:val="58"/>
        </w:numPr>
        <w:spacing w:before="0" w:after="0"/>
        <w:ind w:left="1080"/>
      </w:pPr>
      <w:r>
        <w:t>Take notes on the responsibilities, required skills, and typical career progression for each role.</w:t>
      </w:r>
    </w:p>
    <w:p w14:paraId="11EBFC36" w14:textId="77777777" w:rsidR="00F5470B" w:rsidRDefault="00F5470B" w:rsidP="00F5470B">
      <w:pPr>
        <w:spacing w:before="0" w:after="0"/>
      </w:pPr>
    </w:p>
    <w:p w14:paraId="253768DA" w14:textId="1CE28371" w:rsidR="00F5470B" w:rsidRDefault="00F5470B" w:rsidP="008971EF">
      <w:pPr>
        <w:pStyle w:val="ListParagraph"/>
        <w:numPr>
          <w:ilvl w:val="0"/>
          <w:numId w:val="57"/>
        </w:numPr>
        <w:spacing w:before="0" w:after="0"/>
      </w:pPr>
      <w:r>
        <w:t>Identify Required Skills and Certifications:</w:t>
      </w:r>
    </w:p>
    <w:p w14:paraId="59BE46BD" w14:textId="77777777" w:rsidR="00F5470B" w:rsidRDefault="00F5470B" w:rsidP="00F5470B">
      <w:pPr>
        <w:spacing w:before="0" w:after="0"/>
      </w:pPr>
    </w:p>
    <w:p w14:paraId="73ACAECD" w14:textId="77777777" w:rsidR="00F5470B" w:rsidRDefault="00F5470B" w:rsidP="008971EF">
      <w:pPr>
        <w:pStyle w:val="ListParagraph"/>
        <w:numPr>
          <w:ilvl w:val="0"/>
          <w:numId w:val="59"/>
        </w:numPr>
        <w:spacing w:before="0" w:after="0"/>
        <w:ind w:left="1080"/>
      </w:pPr>
      <w:r>
        <w:t>For each career path, identify the key skills and certifications required. Examples include CompTIA Security+, Certified Information Systems Security Professional (CISSP), and Certified Ethical Hacker (CEH).</w:t>
      </w:r>
    </w:p>
    <w:p w14:paraId="42BAEF20" w14:textId="77777777" w:rsidR="00F5470B" w:rsidRDefault="00F5470B" w:rsidP="008971EF">
      <w:pPr>
        <w:spacing w:before="0" w:after="0"/>
        <w:ind w:left="360"/>
      </w:pPr>
    </w:p>
    <w:p w14:paraId="187473D2" w14:textId="77777777" w:rsidR="00F5470B" w:rsidRDefault="00F5470B" w:rsidP="008971EF">
      <w:pPr>
        <w:pStyle w:val="ListParagraph"/>
        <w:numPr>
          <w:ilvl w:val="0"/>
          <w:numId w:val="59"/>
        </w:numPr>
        <w:spacing w:before="0" w:after="0"/>
        <w:ind w:left="1080"/>
      </w:pPr>
      <w:r>
        <w:t>Note any educational requirements, such as degrees or specialized training programs.</w:t>
      </w:r>
    </w:p>
    <w:p w14:paraId="468C06EC" w14:textId="77777777" w:rsidR="00F5470B" w:rsidRDefault="00F5470B" w:rsidP="00F5470B">
      <w:pPr>
        <w:spacing w:before="0" w:after="0"/>
      </w:pPr>
    </w:p>
    <w:p w14:paraId="04F25817" w14:textId="7927B8E7" w:rsidR="00F5470B" w:rsidRDefault="00F5470B" w:rsidP="008971EF">
      <w:pPr>
        <w:pStyle w:val="ListParagraph"/>
        <w:numPr>
          <w:ilvl w:val="0"/>
          <w:numId w:val="57"/>
        </w:numPr>
        <w:spacing w:before="0" w:after="0"/>
      </w:pPr>
      <w:r>
        <w:t>Interview a Cybersecurity Professional:</w:t>
      </w:r>
    </w:p>
    <w:p w14:paraId="602A215A" w14:textId="77777777" w:rsidR="00F5470B" w:rsidRDefault="00F5470B" w:rsidP="00F5470B">
      <w:pPr>
        <w:spacing w:before="0" w:after="0"/>
      </w:pPr>
    </w:p>
    <w:p w14:paraId="4B4E5FF9" w14:textId="77777777" w:rsidR="00F5470B" w:rsidRDefault="00F5470B" w:rsidP="008971EF">
      <w:pPr>
        <w:pStyle w:val="ListParagraph"/>
        <w:numPr>
          <w:ilvl w:val="0"/>
          <w:numId w:val="60"/>
        </w:numPr>
        <w:spacing w:before="0" w:after="0"/>
        <w:ind w:left="1080"/>
      </w:pPr>
      <w:r>
        <w:lastRenderedPageBreak/>
        <w:t>If possible, arrange an interview with a cybersecurity professional. Prepare a list of questions to ask about their career journey, daily responsibilities, and advice for aspiring cybersecurity professionals.</w:t>
      </w:r>
    </w:p>
    <w:p w14:paraId="18C4AAFA" w14:textId="77777777" w:rsidR="00F5470B" w:rsidRDefault="00F5470B" w:rsidP="008971EF">
      <w:pPr>
        <w:spacing w:before="0" w:after="0"/>
        <w:ind w:left="360"/>
      </w:pPr>
    </w:p>
    <w:p w14:paraId="4BDFF24A" w14:textId="77777777" w:rsidR="00F5470B" w:rsidRDefault="00F5470B" w:rsidP="008971EF">
      <w:pPr>
        <w:pStyle w:val="ListParagraph"/>
        <w:numPr>
          <w:ilvl w:val="0"/>
          <w:numId w:val="60"/>
        </w:numPr>
        <w:spacing w:before="0" w:after="0"/>
        <w:ind w:left="1080"/>
      </w:pPr>
      <w:r>
        <w:t>Alternatively, watch video interviews or read articles featuring cybersecurity professionals and take notes on their insights.</w:t>
      </w:r>
    </w:p>
    <w:p w14:paraId="695EE6EF" w14:textId="77777777" w:rsidR="00F5470B" w:rsidRDefault="00F5470B" w:rsidP="00F5470B">
      <w:pPr>
        <w:spacing w:before="0" w:after="0"/>
      </w:pPr>
    </w:p>
    <w:p w14:paraId="78CE47CC" w14:textId="136267B7" w:rsidR="00F5470B" w:rsidRDefault="00F5470B" w:rsidP="008971EF">
      <w:pPr>
        <w:pStyle w:val="ListParagraph"/>
        <w:numPr>
          <w:ilvl w:val="0"/>
          <w:numId w:val="57"/>
        </w:numPr>
        <w:spacing w:before="0" w:after="0"/>
      </w:pPr>
      <w:r>
        <w:t>Create a Career Plan:</w:t>
      </w:r>
    </w:p>
    <w:p w14:paraId="1CA5494F" w14:textId="77777777" w:rsidR="00F5470B" w:rsidRDefault="00F5470B" w:rsidP="00F5470B">
      <w:pPr>
        <w:spacing w:before="0" w:after="0"/>
      </w:pPr>
    </w:p>
    <w:p w14:paraId="0BFA1A45" w14:textId="77777777" w:rsidR="00F5470B" w:rsidRDefault="00F5470B" w:rsidP="008971EF">
      <w:pPr>
        <w:pStyle w:val="ListParagraph"/>
        <w:numPr>
          <w:ilvl w:val="0"/>
          <w:numId w:val="61"/>
        </w:numPr>
        <w:spacing w:before="0" w:after="0"/>
        <w:ind w:left="1080"/>
      </w:pPr>
      <w:r>
        <w:t>Based on your research and interview findings, create a detailed career plan for one of the cybersecurity roles you are interested in.</w:t>
      </w:r>
    </w:p>
    <w:p w14:paraId="14CE6FE2" w14:textId="77777777" w:rsidR="00F5470B" w:rsidRDefault="00F5470B" w:rsidP="008971EF">
      <w:pPr>
        <w:spacing w:before="0" w:after="0"/>
        <w:ind w:left="360"/>
      </w:pPr>
    </w:p>
    <w:p w14:paraId="4EA6E806" w14:textId="77777777" w:rsidR="00F5470B" w:rsidRDefault="00F5470B" w:rsidP="008971EF">
      <w:pPr>
        <w:pStyle w:val="ListParagraph"/>
        <w:numPr>
          <w:ilvl w:val="0"/>
          <w:numId w:val="61"/>
        </w:numPr>
        <w:spacing w:before="0" w:after="0"/>
        <w:ind w:left="1080"/>
      </w:pPr>
      <w:r>
        <w:t>Include short-term and long-term goals, such as certifications to obtain, skills to develop, and steps to take to advance in the chosen career path.</w:t>
      </w:r>
    </w:p>
    <w:p w14:paraId="74200D7C" w14:textId="77777777" w:rsidR="00F5470B" w:rsidRDefault="00F5470B" w:rsidP="00F5470B">
      <w:pPr>
        <w:spacing w:before="0" w:after="0"/>
      </w:pPr>
    </w:p>
    <w:p w14:paraId="0CB2500D" w14:textId="4D8E8B20" w:rsidR="00F5470B" w:rsidRDefault="00F5470B" w:rsidP="008971EF">
      <w:pPr>
        <w:pStyle w:val="ListParagraph"/>
        <w:numPr>
          <w:ilvl w:val="0"/>
          <w:numId w:val="57"/>
        </w:numPr>
        <w:spacing w:before="0" w:after="0"/>
      </w:pPr>
      <w:r>
        <w:t>Create a Report:</w:t>
      </w:r>
    </w:p>
    <w:p w14:paraId="2FB5BBE5" w14:textId="77777777" w:rsidR="00F5470B" w:rsidRDefault="00F5470B" w:rsidP="00F5470B">
      <w:pPr>
        <w:spacing w:before="0" w:after="0"/>
      </w:pPr>
    </w:p>
    <w:p w14:paraId="69F60A5E" w14:textId="77777777" w:rsidR="00F5470B" w:rsidRDefault="00F5470B" w:rsidP="008971EF">
      <w:pPr>
        <w:pStyle w:val="ListParagraph"/>
        <w:numPr>
          <w:ilvl w:val="0"/>
          <w:numId w:val="62"/>
        </w:numPr>
        <w:spacing w:before="0" w:after="0"/>
        <w:ind w:left="1080"/>
      </w:pPr>
      <w:r>
        <w:t>Compile your findings into a report. Include the following sections:</w:t>
      </w:r>
    </w:p>
    <w:p w14:paraId="1EF8B19C" w14:textId="77777777" w:rsidR="00F5470B" w:rsidRDefault="00F5470B" w:rsidP="008971EF">
      <w:pPr>
        <w:spacing w:before="0" w:after="0"/>
        <w:ind w:left="360"/>
      </w:pPr>
    </w:p>
    <w:p w14:paraId="45C27202" w14:textId="77777777" w:rsidR="00F5470B" w:rsidRDefault="00F5470B" w:rsidP="008971EF">
      <w:pPr>
        <w:pStyle w:val="ListParagraph"/>
        <w:numPr>
          <w:ilvl w:val="0"/>
          <w:numId w:val="63"/>
        </w:numPr>
        <w:spacing w:before="0" w:after="0"/>
        <w:ind w:left="1440"/>
      </w:pPr>
      <w:r>
        <w:t>Introduction: Briefly explain the importance of cybersecurity careers and the growing demand for cybersecurity professionals.</w:t>
      </w:r>
    </w:p>
    <w:p w14:paraId="4F9C8361" w14:textId="77777777" w:rsidR="00F5470B" w:rsidRDefault="00F5470B" w:rsidP="008971EF">
      <w:pPr>
        <w:spacing w:before="0" w:after="0"/>
        <w:ind w:left="1080"/>
      </w:pPr>
    </w:p>
    <w:p w14:paraId="4268F31C" w14:textId="77777777" w:rsidR="00F5470B" w:rsidRDefault="00F5470B" w:rsidP="008971EF">
      <w:pPr>
        <w:pStyle w:val="ListParagraph"/>
        <w:numPr>
          <w:ilvl w:val="0"/>
          <w:numId w:val="63"/>
        </w:numPr>
        <w:spacing w:before="0" w:after="0"/>
        <w:ind w:left="1440"/>
      </w:pPr>
      <w:r>
        <w:t>Cybersecurity Careers: Describe each career path you researched, including responsibilities and required skills.</w:t>
      </w:r>
    </w:p>
    <w:p w14:paraId="4F434EF7" w14:textId="77777777" w:rsidR="00F5470B" w:rsidRDefault="00F5470B" w:rsidP="008971EF">
      <w:pPr>
        <w:spacing w:before="0" w:after="0"/>
        <w:ind w:left="1080"/>
      </w:pPr>
    </w:p>
    <w:p w14:paraId="643932BE" w14:textId="77777777" w:rsidR="00F5470B" w:rsidRDefault="00F5470B" w:rsidP="008971EF">
      <w:pPr>
        <w:pStyle w:val="ListParagraph"/>
        <w:numPr>
          <w:ilvl w:val="0"/>
          <w:numId w:val="63"/>
        </w:numPr>
        <w:spacing w:before="0" w:after="0"/>
        <w:ind w:left="1440"/>
      </w:pPr>
      <w:r>
        <w:t>Skills and Certifications: Summarize the key skills and certifications needed for success in cybersecurity roles.</w:t>
      </w:r>
    </w:p>
    <w:p w14:paraId="015C9B23" w14:textId="77777777" w:rsidR="00F5470B" w:rsidRDefault="00F5470B" w:rsidP="008971EF">
      <w:pPr>
        <w:spacing w:before="0" w:after="0"/>
        <w:ind w:left="1080"/>
      </w:pPr>
    </w:p>
    <w:p w14:paraId="58B847B5" w14:textId="77777777" w:rsidR="00F5470B" w:rsidRDefault="00F5470B" w:rsidP="008971EF">
      <w:pPr>
        <w:pStyle w:val="ListParagraph"/>
        <w:numPr>
          <w:ilvl w:val="0"/>
          <w:numId w:val="63"/>
        </w:numPr>
        <w:spacing w:before="0" w:after="0"/>
        <w:ind w:left="1440"/>
      </w:pPr>
      <w:r>
        <w:t>Career Plan: Provide the detailed career plan you developed, including goals and steps to achieve them.</w:t>
      </w:r>
    </w:p>
    <w:p w14:paraId="30A3DB39" w14:textId="77777777" w:rsidR="00F5470B" w:rsidRDefault="00F5470B" w:rsidP="008971EF">
      <w:pPr>
        <w:spacing w:before="0" w:after="0"/>
        <w:ind w:left="1080"/>
      </w:pPr>
    </w:p>
    <w:p w14:paraId="191DF14D" w14:textId="77777777" w:rsidR="00F5470B" w:rsidRDefault="00F5470B" w:rsidP="008971EF">
      <w:pPr>
        <w:pStyle w:val="ListParagraph"/>
        <w:numPr>
          <w:ilvl w:val="0"/>
          <w:numId w:val="63"/>
        </w:numPr>
        <w:spacing w:before="0" w:after="0"/>
        <w:ind w:left="1440"/>
      </w:pPr>
      <w:r>
        <w:t>Conclusion: Discuss the importance of continuous learning and professional development in the field of cybersecurity.</w:t>
      </w:r>
    </w:p>
    <w:p w14:paraId="2CBED76A" w14:textId="77777777" w:rsidR="00F5470B" w:rsidRDefault="00F5470B" w:rsidP="00F5470B">
      <w:pPr>
        <w:spacing w:before="0" w:after="0"/>
      </w:pPr>
    </w:p>
    <w:p w14:paraId="305AB914" w14:textId="3BC48B64" w:rsidR="00F5470B" w:rsidRDefault="00F5470B" w:rsidP="008971EF">
      <w:pPr>
        <w:pStyle w:val="ListParagraph"/>
        <w:numPr>
          <w:ilvl w:val="0"/>
          <w:numId w:val="57"/>
        </w:numPr>
        <w:spacing w:before="0" w:after="0"/>
      </w:pPr>
      <w:r>
        <w:t>Presentation:</w:t>
      </w:r>
    </w:p>
    <w:p w14:paraId="237AF741" w14:textId="77777777" w:rsidR="00F5470B" w:rsidRDefault="00F5470B" w:rsidP="00F5470B">
      <w:pPr>
        <w:spacing w:before="0" w:after="0"/>
      </w:pPr>
    </w:p>
    <w:p w14:paraId="3F6C3AED" w14:textId="77777777" w:rsidR="00F5470B" w:rsidRDefault="00F5470B" w:rsidP="008971EF">
      <w:pPr>
        <w:pStyle w:val="ListParagraph"/>
        <w:numPr>
          <w:ilvl w:val="0"/>
          <w:numId w:val="64"/>
        </w:numPr>
        <w:spacing w:before="0" w:after="0"/>
      </w:pPr>
      <w:r>
        <w:t>Prepare a short presentation (5-10 minutes) to share your findings and career plan with your classmates or instructor. Use visual aids such as slides or charts to enhance your presentation.</w:t>
      </w:r>
    </w:p>
    <w:p w14:paraId="361D666C" w14:textId="77777777" w:rsidR="00F5470B" w:rsidRDefault="00F5470B" w:rsidP="00F5470B">
      <w:pPr>
        <w:spacing w:before="0" w:after="0"/>
      </w:pPr>
    </w:p>
    <w:p w14:paraId="20EF0C49" w14:textId="77777777" w:rsidR="00F5470B" w:rsidRPr="008971EF" w:rsidRDefault="00F5470B" w:rsidP="00F5470B">
      <w:pPr>
        <w:spacing w:before="0" w:after="0"/>
        <w:rPr>
          <w:i/>
          <w:iCs/>
          <w:color w:val="138576" w:themeColor="accent6" w:themeShade="BF"/>
        </w:rPr>
      </w:pPr>
      <w:r w:rsidRPr="008971EF">
        <w:rPr>
          <w:i/>
          <w:iCs/>
          <w:color w:val="138576" w:themeColor="accent6" w:themeShade="BF"/>
        </w:rPr>
        <w:t>Evaluation Criteria:</w:t>
      </w:r>
    </w:p>
    <w:p w14:paraId="006A7F2D" w14:textId="77777777" w:rsidR="008971EF" w:rsidRDefault="008971EF" w:rsidP="00F5470B">
      <w:pPr>
        <w:spacing w:before="0" w:after="0"/>
      </w:pPr>
    </w:p>
    <w:tbl>
      <w:tblPr>
        <w:tblStyle w:val="TableGrid"/>
        <w:tblW w:w="0" w:type="auto"/>
        <w:tblInd w:w="985" w:type="dxa"/>
        <w:tblBorders>
          <w:top w:val="single" w:sz="4" w:space="0" w:color="0D594F" w:themeColor="accent6" w:themeShade="80"/>
          <w:left w:val="single" w:sz="4" w:space="0" w:color="0D594F" w:themeColor="accent6" w:themeShade="80"/>
          <w:bottom w:val="single" w:sz="4" w:space="0" w:color="0D594F" w:themeColor="accent6" w:themeShade="80"/>
          <w:right w:val="single" w:sz="4" w:space="0" w:color="0D594F" w:themeColor="accent6" w:themeShade="80"/>
          <w:insideH w:val="single" w:sz="4" w:space="0" w:color="0D594F" w:themeColor="accent6" w:themeShade="80"/>
          <w:insideV w:val="single" w:sz="4" w:space="0" w:color="0D594F" w:themeColor="accent6" w:themeShade="80"/>
        </w:tblBorders>
        <w:tblLook w:val="04A0" w:firstRow="1" w:lastRow="0" w:firstColumn="1" w:lastColumn="0" w:noHBand="0" w:noVBand="1"/>
      </w:tblPr>
      <w:tblGrid>
        <w:gridCol w:w="6840"/>
        <w:gridCol w:w="720"/>
        <w:gridCol w:w="805"/>
      </w:tblGrid>
      <w:tr w:rsidR="008971EF" w:rsidRPr="00BE4A7A" w14:paraId="136105C7" w14:textId="77777777" w:rsidTr="00C76B26">
        <w:tc>
          <w:tcPr>
            <w:tcW w:w="6840" w:type="dxa"/>
            <w:shd w:val="clear" w:color="auto" w:fill="C9F7F1" w:themeFill="accent6" w:themeFillTint="33"/>
          </w:tcPr>
          <w:p w14:paraId="6806C50F" w14:textId="77777777" w:rsidR="008971EF" w:rsidRPr="002D50CC" w:rsidRDefault="008971EF" w:rsidP="00C76B26">
            <w:pPr>
              <w:jc w:val="center"/>
              <w:rPr>
                <w:b/>
                <w:bCs/>
                <w:color w:val="138576" w:themeColor="accent6" w:themeShade="BF"/>
              </w:rPr>
            </w:pPr>
            <w:r w:rsidRPr="002D50CC">
              <w:rPr>
                <w:b/>
                <w:bCs/>
                <w:color w:val="138576" w:themeColor="accent6" w:themeShade="BF"/>
              </w:rPr>
              <w:t>Criteria</w:t>
            </w:r>
          </w:p>
        </w:tc>
        <w:tc>
          <w:tcPr>
            <w:tcW w:w="720" w:type="dxa"/>
            <w:shd w:val="clear" w:color="auto" w:fill="C9F7F1" w:themeFill="accent6" w:themeFillTint="33"/>
          </w:tcPr>
          <w:p w14:paraId="66C2CC01" w14:textId="77777777" w:rsidR="008971EF" w:rsidRPr="002D50CC" w:rsidRDefault="008971EF" w:rsidP="00C76B26">
            <w:pPr>
              <w:jc w:val="center"/>
              <w:rPr>
                <w:b/>
                <w:bCs/>
                <w:color w:val="138576" w:themeColor="accent6" w:themeShade="BF"/>
              </w:rPr>
            </w:pPr>
            <w:r w:rsidRPr="002D50CC">
              <w:rPr>
                <w:b/>
                <w:bCs/>
                <w:color w:val="138576" w:themeColor="accent6" w:themeShade="BF"/>
              </w:rPr>
              <w:t>PCT</w:t>
            </w:r>
          </w:p>
        </w:tc>
        <w:tc>
          <w:tcPr>
            <w:tcW w:w="805" w:type="dxa"/>
            <w:shd w:val="clear" w:color="auto" w:fill="C9F7F1" w:themeFill="accent6" w:themeFillTint="33"/>
          </w:tcPr>
          <w:p w14:paraId="5A19305B" w14:textId="77777777" w:rsidR="008971EF" w:rsidRPr="002D50CC" w:rsidRDefault="008971EF" w:rsidP="00C76B26">
            <w:pPr>
              <w:jc w:val="center"/>
              <w:rPr>
                <w:b/>
                <w:bCs/>
                <w:color w:val="138576" w:themeColor="accent6" w:themeShade="BF"/>
              </w:rPr>
            </w:pPr>
            <w:r w:rsidRPr="002D50CC">
              <w:rPr>
                <w:b/>
                <w:bCs/>
                <w:color w:val="138576" w:themeColor="accent6" w:themeShade="BF"/>
              </w:rPr>
              <w:t>Score</w:t>
            </w:r>
          </w:p>
        </w:tc>
      </w:tr>
      <w:tr w:rsidR="008971EF" w:rsidRPr="00BE4A7A" w14:paraId="2A1D8EFB" w14:textId="77777777" w:rsidTr="00C76B26">
        <w:tc>
          <w:tcPr>
            <w:tcW w:w="6840" w:type="dxa"/>
          </w:tcPr>
          <w:p w14:paraId="0C275A4B" w14:textId="189B2DD8" w:rsidR="008971EF" w:rsidRPr="00BE4A7A" w:rsidRDefault="008971EF" w:rsidP="00C76B26">
            <w:r w:rsidRPr="00BE4A7A">
              <w:t xml:space="preserve">Completeness and accuracy of the research on </w:t>
            </w:r>
            <w:r>
              <w:t>cybersecurity careers</w:t>
            </w:r>
          </w:p>
        </w:tc>
        <w:tc>
          <w:tcPr>
            <w:tcW w:w="720" w:type="dxa"/>
          </w:tcPr>
          <w:p w14:paraId="5CBFAF29" w14:textId="35B26622" w:rsidR="008971EF" w:rsidRPr="00BE4A7A" w:rsidRDefault="00205A8E" w:rsidP="00C76B26">
            <w:pPr>
              <w:jc w:val="center"/>
            </w:pPr>
            <w:r>
              <w:t>30</w:t>
            </w:r>
          </w:p>
        </w:tc>
        <w:tc>
          <w:tcPr>
            <w:tcW w:w="805" w:type="dxa"/>
          </w:tcPr>
          <w:p w14:paraId="40AF8F69" w14:textId="77777777" w:rsidR="008971EF" w:rsidRPr="00BE4A7A" w:rsidRDefault="008971EF" w:rsidP="00C76B26"/>
        </w:tc>
      </w:tr>
      <w:tr w:rsidR="008971EF" w:rsidRPr="00BE4A7A" w14:paraId="3451D5F4" w14:textId="77777777" w:rsidTr="00C76B26">
        <w:tc>
          <w:tcPr>
            <w:tcW w:w="6840" w:type="dxa"/>
          </w:tcPr>
          <w:p w14:paraId="4B02F2DF" w14:textId="360BCA5E" w:rsidR="008971EF" w:rsidRPr="00BE4A7A" w:rsidRDefault="008971EF" w:rsidP="00C76B26">
            <w:pPr>
              <w:spacing w:line="264" w:lineRule="auto"/>
            </w:pPr>
            <w:r>
              <w:t xml:space="preserve">Thoroughness and clarity of the </w:t>
            </w:r>
            <w:r>
              <w:t>career plan</w:t>
            </w:r>
          </w:p>
        </w:tc>
        <w:tc>
          <w:tcPr>
            <w:tcW w:w="720" w:type="dxa"/>
          </w:tcPr>
          <w:p w14:paraId="4B2C3DFC" w14:textId="3F8D70A8" w:rsidR="008971EF" w:rsidRPr="00BE4A7A" w:rsidRDefault="00205A8E" w:rsidP="00C76B26">
            <w:pPr>
              <w:jc w:val="center"/>
            </w:pPr>
            <w:r>
              <w:t>30</w:t>
            </w:r>
          </w:p>
        </w:tc>
        <w:tc>
          <w:tcPr>
            <w:tcW w:w="805" w:type="dxa"/>
          </w:tcPr>
          <w:p w14:paraId="7B52D8BD" w14:textId="77777777" w:rsidR="008971EF" w:rsidRPr="00BE4A7A" w:rsidRDefault="008971EF" w:rsidP="00C76B26"/>
        </w:tc>
      </w:tr>
      <w:tr w:rsidR="008971EF" w:rsidRPr="00BE4A7A" w14:paraId="1A22AAF1" w14:textId="77777777" w:rsidTr="00C76B26">
        <w:tc>
          <w:tcPr>
            <w:tcW w:w="6840" w:type="dxa"/>
          </w:tcPr>
          <w:p w14:paraId="4289BEE4" w14:textId="3DA5A3E4" w:rsidR="008971EF" w:rsidRPr="00BE4A7A" w:rsidRDefault="008971EF" w:rsidP="00C76B26">
            <w:pPr>
              <w:spacing w:line="264" w:lineRule="auto"/>
            </w:pPr>
            <w:r>
              <w:t>Clarity and organization of the report</w:t>
            </w:r>
          </w:p>
        </w:tc>
        <w:tc>
          <w:tcPr>
            <w:tcW w:w="720" w:type="dxa"/>
          </w:tcPr>
          <w:p w14:paraId="396D1515" w14:textId="77777777" w:rsidR="008971EF" w:rsidRPr="00BE4A7A" w:rsidRDefault="008971EF" w:rsidP="00C76B26">
            <w:pPr>
              <w:jc w:val="center"/>
            </w:pPr>
            <w:r>
              <w:t>20</w:t>
            </w:r>
          </w:p>
        </w:tc>
        <w:tc>
          <w:tcPr>
            <w:tcW w:w="805" w:type="dxa"/>
          </w:tcPr>
          <w:p w14:paraId="28CEA1D2" w14:textId="77777777" w:rsidR="008971EF" w:rsidRPr="00BE4A7A" w:rsidRDefault="008971EF" w:rsidP="00C76B26"/>
        </w:tc>
      </w:tr>
      <w:tr w:rsidR="008971EF" w:rsidRPr="00BE4A7A" w14:paraId="4A58C820" w14:textId="77777777" w:rsidTr="00C76B26">
        <w:tc>
          <w:tcPr>
            <w:tcW w:w="6840" w:type="dxa"/>
          </w:tcPr>
          <w:p w14:paraId="302FB6BF" w14:textId="77777777" w:rsidR="008971EF" w:rsidRPr="00BE4A7A" w:rsidRDefault="008971EF" w:rsidP="00C76B26">
            <w:r w:rsidRPr="00BE4A7A">
              <w:t>Effectiveness of the presentation and use of visual aids</w:t>
            </w:r>
          </w:p>
        </w:tc>
        <w:tc>
          <w:tcPr>
            <w:tcW w:w="720" w:type="dxa"/>
          </w:tcPr>
          <w:p w14:paraId="318287DE" w14:textId="77777777" w:rsidR="008971EF" w:rsidRDefault="008971EF" w:rsidP="00C76B26">
            <w:pPr>
              <w:jc w:val="center"/>
            </w:pPr>
            <w:r>
              <w:t>20</w:t>
            </w:r>
          </w:p>
        </w:tc>
        <w:tc>
          <w:tcPr>
            <w:tcW w:w="805" w:type="dxa"/>
          </w:tcPr>
          <w:p w14:paraId="77A32F41" w14:textId="77777777" w:rsidR="008971EF" w:rsidRPr="00BE4A7A" w:rsidRDefault="008971EF" w:rsidP="00C76B26"/>
        </w:tc>
      </w:tr>
    </w:tbl>
    <w:p w14:paraId="0A90DB3D" w14:textId="77777777" w:rsidR="008971EF" w:rsidRDefault="008971EF" w:rsidP="00F5470B">
      <w:pPr>
        <w:spacing w:before="0" w:after="0"/>
      </w:pPr>
    </w:p>
    <w:p w14:paraId="54FCFF35" w14:textId="77777777" w:rsidR="008971EF" w:rsidRDefault="008971EF" w:rsidP="00F5470B">
      <w:pPr>
        <w:spacing w:before="0" w:after="0"/>
      </w:pPr>
    </w:p>
    <w:p w14:paraId="13FDDC7F" w14:textId="7CA3DF2D" w:rsidR="00F5470B" w:rsidRPr="00307BE8" w:rsidRDefault="00307BE8" w:rsidP="00F5470B">
      <w:pPr>
        <w:spacing w:before="0" w:after="0"/>
        <w:rPr>
          <w:i/>
          <w:iCs/>
        </w:rPr>
      </w:pPr>
      <w:r w:rsidRPr="00307BE8">
        <w:rPr>
          <w:b/>
          <w:bCs/>
          <w:i/>
          <w:iCs/>
        </w:rPr>
        <w:t>Noted</w:t>
      </w:r>
      <w:r w:rsidRPr="00307BE8">
        <w:rPr>
          <w:i/>
          <w:iCs/>
        </w:rPr>
        <w:t xml:space="preserve">: </w:t>
      </w:r>
      <w:r w:rsidR="00F5470B" w:rsidRPr="00307BE8">
        <w:rPr>
          <w:i/>
          <w:iCs/>
        </w:rPr>
        <w:t>This activity will help students gain a comprehensive understanding of the various career paths in cybersecurity and the steps required to pursue a successful career in the field.</w:t>
      </w:r>
    </w:p>
    <w:p w14:paraId="0D00B9E6" w14:textId="77777777" w:rsidR="00F5470B" w:rsidRDefault="00F5470B" w:rsidP="00F5470B">
      <w:pPr>
        <w:spacing w:before="0" w:after="0"/>
      </w:pPr>
    </w:p>
    <w:p w14:paraId="6FE86426" w14:textId="77777777" w:rsidR="00F5470B" w:rsidRDefault="00F5470B" w:rsidP="00F5470B">
      <w:pPr>
        <w:spacing w:before="0" w:after="0"/>
      </w:pPr>
    </w:p>
    <w:p w14:paraId="4156FD77" w14:textId="77777777" w:rsidR="00F5470B" w:rsidRDefault="00F5470B" w:rsidP="00F5470B">
      <w:pPr>
        <w:spacing w:before="0" w:after="0"/>
      </w:pPr>
    </w:p>
    <w:p w14:paraId="2780FD8C" w14:textId="31CA036D" w:rsidR="00F5470B" w:rsidRPr="00F8409B" w:rsidRDefault="00F5470B" w:rsidP="00F8409B">
      <w:pPr>
        <w:pBdr>
          <w:bottom w:val="single" w:sz="4" w:space="1" w:color="auto"/>
        </w:pBdr>
        <w:spacing w:before="0" w:after="0"/>
        <w:rPr>
          <w:b/>
          <w:bCs/>
          <w:color w:val="138576" w:themeColor="accent6" w:themeShade="BF"/>
        </w:rPr>
      </w:pPr>
      <w:r w:rsidRPr="00F8409B">
        <w:rPr>
          <w:b/>
          <w:bCs/>
          <w:color w:val="138576" w:themeColor="accent6" w:themeShade="BF"/>
        </w:rPr>
        <w:t xml:space="preserve">Laboratory </w:t>
      </w:r>
      <w:r w:rsidR="00F8409B">
        <w:rPr>
          <w:b/>
          <w:bCs/>
          <w:color w:val="138576" w:themeColor="accent6" w:themeShade="BF"/>
        </w:rPr>
        <w:t>Work 7</w:t>
      </w:r>
      <w:r w:rsidR="00F8409B">
        <w:rPr>
          <w:b/>
          <w:bCs/>
          <w:color w:val="138576" w:themeColor="accent6" w:themeShade="BF"/>
        </w:rPr>
        <w:tab/>
      </w:r>
      <w:r w:rsidRPr="00F8409B">
        <w:rPr>
          <w:b/>
          <w:bCs/>
          <w:color w:val="138576" w:themeColor="accent6" w:themeShade="BF"/>
        </w:rPr>
        <w:t>:</w:t>
      </w:r>
      <w:r w:rsidR="00F8409B">
        <w:rPr>
          <w:b/>
          <w:bCs/>
          <w:color w:val="138576" w:themeColor="accent6" w:themeShade="BF"/>
        </w:rPr>
        <w:tab/>
      </w:r>
      <w:r w:rsidRPr="00F8409B">
        <w:rPr>
          <w:b/>
          <w:bCs/>
          <w:color w:val="138576" w:themeColor="accent6" w:themeShade="BF"/>
        </w:rPr>
        <w:t>Building a Secure Network</w:t>
      </w:r>
    </w:p>
    <w:p w14:paraId="3E3DD9A2" w14:textId="77777777" w:rsidR="00F8409B" w:rsidRDefault="00F8409B" w:rsidP="00F5470B">
      <w:pPr>
        <w:spacing w:before="0" w:after="0"/>
      </w:pPr>
    </w:p>
    <w:p w14:paraId="1A8B9B89" w14:textId="2DF229E4" w:rsidR="00F5470B" w:rsidRPr="0078791A" w:rsidRDefault="00F5470B" w:rsidP="00F5470B">
      <w:pPr>
        <w:spacing w:before="0" w:after="0"/>
        <w:rPr>
          <w:i/>
          <w:iCs/>
          <w:color w:val="138576" w:themeColor="accent6" w:themeShade="BF"/>
        </w:rPr>
      </w:pPr>
      <w:r w:rsidRPr="0078791A">
        <w:rPr>
          <w:i/>
          <w:iCs/>
          <w:color w:val="138576" w:themeColor="accent6" w:themeShade="BF"/>
        </w:rPr>
        <w:t>Objective:</w:t>
      </w:r>
    </w:p>
    <w:p w14:paraId="78DA88AB" w14:textId="77777777" w:rsidR="00F5470B" w:rsidRDefault="00F5470B" w:rsidP="0078791A">
      <w:pPr>
        <w:spacing w:before="0" w:after="0"/>
        <w:ind w:left="720" w:firstLine="720"/>
      </w:pPr>
      <w:r>
        <w:t>To understand the principles of network security and learn how to design and implement a secure network infrastructure.</w:t>
      </w:r>
    </w:p>
    <w:p w14:paraId="72BA0746" w14:textId="77777777" w:rsidR="00F5470B" w:rsidRDefault="00F5470B" w:rsidP="00F5470B">
      <w:pPr>
        <w:spacing w:before="0" w:after="0"/>
      </w:pPr>
    </w:p>
    <w:p w14:paraId="65B5EBB5" w14:textId="77777777" w:rsidR="00F5470B" w:rsidRPr="0078791A" w:rsidRDefault="00F5470B" w:rsidP="00F5470B">
      <w:pPr>
        <w:spacing w:before="0" w:after="0"/>
        <w:rPr>
          <w:i/>
          <w:iCs/>
          <w:color w:val="138576" w:themeColor="accent6" w:themeShade="BF"/>
        </w:rPr>
      </w:pPr>
      <w:r w:rsidRPr="0078791A">
        <w:rPr>
          <w:i/>
          <w:iCs/>
          <w:color w:val="138576" w:themeColor="accent6" w:themeShade="BF"/>
        </w:rPr>
        <w:t>Materials Needed:</w:t>
      </w:r>
    </w:p>
    <w:p w14:paraId="6AD62424" w14:textId="339E3A51" w:rsidR="00F5470B" w:rsidRDefault="00F5470B" w:rsidP="0078791A">
      <w:pPr>
        <w:pStyle w:val="ListParagraph"/>
        <w:numPr>
          <w:ilvl w:val="0"/>
          <w:numId w:val="64"/>
        </w:numPr>
        <w:spacing w:before="0" w:after="0"/>
      </w:pPr>
      <w:r>
        <w:t>Computer with internet access</w:t>
      </w:r>
    </w:p>
    <w:p w14:paraId="01721CCE" w14:textId="5C2F9603" w:rsidR="00F5470B" w:rsidRDefault="00F5470B" w:rsidP="0078791A">
      <w:pPr>
        <w:pStyle w:val="ListParagraph"/>
        <w:numPr>
          <w:ilvl w:val="0"/>
          <w:numId w:val="64"/>
        </w:numPr>
        <w:spacing w:before="0" w:after="0"/>
      </w:pPr>
      <w:r>
        <w:t>Network simulation software (e.g., Cisco Packet Tracer)</w:t>
      </w:r>
    </w:p>
    <w:p w14:paraId="11C7C056" w14:textId="77777777" w:rsidR="00F5470B" w:rsidRDefault="00F5470B" w:rsidP="0078791A">
      <w:pPr>
        <w:pStyle w:val="ListParagraph"/>
        <w:numPr>
          <w:ilvl w:val="0"/>
          <w:numId w:val="64"/>
        </w:numPr>
        <w:spacing w:before="0" w:after="0"/>
      </w:pPr>
      <w:r>
        <w:t>Notepad or any text editor</w:t>
      </w:r>
    </w:p>
    <w:p w14:paraId="372A713F" w14:textId="77777777" w:rsidR="00F5470B" w:rsidRDefault="00F5470B" w:rsidP="00F5470B">
      <w:pPr>
        <w:spacing w:before="0" w:after="0"/>
      </w:pPr>
    </w:p>
    <w:p w14:paraId="7247403C" w14:textId="77777777" w:rsidR="00F5470B" w:rsidRPr="0078791A" w:rsidRDefault="00F5470B" w:rsidP="00F5470B">
      <w:pPr>
        <w:spacing w:before="0" w:after="0"/>
        <w:rPr>
          <w:i/>
          <w:iCs/>
          <w:color w:val="138576" w:themeColor="accent6" w:themeShade="BF"/>
        </w:rPr>
      </w:pPr>
      <w:r w:rsidRPr="0078791A">
        <w:rPr>
          <w:i/>
          <w:iCs/>
          <w:color w:val="138576" w:themeColor="accent6" w:themeShade="BF"/>
        </w:rPr>
        <w:t>Instructions:</w:t>
      </w:r>
    </w:p>
    <w:p w14:paraId="327824C0" w14:textId="1D440DE8" w:rsidR="00F5470B" w:rsidRDefault="00F5470B" w:rsidP="0078791A">
      <w:pPr>
        <w:pStyle w:val="ListParagraph"/>
        <w:numPr>
          <w:ilvl w:val="0"/>
          <w:numId w:val="65"/>
        </w:numPr>
        <w:spacing w:before="0" w:after="0"/>
      </w:pPr>
      <w:r>
        <w:t>Research Network Security Principles:</w:t>
      </w:r>
    </w:p>
    <w:p w14:paraId="4626A368" w14:textId="77777777" w:rsidR="00F5470B" w:rsidRDefault="00F5470B" w:rsidP="00F5470B">
      <w:pPr>
        <w:spacing w:before="0" w:after="0"/>
      </w:pPr>
    </w:p>
    <w:p w14:paraId="53579576" w14:textId="77777777" w:rsidR="00F5470B" w:rsidRDefault="00F5470B" w:rsidP="00F573FD">
      <w:pPr>
        <w:pStyle w:val="ListParagraph"/>
        <w:numPr>
          <w:ilvl w:val="0"/>
          <w:numId w:val="66"/>
        </w:numPr>
        <w:spacing w:before="0" w:after="0"/>
        <w:ind w:left="1080"/>
      </w:pPr>
      <w:r>
        <w:t>Use the internet to research the fundamental principles of network security, including defense in depth, access control, and network segmentation.</w:t>
      </w:r>
    </w:p>
    <w:p w14:paraId="620DB10C" w14:textId="77777777" w:rsidR="00F5470B" w:rsidRDefault="00F5470B" w:rsidP="00F573FD">
      <w:pPr>
        <w:spacing w:before="0" w:after="0"/>
        <w:ind w:left="360"/>
      </w:pPr>
    </w:p>
    <w:p w14:paraId="424E09C1" w14:textId="77777777" w:rsidR="00F5470B" w:rsidRDefault="00F5470B" w:rsidP="00F573FD">
      <w:pPr>
        <w:pStyle w:val="ListParagraph"/>
        <w:numPr>
          <w:ilvl w:val="0"/>
          <w:numId w:val="66"/>
        </w:numPr>
        <w:spacing w:before="0" w:after="0"/>
        <w:ind w:left="1080"/>
      </w:pPr>
      <w:r>
        <w:t>Take notes on each principle and how it contributes to overall network security.</w:t>
      </w:r>
    </w:p>
    <w:p w14:paraId="46D8F646" w14:textId="77777777" w:rsidR="00F5470B" w:rsidRDefault="00F5470B" w:rsidP="00F5470B">
      <w:pPr>
        <w:spacing w:before="0" w:after="0"/>
      </w:pPr>
    </w:p>
    <w:p w14:paraId="0C6CA803" w14:textId="0654FEFD" w:rsidR="00F5470B" w:rsidRDefault="00F5470B" w:rsidP="0078791A">
      <w:pPr>
        <w:pStyle w:val="ListParagraph"/>
        <w:numPr>
          <w:ilvl w:val="0"/>
          <w:numId w:val="65"/>
        </w:numPr>
        <w:spacing w:before="0" w:after="0"/>
      </w:pPr>
      <w:r>
        <w:t>Design a Secure Network:</w:t>
      </w:r>
    </w:p>
    <w:p w14:paraId="3F7620A1" w14:textId="77777777" w:rsidR="00F5470B" w:rsidRDefault="00F5470B" w:rsidP="00F5470B">
      <w:pPr>
        <w:spacing w:before="0" w:after="0"/>
      </w:pPr>
    </w:p>
    <w:p w14:paraId="31CE9A67" w14:textId="77777777" w:rsidR="00F5470B" w:rsidRDefault="00F5470B" w:rsidP="001F412C">
      <w:pPr>
        <w:pStyle w:val="ListParagraph"/>
        <w:numPr>
          <w:ilvl w:val="0"/>
          <w:numId w:val="67"/>
        </w:numPr>
        <w:spacing w:before="0" w:after="0"/>
        <w:ind w:left="1080"/>
      </w:pPr>
      <w:r>
        <w:t>Using network simulation software like Cisco Packet Tracer, design a secure network for a hypothetical organization. The network should include:</w:t>
      </w:r>
    </w:p>
    <w:p w14:paraId="5E063A0E" w14:textId="77777777" w:rsidR="00F5470B" w:rsidRDefault="00F5470B" w:rsidP="001F412C">
      <w:pPr>
        <w:spacing w:before="0" w:after="0"/>
        <w:ind w:left="360"/>
      </w:pPr>
    </w:p>
    <w:p w14:paraId="2FEE26B8" w14:textId="77777777" w:rsidR="00F5470B" w:rsidRDefault="00F5470B" w:rsidP="001F412C">
      <w:pPr>
        <w:pStyle w:val="ListParagraph"/>
        <w:numPr>
          <w:ilvl w:val="0"/>
          <w:numId w:val="68"/>
        </w:numPr>
        <w:spacing w:before="0" w:after="0"/>
        <w:ind w:left="1440"/>
      </w:pPr>
      <w:r>
        <w:t>Multiple subnets (e.g., internal, guest, and DMZ)</w:t>
      </w:r>
    </w:p>
    <w:p w14:paraId="5E502F71" w14:textId="77777777" w:rsidR="00F5470B" w:rsidRDefault="00F5470B" w:rsidP="001F412C">
      <w:pPr>
        <w:spacing w:before="0" w:after="0"/>
        <w:ind w:left="1080"/>
      </w:pPr>
    </w:p>
    <w:p w14:paraId="4538F0A5" w14:textId="77777777" w:rsidR="00F5470B" w:rsidRDefault="00F5470B" w:rsidP="001F412C">
      <w:pPr>
        <w:pStyle w:val="ListParagraph"/>
        <w:numPr>
          <w:ilvl w:val="0"/>
          <w:numId w:val="68"/>
        </w:numPr>
        <w:spacing w:before="0" w:after="0"/>
        <w:ind w:left="1440"/>
      </w:pPr>
      <w:r>
        <w:t>Firewalls to control traffic between subnets</w:t>
      </w:r>
    </w:p>
    <w:p w14:paraId="3474C7AD" w14:textId="77777777" w:rsidR="00F5470B" w:rsidRDefault="00F5470B" w:rsidP="001F412C">
      <w:pPr>
        <w:spacing w:before="0" w:after="0"/>
        <w:ind w:left="1080"/>
      </w:pPr>
    </w:p>
    <w:p w14:paraId="7F1D1A9A" w14:textId="77777777" w:rsidR="00F5470B" w:rsidRDefault="00F5470B" w:rsidP="001F412C">
      <w:pPr>
        <w:pStyle w:val="ListParagraph"/>
        <w:numPr>
          <w:ilvl w:val="0"/>
          <w:numId w:val="68"/>
        </w:numPr>
        <w:spacing w:before="0" w:after="0"/>
        <w:ind w:left="1440"/>
      </w:pPr>
      <w:r>
        <w:t>Access control lists (ACLs) to restrict access to sensitive resources</w:t>
      </w:r>
    </w:p>
    <w:p w14:paraId="1A926F39" w14:textId="77777777" w:rsidR="00F5470B" w:rsidRDefault="00F5470B" w:rsidP="001F412C">
      <w:pPr>
        <w:spacing w:before="0" w:after="0"/>
        <w:ind w:left="1080"/>
      </w:pPr>
    </w:p>
    <w:p w14:paraId="7EC1991F" w14:textId="77777777" w:rsidR="00F5470B" w:rsidRDefault="00F5470B" w:rsidP="001F412C">
      <w:pPr>
        <w:pStyle w:val="ListParagraph"/>
        <w:numPr>
          <w:ilvl w:val="0"/>
          <w:numId w:val="68"/>
        </w:numPr>
        <w:spacing w:before="0" w:after="0"/>
        <w:ind w:left="1440"/>
      </w:pPr>
      <w:r>
        <w:t>Secure communication protocols (e.g., VPNs, HTTPS)</w:t>
      </w:r>
    </w:p>
    <w:p w14:paraId="641C3C09" w14:textId="77777777" w:rsidR="00F5470B" w:rsidRDefault="00F5470B" w:rsidP="001F412C">
      <w:pPr>
        <w:spacing w:before="0" w:after="0"/>
        <w:ind w:left="360"/>
      </w:pPr>
    </w:p>
    <w:p w14:paraId="2A381630" w14:textId="77777777" w:rsidR="00F5470B" w:rsidRDefault="00F5470B" w:rsidP="001F412C">
      <w:pPr>
        <w:pStyle w:val="ListParagraph"/>
        <w:numPr>
          <w:ilvl w:val="0"/>
          <w:numId w:val="67"/>
        </w:numPr>
        <w:spacing w:before="0" w:after="0"/>
        <w:ind w:left="1080"/>
      </w:pPr>
      <w:r>
        <w:t>Document your network design, including a diagram and a description of each component and its role in securing the network.</w:t>
      </w:r>
    </w:p>
    <w:p w14:paraId="44B7FF03" w14:textId="77777777" w:rsidR="00F5470B" w:rsidRDefault="00F5470B" w:rsidP="00F5470B">
      <w:pPr>
        <w:spacing w:before="0" w:after="0"/>
      </w:pPr>
    </w:p>
    <w:p w14:paraId="61BEEC2E" w14:textId="0B896B4E" w:rsidR="00F5470B" w:rsidRDefault="00F5470B" w:rsidP="0078791A">
      <w:pPr>
        <w:pStyle w:val="ListParagraph"/>
        <w:numPr>
          <w:ilvl w:val="0"/>
          <w:numId w:val="65"/>
        </w:numPr>
        <w:spacing w:before="0" w:after="0"/>
      </w:pPr>
      <w:r>
        <w:t>Implement the Network Design:</w:t>
      </w:r>
    </w:p>
    <w:p w14:paraId="74779599" w14:textId="77777777" w:rsidR="00F5470B" w:rsidRDefault="00F5470B" w:rsidP="00F5470B">
      <w:pPr>
        <w:spacing w:before="0" w:after="0"/>
      </w:pPr>
    </w:p>
    <w:p w14:paraId="2AB2F636" w14:textId="77777777" w:rsidR="00F5470B" w:rsidRDefault="00F5470B" w:rsidP="001F412C">
      <w:pPr>
        <w:pStyle w:val="ListParagraph"/>
        <w:numPr>
          <w:ilvl w:val="0"/>
          <w:numId w:val="70"/>
        </w:numPr>
        <w:spacing w:before="0" w:after="0"/>
        <w:ind w:left="1080"/>
      </w:pPr>
      <w:r>
        <w:t>Implement your network design in the simulation software.</w:t>
      </w:r>
    </w:p>
    <w:p w14:paraId="2E9C3130" w14:textId="77777777" w:rsidR="00F5470B" w:rsidRDefault="00F5470B" w:rsidP="001F412C">
      <w:pPr>
        <w:spacing w:before="0" w:after="0"/>
        <w:ind w:left="720"/>
      </w:pPr>
    </w:p>
    <w:p w14:paraId="3917C16D" w14:textId="77777777" w:rsidR="00F5470B" w:rsidRDefault="00F5470B" w:rsidP="001F412C">
      <w:pPr>
        <w:pStyle w:val="ListParagraph"/>
        <w:numPr>
          <w:ilvl w:val="0"/>
          <w:numId w:val="70"/>
        </w:numPr>
        <w:spacing w:before="0" w:after="0"/>
        <w:ind w:left="1080"/>
      </w:pPr>
      <w:r>
        <w:lastRenderedPageBreak/>
        <w:t>Configure the firewalls, ACLs, and secure communication protocols as specified in your design.</w:t>
      </w:r>
    </w:p>
    <w:p w14:paraId="5F6434E8" w14:textId="77777777" w:rsidR="00F5470B" w:rsidRDefault="00F5470B" w:rsidP="001F412C">
      <w:pPr>
        <w:spacing w:before="0" w:after="0"/>
        <w:ind w:left="720"/>
      </w:pPr>
    </w:p>
    <w:p w14:paraId="224E9EF8" w14:textId="77777777" w:rsidR="00F5470B" w:rsidRDefault="00F5470B" w:rsidP="001F412C">
      <w:pPr>
        <w:pStyle w:val="ListParagraph"/>
        <w:numPr>
          <w:ilvl w:val="0"/>
          <w:numId w:val="70"/>
        </w:numPr>
        <w:spacing w:before="0" w:after="0"/>
        <w:ind w:left="1080"/>
      </w:pPr>
      <w:r>
        <w:t>Document the steps taken to implement the network and the commands used.</w:t>
      </w:r>
    </w:p>
    <w:p w14:paraId="3D355F25" w14:textId="77777777" w:rsidR="00F5470B" w:rsidRDefault="00F5470B" w:rsidP="00F5470B">
      <w:pPr>
        <w:spacing w:before="0" w:after="0"/>
      </w:pPr>
    </w:p>
    <w:p w14:paraId="438FDA1E" w14:textId="6018D40C" w:rsidR="00F5470B" w:rsidRDefault="00F5470B" w:rsidP="001F412C">
      <w:pPr>
        <w:pStyle w:val="ListParagraph"/>
        <w:numPr>
          <w:ilvl w:val="0"/>
          <w:numId w:val="65"/>
        </w:numPr>
        <w:spacing w:before="0" w:after="0"/>
      </w:pPr>
      <w:r>
        <w:t>Test Network Security:</w:t>
      </w:r>
    </w:p>
    <w:p w14:paraId="00AF9C46" w14:textId="77777777" w:rsidR="00F5470B" w:rsidRDefault="00F5470B" w:rsidP="00F5470B">
      <w:pPr>
        <w:spacing w:before="0" w:after="0"/>
      </w:pPr>
    </w:p>
    <w:p w14:paraId="6C0AE811" w14:textId="77777777" w:rsidR="00F5470B" w:rsidRDefault="00F5470B" w:rsidP="001F412C">
      <w:pPr>
        <w:pStyle w:val="ListParagraph"/>
        <w:numPr>
          <w:ilvl w:val="0"/>
          <w:numId w:val="71"/>
        </w:numPr>
        <w:spacing w:before="0" w:after="0"/>
        <w:ind w:left="1080"/>
      </w:pPr>
      <w:r>
        <w:t>Test the security of your network by attempting to access resources from different subnets. Verify that access controls and firewalls are working as intended.</w:t>
      </w:r>
    </w:p>
    <w:p w14:paraId="7975CEAE" w14:textId="77777777" w:rsidR="00F5470B" w:rsidRDefault="00F5470B" w:rsidP="001F412C">
      <w:pPr>
        <w:spacing w:before="0" w:after="0"/>
        <w:ind w:left="360"/>
      </w:pPr>
    </w:p>
    <w:p w14:paraId="3786F45B" w14:textId="77777777" w:rsidR="00F5470B" w:rsidRDefault="00F5470B" w:rsidP="001F412C">
      <w:pPr>
        <w:pStyle w:val="ListParagraph"/>
        <w:numPr>
          <w:ilvl w:val="0"/>
          <w:numId w:val="71"/>
        </w:numPr>
        <w:spacing w:before="0" w:after="0"/>
        <w:ind w:left="1080"/>
      </w:pPr>
      <w:r>
        <w:t>Document the results of your tests, including any issues encountered and how they were resolved.</w:t>
      </w:r>
    </w:p>
    <w:p w14:paraId="4F59065F" w14:textId="77777777" w:rsidR="00F5470B" w:rsidRDefault="00F5470B" w:rsidP="00F5470B">
      <w:pPr>
        <w:spacing w:before="0" w:after="0"/>
      </w:pPr>
    </w:p>
    <w:p w14:paraId="25565703" w14:textId="392B80C1" w:rsidR="00F5470B" w:rsidRDefault="00F5470B" w:rsidP="001F412C">
      <w:pPr>
        <w:pStyle w:val="ListParagraph"/>
        <w:numPr>
          <w:ilvl w:val="0"/>
          <w:numId w:val="65"/>
        </w:numPr>
        <w:spacing w:before="0" w:after="0"/>
      </w:pPr>
      <w:r>
        <w:t>Create a Report:</w:t>
      </w:r>
    </w:p>
    <w:p w14:paraId="7C54C229" w14:textId="77777777" w:rsidR="00F5470B" w:rsidRDefault="00F5470B" w:rsidP="00F5470B">
      <w:pPr>
        <w:spacing w:before="0" w:after="0"/>
      </w:pPr>
    </w:p>
    <w:p w14:paraId="5AA9A850" w14:textId="77777777" w:rsidR="00F5470B" w:rsidRDefault="00F5470B" w:rsidP="001F412C">
      <w:pPr>
        <w:pStyle w:val="ListParagraph"/>
        <w:numPr>
          <w:ilvl w:val="0"/>
          <w:numId w:val="72"/>
        </w:numPr>
        <w:spacing w:before="0" w:after="0"/>
        <w:ind w:left="1080"/>
      </w:pPr>
      <w:r>
        <w:t>Compile your findings into a report. Include the following sections:</w:t>
      </w:r>
    </w:p>
    <w:p w14:paraId="39AAE3FF" w14:textId="77777777" w:rsidR="00F5470B" w:rsidRDefault="00F5470B" w:rsidP="001F412C">
      <w:pPr>
        <w:spacing w:before="0" w:after="0"/>
        <w:ind w:left="360"/>
      </w:pPr>
    </w:p>
    <w:p w14:paraId="6BF98CCB" w14:textId="77777777" w:rsidR="00F5470B" w:rsidRDefault="00F5470B" w:rsidP="001F412C">
      <w:pPr>
        <w:pStyle w:val="ListParagraph"/>
        <w:numPr>
          <w:ilvl w:val="0"/>
          <w:numId w:val="73"/>
        </w:numPr>
        <w:spacing w:before="0" w:after="0"/>
        <w:ind w:left="1440"/>
      </w:pPr>
      <w:r>
        <w:t>Introduction: Briefly explain the importance of network security and the principles you researched.</w:t>
      </w:r>
    </w:p>
    <w:p w14:paraId="5F9B3BCF" w14:textId="77777777" w:rsidR="00F5470B" w:rsidRDefault="00F5470B" w:rsidP="001F412C">
      <w:pPr>
        <w:spacing w:before="0" w:after="0"/>
        <w:ind w:left="1080"/>
      </w:pPr>
    </w:p>
    <w:p w14:paraId="61525BF9" w14:textId="77777777" w:rsidR="00F5470B" w:rsidRDefault="00F5470B" w:rsidP="001F412C">
      <w:pPr>
        <w:pStyle w:val="ListParagraph"/>
        <w:numPr>
          <w:ilvl w:val="0"/>
          <w:numId w:val="73"/>
        </w:numPr>
        <w:spacing w:before="0" w:after="0"/>
        <w:ind w:left="1440"/>
      </w:pPr>
      <w:r>
        <w:t>Network Design: Provide the diagram and description of your secure network design.</w:t>
      </w:r>
    </w:p>
    <w:p w14:paraId="2F9F4F40" w14:textId="77777777" w:rsidR="00F5470B" w:rsidRDefault="00F5470B" w:rsidP="001F412C">
      <w:pPr>
        <w:spacing w:before="0" w:after="0"/>
        <w:ind w:left="1080"/>
      </w:pPr>
    </w:p>
    <w:p w14:paraId="0DB02464" w14:textId="77777777" w:rsidR="00F5470B" w:rsidRDefault="00F5470B" w:rsidP="001F412C">
      <w:pPr>
        <w:pStyle w:val="ListParagraph"/>
        <w:numPr>
          <w:ilvl w:val="0"/>
          <w:numId w:val="73"/>
        </w:numPr>
        <w:spacing w:before="0" w:after="0"/>
        <w:ind w:left="1440"/>
      </w:pPr>
      <w:r>
        <w:t>Implementation: Document the steps and commands used to implement the network.</w:t>
      </w:r>
    </w:p>
    <w:p w14:paraId="3970D783" w14:textId="77777777" w:rsidR="00F5470B" w:rsidRDefault="00F5470B" w:rsidP="001F412C">
      <w:pPr>
        <w:spacing w:before="0" w:after="0"/>
        <w:ind w:left="1080"/>
      </w:pPr>
    </w:p>
    <w:p w14:paraId="3908857F" w14:textId="77777777" w:rsidR="00F5470B" w:rsidRDefault="00F5470B" w:rsidP="001F412C">
      <w:pPr>
        <w:pStyle w:val="ListParagraph"/>
        <w:numPr>
          <w:ilvl w:val="0"/>
          <w:numId w:val="73"/>
        </w:numPr>
        <w:spacing w:before="0" w:after="0"/>
        <w:ind w:left="1440"/>
      </w:pPr>
      <w:r>
        <w:t>Testing and Results: Summarize the testing process and the outcomes observed.</w:t>
      </w:r>
    </w:p>
    <w:p w14:paraId="16F628DD" w14:textId="77777777" w:rsidR="00F5470B" w:rsidRDefault="00F5470B" w:rsidP="001F412C">
      <w:pPr>
        <w:spacing w:before="0" w:after="0"/>
        <w:ind w:left="1080"/>
      </w:pPr>
    </w:p>
    <w:p w14:paraId="7C8A63F3" w14:textId="77777777" w:rsidR="00F5470B" w:rsidRDefault="00F5470B" w:rsidP="001F412C">
      <w:pPr>
        <w:pStyle w:val="ListParagraph"/>
        <w:numPr>
          <w:ilvl w:val="0"/>
          <w:numId w:val="73"/>
        </w:numPr>
        <w:spacing w:before="0" w:after="0"/>
        <w:ind w:left="1440"/>
      </w:pPr>
      <w:r>
        <w:t>Conclusion: Discuss the importance of a secure network infrastructure and the impact of your design on overall security.</w:t>
      </w:r>
    </w:p>
    <w:p w14:paraId="64294DEC" w14:textId="77777777" w:rsidR="00F5470B" w:rsidRDefault="00F5470B" w:rsidP="00F5470B">
      <w:pPr>
        <w:spacing w:before="0" w:after="0"/>
      </w:pPr>
    </w:p>
    <w:p w14:paraId="1F9F3F43" w14:textId="77777777" w:rsidR="00F5470B" w:rsidRPr="0078791A" w:rsidRDefault="00F5470B" w:rsidP="00F5470B">
      <w:pPr>
        <w:spacing w:before="0" w:after="0"/>
        <w:rPr>
          <w:i/>
          <w:iCs/>
          <w:color w:val="138576" w:themeColor="accent6" w:themeShade="BF"/>
        </w:rPr>
      </w:pPr>
      <w:r w:rsidRPr="0078791A">
        <w:rPr>
          <w:i/>
          <w:iCs/>
          <w:color w:val="138576" w:themeColor="accent6" w:themeShade="BF"/>
        </w:rPr>
        <w:t>Presentation:</w:t>
      </w:r>
    </w:p>
    <w:p w14:paraId="3B4AAFBA" w14:textId="77777777" w:rsidR="00F5470B" w:rsidRDefault="00F5470B" w:rsidP="00F5470B">
      <w:pPr>
        <w:spacing w:before="0" w:after="0"/>
      </w:pPr>
    </w:p>
    <w:p w14:paraId="3B4449DD" w14:textId="77777777" w:rsidR="00F5470B" w:rsidRDefault="00F5470B" w:rsidP="001F412C">
      <w:pPr>
        <w:pStyle w:val="ListParagraph"/>
        <w:numPr>
          <w:ilvl w:val="0"/>
          <w:numId w:val="74"/>
        </w:numPr>
        <w:spacing w:before="0" w:after="0"/>
      </w:pPr>
      <w:r>
        <w:t>Prepare a short presentation (5-10 minutes) to share your findings and network design with your classmates or instructor. Use visual aids such as slides or charts to enhance your presentation.</w:t>
      </w:r>
    </w:p>
    <w:p w14:paraId="45D26E37" w14:textId="77777777" w:rsidR="00F5470B" w:rsidRDefault="00F5470B" w:rsidP="00F5470B">
      <w:pPr>
        <w:spacing w:before="0" w:after="0"/>
      </w:pPr>
    </w:p>
    <w:p w14:paraId="34DB0009" w14:textId="77777777" w:rsidR="00F5470B" w:rsidRPr="00555D6C" w:rsidRDefault="00F5470B" w:rsidP="00F5470B">
      <w:pPr>
        <w:spacing w:before="0" w:after="0"/>
        <w:rPr>
          <w:i/>
          <w:iCs/>
          <w:color w:val="138576" w:themeColor="accent6" w:themeShade="BF"/>
        </w:rPr>
      </w:pPr>
      <w:r w:rsidRPr="00555D6C">
        <w:rPr>
          <w:i/>
          <w:iCs/>
          <w:color w:val="138576" w:themeColor="accent6" w:themeShade="BF"/>
        </w:rPr>
        <w:t>Evaluation Criteria:</w:t>
      </w:r>
    </w:p>
    <w:p w14:paraId="0AF847F7" w14:textId="6B8DB628" w:rsidR="001F412C" w:rsidRDefault="001F412C" w:rsidP="00F5470B">
      <w:pPr>
        <w:spacing w:before="0" w:after="0"/>
      </w:pPr>
    </w:p>
    <w:tbl>
      <w:tblPr>
        <w:tblStyle w:val="TableGrid"/>
        <w:tblW w:w="0" w:type="auto"/>
        <w:tblInd w:w="985" w:type="dxa"/>
        <w:tblBorders>
          <w:top w:val="single" w:sz="4" w:space="0" w:color="0D594F" w:themeColor="accent6" w:themeShade="80"/>
          <w:left w:val="single" w:sz="4" w:space="0" w:color="0D594F" w:themeColor="accent6" w:themeShade="80"/>
          <w:bottom w:val="single" w:sz="4" w:space="0" w:color="0D594F" w:themeColor="accent6" w:themeShade="80"/>
          <w:right w:val="single" w:sz="4" w:space="0" w:color="0D594F" w:themeColor="accent6" w:themeShade="80"/>
          <w:insideH w:val="single" w:sz="4" w:space="0" w:color="0D594F" w:themeColor="accent6" w:themeShade="80"/>
          <w:insideV w:val="single" w:sz="4" w:space="0" w:color="0D594F" w:themeColor="accent6" w:themeShade="80"/>
        </w:tblBorders>
        <w:tblLook w:val="04A0" w:firstRow="1" w:lastRow="0" w:firstColumn="1" w:lastColumn="0" w:noHBand="0" w:noVBand="1"/>
      </w:tblPr>
      <w:tblGrid>
        <w:gridCol w:w="6840"/>
        <w:gridCol w:w="720"/>
        <w:gridCol w:w="805"/>
      </w:tblGrid>
      <w:tr w:rsidR="001F412C" w:rsidRPr="00BE4A7A" w14:paraId="35F38FA8" w14:textId="77777777" w:rsidTr="00C76B26">
        <w:tc>
          <w:tcPr>
            <w:tcW w:w="6840" w:type="dxa"/>
            <w:shd w:val="clear" w:color="auto" w:fill="C9F7F1" w:themeFill="accent6" w:themeFillTint="33"/>
          </w:tcPr>
          <w:p w14:paraId="75DCF8CC" w14:textId="77777777" w:rsidR="001F412C" w:rsidRPr="002D50CC" w:rsidRDefault="001F412C" w:rsidP="00C76B26">
            <w:pPr>
              <w:jc w:val="center"/>
              <w:rPr>
                <w:b/>
                <w:bCs/>
                <w:color w:val="138576" w:themeColor="accent6" w:themeShade="BF"/>
              </w:rPr>
            </w:pPr>
            <w:r w:rsidRPr="002D50CC">
              <w:rPr>
                <w:b/>
                <w:bCs/>
                <w:color w:val="138576" w:themeColor="accent6" w:themeShade="BF"/>
              </w:rPr>
              <w:t>Criteria</w:t>
            </w:r>
          </w:p>
        </w:tc>
        <w:tc>
          <w:tcPr>
            <w:tcW w:w="720" w:type="dxa"/>
            <w:shd w:val="clear" w:color="auto" w:fill="C9F7F1" w:themeFill="accent6" w:themeFillTint="33"/>
          </w:tcPr>
          <w:p w14:paraId="39419C73" w14:textId="77777777" w:rsidR="001F412C" w:rsidRPr="002D50CC" w:rsidRDefault="001F412C" w:rsidP="00C76B26">
            <w:pPr>
              <w:jc w:val="center"/>
              <w:rPr>
                <w:b/>
                <w:bCs/>
                <w:color w:val="138576" w:themeColor="accent6" w:themeShade="BF"/>
              </w:rPr>
            </w:pPr>
            <w:r w:rsidRPr="002D50CC">
              <w:rPr>
                <w:b/>
                <w:bCs/>
                <w:color w:val="138576" w:themeColor="accent6" w:themeShade="BF"/>
              </w:rPr>
              <w:t>PCT</w:t>
            </w:r>
          </w:p>
        </w:tc>
        <w:tc>
          <w:tcPr>
            <w:tcW w:w="805" w:type="dxa"/>
            <w:shd w:val="clear" w:color="auto" w:fill="C9F7F1" w:themeFill="accent6" w:themeFillTint="33"/>
          </w:tcPr>
          <w:p w14:paraId="251BC8D0" w14:textId="77777777" w:rsidR="001F412C" w:rsidRPr="002D50CC" w:rsidRDefault="001F412C" w:rsidP="00C76B26">
            <w:pPr>
              <w:jc w:val="center"/>
              <w:rPr>
                <w:b/>
                <w:bCs/>
                <w:color w:val="138576" w:themeColor="accent6" w:themeShade="BF"/>
              </w:rPr>
            </w:pPr>
            <w:r w:rsidRPr="002D50CC">
              <w:rPr>
                <w:b/>
                <w:bCs/>
                <w:color w:val="138576" w:themeColor="accent6" w:themeShade="BF"/>
              </w:rPr>
              <w:t>Score</w:t>
            </w:r>
          </w:p>
        </w:tc>
      </w:tr>
      <w:tr w:rsidR="001F412C" w:rsidRPr="00BE4A7A" w14:paraId="77FB535E" w14:textId="77777777" w:rsidTr="00C76B26">
        <w:tc>
          <w:tcPr>
            <w:tcW w:w="6840" w:type="dxa"/>
          </w:tcPr>
          <w:p w14:paraId="5BDAED6E" w14:textId="6C1F3F76" w:rsidR="001F412C" w:rsidRPr="00BE4A7A" w:rsidRDefault="001F412C" w:rsidP="00C76B26">
            <w:r w:rsidRPr="00BE4A7A">
              <w:t xml:space="preserve">Completeness and accuracy of the research on </w:t>
            </w:r>
            <w:r>
              <w:t>network security principles</w:t>
            </w:r>
          </w:p>
        </w:tc>
        <w:tc>
          <w:tcPr>
            <w:tcW w:w="720" w:type="dxa"/>
          </w:tcPr>
          <w:p w14:paraId="78D38726" w14:textId="77777777" w:rsidR="001F412C" w:rsidRPr="00BE4A7A" w:rsidRDefault="001F412C" w:rsidP="00C76B26">
            <w:pPr>
              <w:jc w:val="center"/>
            </w:pPr>
            <w:r>
              <w:t>20</w:t>
            </w:r>
          </w:p>
        </w:tc>
        <w:tc>
          <w:tcPr>
            <w:tcW w:w="805" w:type="dxa"/>
          </w:tcPr>
          <w:p w14:paraId="65F4B61D" w14:textId="77777777" w:rsidR="001F412C" w:rsidRPr="00BE4A7A" w:rsidRDefault="001F412C" w:rsidP="00C76B26"/>
        </w:tc>
      </w:tr>
      <w:tr w:rsidR="001F412C" w:rsidRPr="00BE4A7A" w14:paraId="5388E77C" w14:textId="77777777" w:rsidTr="00C76B26">
        <w:tc>
          <w:tcPr>
            <w:tcW w:w="6840" w:type="dxa"/>
          </w:tcPr>
          <w:p w14:paraId="7FBA3F5F" w14:textId="118AB20A" w:rsidR="001F412C" w:rsidRPr="00BE4A7A" w:rsidRDefault="001F412C" w:rsidP="00C76B26">
            <w:pPr>
              <w:spacing w:line="264" w:lineRule="auto"/>
            </w:pPr>
            <w:r>
              <w:t>Thoroughness and clarity of the</w:t>
            </w:r>
            <w:r>
              <w:t xml:space="preserve"> network design</w:t>
            </w:r>
          </w:p>
        </w:tc>
        <w:tc>
          <w:tcPr>
            <w:tcW w:w="720" w:type="dxa"/>
          </w:tcPr>
          <w:p w14:paraId="271E1407" w14:textId="77777777" w:rsidR="001F412C" w:rsidRPr="00BE4A7A" w:rsidRDefault="001F412C" w:rsidP="00C76B26">
            <w:pPr>
              <w:jc w:val="center"/>
            </w:pPr>
            <w:r>
              <w:t>20</w:t>
            </w:r>
          </w:p>
        </w:tc>
        <w:tc>
          <w:tcPr>
            <w:tcW w:w="805" w:type="dxa"/>
          </w:tcPr>
          <w:p w14:paraId="47F31567" w14:textId="77777777" w:rsidR="001F412C" w:rsidRPr="00BE4A7A" w:rsidRDefault="001F412C" w:rsidP="00C76B26"/>
        </w:tc>
      </w:tr>
      <w:tr w:rsidR="001F412C" w:rsidRPr="00BE4A7A" w14:paraId="689D6694" w14:textId="77777777" w:rsidTr="00C76B26">
        <w:tc>
          <w:tcPr>
            <w:tcW w:w="6840" w:type="dxa"/>
          </w:tcPr>
          <w:p w14:paraId="7447408E" w14:textId="1F87E1EB" w:rsidR="001F412C" w:rsidRDefault="001F412C" w:rsidP="00C76B26">
            <w:r>
              <w:t>Correctness and functionality of the implemented network</w:t>
            </w:r>
          </w:p>
        </w:tc>
        <w:tc>
          <w:tcPr>
            <w:tcW w:w="720" w:type="dxa"/>
          </w:tcPr>
          <w:p w14:paraId="6C848E88" w14:textId="7D6DF2AC" w:rsidR="001F412C" w:rsidRDefault="00205A8E" w:rsidP="00C76B26">
            <w:pPr>
              <w:jc w:val="center"/>
            </w:pPr>
            <w:r>
              <w:t>20</w:t>
            </w:r>
          </w:p>
        </w:tc>
        <w:tc>
          <w:tcPr>
            <w:tcW w:w="805" w:type="dxa"/>
          </w:tcPr>
          <w:p w14:paraId="345CD67E" w14:textId="77777777" w:rsidR="001F412C" w:rsidRPr="00BE4A7A" w:rsidRDefault="001F412C" w:rsidP="00C76B26"/>
        </w:tc>
      </w:tr>
      <w:tr w:rsidR="001F412C" w:rsidRPr="00BE4A7A" w14:paraId="0D5CFBEE" w14:textId="77777777" w:rsidTr="00C76B26">
        <w:tc>
          <w:tcPr>
            <w:tcW w:w="6840" w:type="dxa"/>
          </w:tcPr>
          <w:p w14:paraId="46255C6F" w14:textId="77777777" w:rsidR="001F412C" w:rsidRPr="00BE4A7A" w:rsidRDefault="001F412C" w:rsidP="00C76B26">
            <w:pPr>
              <w:spacing w:line="264" w:lineRule="auto"/>
            </w:pPr>
            <w:r>
              <w:t>Clarity and organization of the report</w:t>
            </w:r>
          </w:p>
        </w:tc>
        <w:tc>
          <w:tcPr>
            <w:tcW w:w="720" w:type="dxa"/>
          </w:tcPr>
          <w:p w14:paraId="2257E6BE" w14:textId="77777777" w:rsidR="001F412C" w:rsidRPr="00BE4A7A" w:rsidRDefault="001F412C" w:rsidP="00C76B26">
            <w:pPr>
              <w:jc w:val="center"/>
            </w:pPr>
            <w:r>
              <w:t>20</w:t>
            </w:r>
          </w:p>
        </w:tc>
        <w:tc>
          <w:tcPr>
            <w:tcW w:w="805" w:type="dxa"/>
          </w:tcPr>
          <w:p w14:paraId="213BC764" w14:textId="77777777" w:rsidR="001F412C" w:rsidRPr="00BE4A7A" w:rsidRDefault="001F412C" w:rsidP="00C76B26"/>
        </w:tc>
      </w:tr>
      <w:tr w:rsidR="001F412C" w:rsidRPr="00BE4A7A" w14:paraId="66529169" w14:textId="77777777" w:rsidTr="00C76B26">
        <w:tc>
          <w:tcPr>
            <w:tcW w:w="6840" w:type="dxa"/>
          </w:tcPr>
          <w:p w14:paraId="4339A091" w14:textId="77777777" w:rsidR="001F412C" w:rsidRPr="00BE4A7A" w:rsidRDefault="001F412C" w:rsidP="00C76B26">
            <w:r w:rsidRPr="00BE4A7A">
              <w:t>Effectiveness of the presentation and use of visual aids</w:t>
            </w:r>
          </w:p>
        </w:tc>
        <w:tc>
          <w:tcPr>
            <w:tcW w:w="720" w:type="dxa"/>
          </w:tcPr>
          <w:p w14:paraId="14D1C2FB" w14:textId="77777777" w:rsidR="001F412C" w:rsidRDefault="001F412C" w:rsidP="00C76B26">
            <w:pPr>
              <w:jc w:val="center"/>
            </w:pPr>
            <w:r>
              <w:t>20</w:t>
            </w:r>
          </w:p>
        </w:tc>
        <w:tc>
          <w:tcPr>
            <w:tcW w:w="805" w:type="dxa"/>
          </w:tcPr>
          <w:p w14:paraId="4E31C4AA" w14:textId="77777777" w:rsidR="001F412C" w:rsidRPr="00BE4A7A" w:rsidRDefault="001F412C" w:rsidP="00C76B26"/>
        </w:tc>
      </w:tr>
    </w:tbl>
    <w:p w14:paraId="1C9C1E89" w14:textId="77777777" w:rsidR="001F412C" w:rsidRDefault="001F412C" w:rsidP="00F5470B">
      <w:pPr>
        <w:spacing w:before="0" w:after="0"/>
      </w:pPr>
    </w:p>
    <w:p w14:paraId="4DDD5C23" w14:textId="4A3A0E7E" w:rsidR="00F5470B" w:rsidRPr="001F412C" w:rsidRDefault="001F412C" w:rsidP="00F5470B">
      <w:pPr>
        <w:spacing w:before="0" w:after="0"/>
        <w:rPr>
          <w:i/>
          <w:iCs/>
        </w:rPr>
      </w:pPr>
      <w:r w:rsidRPr="001F412C">
        <w:rPr>
          <w:b/>
          <w:bCs/>
          <w:i/>
          <w:iCs/>
        </w:rPr>
        <w:lastRenderedPageBreak/>
        <w:t>Note</w:t>
      </w:r>
      <w:r w:rsidRPr="001F412C">
        <w:rPr>
          <w:i/>
          <w:iCs/>
        </w:rPr>
        <w:t xml:space="preserve">: </w:t>
      </w:r>
      <w:r w:rsidR="00F5470B" w:rsidRPr="001F412C">
        <w:rPr>
          <w:i/>
          <w:iCs/>
        </w:rPr>
        <w:t>This activity will help students gain hands-on experience in designing and implementing a secure network infrastructure, which is a critical skill in the field of cybersecurity.</w:t>
      </w:r>
    </w:p>
    <w:p w14:paraId="40248E98" w14:textId="77777777" w:rsidR="00F5470B" w:rsidRDefault="00F5470B" w:rsidP="00F5470B">
      <w:pPr>
        <w:spacing w:before="0" w:after="0"/>
      </w:pPr>
    </w:p>
    <w:p w14:paraId="557F3BED" w14:textId="77777777" w:rsidR="00F5470B" w:rsidRDefault="00F5470B" w:rsidP="00F5470B">
      <w:pPr>
        <w:spacing w:before="0" w:after="0"/>
      </w:pPr>
    </w:p>
    <w:p w14:paraId="10A109E8" w14:textId="479778BE" w:rsidR="00F5470B" w:rsidRPr="00F8409B" w:rsidRDefault="00F5470B" w:rsidP="00F8409B">
      <w:pPr>
        <w:pBdr>
          <w:bottom w:val="single" w:sz="4" w:space="1" w:color="auto"/>
        </w:pBdr>
        <w:spacing w:before="0" w:after="0"/>
        <w:rPr>
          <w:b/>
          <w:bCs/>
          <w:color w:val="138576" w:themeColor="accent6" w:themeShade="BF"/>
        </w:rPr>
      </w:pPr>
      <w:r w:rsidRPr="00F8409B">
        <w:rPr>
          <w:b/>
          <w:bCs/>
          <w:color w:val="138576" w:themeColor="accent6" w:themeShade="BF"/>
        </w:rPr>
        <w:t xml:space="preserve">Laboratory </w:t>
      </w:r>
      <w:r w:rsidR="00F8409B">
        <w:rPr>
          <w:b/>
          <w:bCs/>
          <w:color w:val="138576" w:themeColor="accent6" w:themeShade="BF"/>
        </w:rPr>
        <w:t>Work 8</w:t>
      </w:r>
      <w:r w:rsidR="00F8409B">
        <w:rPr>
          <w:b/>
          <w:bCs/>
          <w:color w:val="138576" w:themeColor="accent6" w:themeShade="BF"/>
        </w:rPr>
        <w:tab/>
      </w:r>
      <w:r w:rsidRPr="00F8409B">
        <w:rPr>
          <w:b/>
          <w:bCs/>
          <w:color w:val="138576" w:themeColor="accent6" w:themeShade="BF"/>
        </w:rPr>
        <w:t>:</w:t>
      </w:r>
      <w:r w:rsidR="00F8409B">
        <w:rPr>
          <w:b/>
          <w:bCs/>
          <w:color w:val="138576" w:themeColor="accent6" w:themeShade="BF"/>
        </w:rPr>
        <w:tab/>
      </w:r>
      <w:r w:rsidRPr="00F8409B">
        <w:rPr>
          <w:b/>
          <w:bCs/>
          <w:color w:val="138576" w:themeColor="accent6" w:themeShade="BF"/>
        </w:rPr>
        <w:t>Incident Response and Handling</w:t>
      </w:r>
    </w:p>
    <w:p w14:paraId="2C85F619" w14:textId="77777777" w:rsidR="00F8409B" w:rsidRDefault="00F8409B" w:rsidP="00F5470B">
      <w:pPr>
        <w:spacing w:before="0" w:after="0"/>
      </w:pPr>
    </w:p>
    <w:p w14:paraId="0D05B664" w14:textId="18FFE878" w:rsidR="00F5470B" w:rsidRPr="00555D6C" w:rsidRDefault="00F5470B" w:rsidP="00F5470B">
      <w:pPr>
        <w:spacing w:before="0" w:after="0"/>
        <w:rPr>
          <w:i/>
          <w:iCs/>
          <w:color w:val="138576" w:themeColor="accent6" w:themeShade="BF"/>
        </w:rPr>
      </w:pPr>
      <w:r w:rsidRPr="00555D6C">
        <w:rPr>
          <w:i/>
          <w:iCs/>
          <w:color w:val="138576" w:themeColor="accent6" w:themeShade="BF"/>
        </w:rPr>
        <w:t>Objective:</w:t>
      </w:r>
    </w:p>
    <w:p w14:paraId="2F32DB24" w14:textId="77777777" w:rsidR="00F5470B" w:rsidRDefault="00F5470B" w:rsidP="00555D6C">
      <w:pPr>
        <w:spacing w:before="0" w:after="0"/>
        <w:ind w:left="720" w:firstLine="720"/>
      </w:pPr>
      <w:r>
        <w:t>To understand the steps involved in incident response and learn how to develop an incident response plan.</w:t>
      </w:r>
    </w:p>
    <w:p w14:paraId="4D0DD27D" w14:textId="77777777" w:rsidR="00F5470B" w:rsidRDefault="00F5470B" w:rsidP="00F5470B">
      <w:pPr>
        <w:spacing w:before="0" w:after="0"/>
      </w:pPr>
    </w:p>
    <w:p w14:paraId="2650DA28" w14:textId="77777777" w:rsidR="00F5470B" w:rsidRPr="00555D6C" w:rsidRDefault="00F5470B" w:rsidP="00F5470B">
      <w:pPr>
        <w:spacing w:before="0" w:after="0"/>
        <w:rPr>
          <w:i/>
          <w:iCs/>
          <w:color w:val="138576" w:themeColor="accent6" w:themeShade="BF"/>
        </w:rPr>
      </w:pPr>
      <w:r w:rsidRPr="00555D6C">
        <w:rPr>
          <w:i/>
          <w:iCs/>
          <w:color w:val="138576" w:themeColor="accent6" w:themeShade="BF"/>
        </w:rPr>
        <w:t>Materials Needed:</w:t>
      </w:r>
    </w:p>
    <w:p w14:paraId="2631F590" w14:textId="023F8AC3" w:rsidR="00F5470B" w:rsidRDefault="00F5470B" w:rsidP="00555D6C">
      <w:pPr>
        <w:pStyle w:val="ListParagraph"/>
        <w:numPr>
          <w:ilvl w:val="0"/>
          <w:numId w:val="74"/>
        </w:numPr>
        <w:spacing w:before="0" w:after="0"/>
      </w:pPr>
      <w:r>
        <w:t>Computer with internet access</w:t>
      </w:r>
    </w:p>
    <w:p w14:paraId="37741CDB" w14:textId="5ABB0E3D" w:rsidR="00F5470B" w:rsidRDefault="00F5470B" w:rsidP="00555D6C">
      <w:pPr>
        <w:pStyle w:val="ListParagraph"/>
        <w:numPr>
          <w:ilvl w:val="0"/>
          <w:numId w:val="74"/>
        </w:numPr>
        <w:spacing w:before="0" w:after="0"/>
      </w:pPr>
      <w:r>
        <w:t>Web browser</w:t>
      </w:r>
    </w:p>
    <w:p w14:paraId="7C83DD9D" w14:textId="77777777" w:rsidR="00F5470B" w:rsidRDefault="00F5470B" w:rsidP="00555D6C">
      <w:pPr>
        <w:pStyle w:val="ListParagraph"/>
        <w:numPr>
          <w:ilvl w:val="0"/>
          <w:numId w:val="74"/>
        </w:numPr>
        <w:spacing w:before="0" w:after="0"/>
      </w:pPr>
      <w:r>
        <w:t>Notepad or any text editor</w:t>
      </w:r>
    </w:p>
    <w:p w14:paraId="69D9CAFE" w14:textId="77777777" w:rsidR="00F5470B" w:rsidRDefault="00F5470B" w:rsidP="00F5470B">
      <w:pPr>
        <w:spacing w:before="0" w:after="0"/>
      </w:pPr>
    </w:p>
    <w:p w14:paraId="634D4EF5" w14:textId="77777777" w:rsidR="00F5470B" w:rsidRPr="00555D6C" w:rsidRDefault="00F5470B" w:rsidP="00F5470B">
      <w:pPr>
        <w:spacing w:before="0" w:after="0"/>
        <w:rPr>
          <w:i/>
          <w:iCs/>
          <w:color w:val="138576" w:themeColor="accent6" w:themeShade="BF"/>
        </w:rPr>
      </w:pPr>
      <w:r w:rsidRPr="00555D6C">
        <w:rPr>
          <w:i/>
          <w:iCs/>
          <w:color w:val="138576" w:themeColor="accent6" w:themeShade="BF"/>
        </w:rPr>
        <w:t>Instructions:</w:t>
      </w:r>
    </w:p>
    <w:p w14:paraId="27DB014B" w14:textId="78DA36F7" w:rsidR="00F5470B" w:rsidRDefault="00F5470B" w:rsidP="00555D6C">
      <w:pPr>
        <w:pStyle w:val="ListParagraph"/>
        <w:numPr>
          <w:ilvl w:val="0"/>
          <w:numId w:val="75"/>
        </w:numPr>
        <w:spacing w:before="0" w:after="0"/>
      </w:pPr>
      <w:r>
        <w:t>Research Incident Response:</w:t>
      </w:r>
    </w:p>
    <w:p w14:paraId="17CD707E" w14:textId="77777777" w:rsidR="00F5470B" w:rsidRDefault="00F5470B" w:rsidP="00F5470B">
      <w:pPr>
        <w:spacing w:before="0" w:after="0"/>
      </w:pPr>
    </w:p>
    <w:p w14:paraId="3F6147DF" w14:textId="77777777" w:rsidR="00F5470B" w:rsidRDefault="00F5470B" w:rsidP="00555D6C">
      <w:pPr>
        <w:pStyle w:val="ListParagraph"/>
        <w:numPr>
          <w:ilvl w:val="0"/>
          <w:numId w:val="76"/>
        </w:numPr>
        <w:spacing w:before="0" w:after="0"/>
        <w:ind w:left="1080"/>
      </w:pPr>
      <w:r>
        <w:t>Use the internet to research the key components of incident response, including detection, containment, eradication, recovery, and lessons learned.</w:t>
      </w:r>
    </w:p>
    <w:p w14:paraId="120F1566" w14:textId="77777777" w:rsidR="00F5470B" w:rsidRDefault="00F5470B" w:rsidP="00555D6C">
      <w:pPr>
        <w:spacing w:before="0" w:after="0"/>
        <w:ind w:left="360"/>
      </w:pPr>
    </w:p>
    <w:p w14:paraId="67B4A64C" w14:textId="77777777" w:rsidR="00F5470B" w:rsidRDefault="00F5470B" w:rsidP="00555D6C">
      <w:pPr>
        <w:pStyle w:val="ListParagraph"/>
        <w:numPr>
          <w:ilvl w:val="0"/>
          <w:numId w:val="76"/>
        </w:numPr>
        <w:spacing w:before="0" w:after="0"/>
        <w:ind w:left="1080"/>
      </w:pPr>
      <w:r>
        <w:t>Take notes on the steps involved in each component and real-world examples of incident response scenarios.</w:t>
      </w:r>
    </w:p>
    <w:p w14:paraId="185C8CF3" w14:textId="77777777" w:rsidR="00F5470B" w:rsidRDefault="00F5470B" w:rsidP="00F5470B">
      <w:pPr>
        <w:spacing w:before="0" w:after="0"/>
      </w:pPr>
    </w:p>
    <w:p w14:paraId="319809DD" w14:textId="3F1DCB74" w:rsidR="00F5470B" w:rsidRDefault="00F5470B" w:rsidP="00555D6C">
      <w:pPr>
        <w:pStyle w:val="ListParagraph"/>
        <w:numPr>
          <w:ilvl w:val="0"/>
          <w:numId w:val="75"/>
        </w:numPr>
        <w:spacing w:before="0" w:after="0"/>
      </w:pPr>
      <w:r>
        <w:t>Analyze Incident Response Plans:</w:t>
      </w:r>
    </w:p>
    <w:p w14:paraId="30BF36FB" w14:textId="77777777" w:rsidR="00F5470B" w:rsidRDefault="00F5470B" w:rsidP="00F5470B">
      <w:pPr>
        <w:spacing w:before="0" w:after="0"/>
      </w:pPr>
    </w:p>
    <w:p w14:paraId="32AD10E7" w14:textId="77777777" w:rsidR="00F5470B" w:rsidRDefault="00F5470B" w:rsidP="00555D6C">
      <w:pPr>
        <w:pStyle w:val="ListParagraph"/>
        <w:numPr>
          <w:ilvl w:val="0"/>
          <w:numId w:val="77"/>
        </w:numPr>
        <w:spacing w:before="0" w:after="0"/>
        <w:ind w:left="1080"/>
      </w:pPr>
      <w:r>
        <w:t>Find and review example incident response plans from real organizations (these can often be found on company websites or through online resources).</w:t>
      </w:r>
    </w:p>
    <w:p w14:paraId="346E3FF7" w14:textId="77777777" w:rsidR="00F5470B" w:rsidRDefault="00F5470B" w:rsidP="00555D6C">
      <w:pPr>
        <w:spacing w:before="0" w:after="0"/>
        <w:ind w:left="360"/>
      </w:pPr>
    </w:p>
    <w:p w14:paraId="0498BC9A" w14:textId="77777777" w:rsidR="00F5470B" w:rsidRDefault="00F5470B" w:rsidP="00555D6C">
      <w:pPr>
        <w:pStyle w:val="ListParagraph"/>
        <w:numPr>
          <w:ilvl w:val="0"/>
          <w:numId w:val="77"/>
        </w:numPr>
        <w:spacing w:before="0" w:after="0"/>
        <w:ind w:left="1080"/>
      </w:pPr>
      <w:r>
        <w:t>Identify the key elements included in these plans and how they address different types of incidents.</w:t>
      </w:r>
    </w:p>
    <w:p w14:paraId="72881990" w14:textId="77777777" w:rsidR="00F5470B" w:rsidRDefault="00F5470B" w:rsidP="00F5470B">
      <w:pPr>
        <w:spacing w:before="0" w:after="0"/>
      </w:pPr>
    </w:p>
    <w:p w14:paraId="6A499D4D" w14:textId="1EDFB43A" w:rsidR="00F5470B" w:rsidRDefault="00F5470B" w:rsidP="00555D6C">
      <w:pPr>
        <w:pStyle w:val="ListParagraph"/>
        <w:numPr>
          <w:ilvl w:val="0"/>
          <w:numId w:val="75"/>
        </w:numPr>
        <w:spacing w:before="0" w:after="0"/>
      </w:pPr>
      <w:r>
        <w:t>Develop an Incident Response Plan:</w:t>
      </w:r>
    </w:p>
    <w:p w14:paraId="252473B5" w14:textId="77777777" w:rsidR="00F5470B" w:rsidRDefault="00F5470B" w:rsidP="00F5470B">
      <w:pPr>
        <w:spacing w:before="0" w:after="0"/>
      </w:pPr>
    </w:p>
    <w:p w14:paraId="0277AD57" w14:textId="77777777" w:rsidR="00F5470B" w:rsidRDefault="00F5470B" w:rsidP="00555D6C">
      <w:pPr>
        <w:pStyle w:val="ListParagraph"/>
        <w:numPr>
          <w:ilvl w:val="0"/>
          <w:numId w:val="78"/>
        </w:numPr>
        <w:spacing w:before="0" w:after="0"/>
        <w:ind w:left="1080"/>
      </w:pPr>
      <w:r>
        <w:t>Choose a specific type of cybersecurity incident (e.g., malware infection, data breach) and develop a draft incident response plan for a hypothetical organization.</w:t>
      </w:r>
    </w:p>
    <w:p w14:paraId="44419A21" w14:textId="77777777" w:rsidR="00F5470B" w:rsidRDefault="00F5470B" w:rsidP="00555D6C">
      <w:pPr>
        <w:spacing w:before="0" w:after="0"/>
        <w:ind w:left="360"/>
      </w:pPr>
    </w:p>
    <w:p w14:paraId="23C2AE52" w14:textId="77777777" w:rsidR="00F5470B" w:rsidRDefault="00F5470B" w:rsidP="00555D6C">
      <w:pPr>
        <w:pStyle w:val="ListParagraph"/>
        <w:numPr>
          <w:ilvl w:val="0"/>
          <w:numId w:val="78"/>
        </w:numPr>
        <w:spacing w:before="0" w:after="0"/>
        <w:ind w:left="1080"/>
      </w:pPr>
      <w:r>
        <w:t>Ensure the plan covers important aspects such as roles and responsibilities, communication protocols, detection and analysis, containment and eradication, recovery, and post-incident review.</w:t>
      </w:r>
    </w:p>
    <w:p w14:paraId="7EA65175" w14:textId="77777777" w:rsidR="00F5470B" w:rsidRDefault="00F5470B" w:rsidP="00555D6C">
      <w:pPr>
        <w:spacing w:before="0" w:after="0"/>
        <w:ind w:left="360"/>
      </w:pPr>
    </w:p>
    <w:p w14:paraId="4D8FF542" w14:textId="77777777" w:rsidR="00F5470B" w:rsidRDefault="00F5470B" w:rsidP="00555D6C">
      <w:pPr>
        <w:pStyle w:val="ListParagraph"/>
        <w:numPr>
          <w:ilvl w:val="0"/>
          <w:numId w:val="78"/>
        </w:numPr>
        <w:spacing w:before="0" w:after="0"/>
        <w:ind w:left="1080"/>
      </w:pPr>
      <w:r>
        <w:t>Use clear and concise language to make the plan easy to understand and implement.</w:t>
      </w:r>
    </w:p>
    <w:p w14:paraId="26C0B347" w14:textId="77777777" w:rsidR="00F5470B" w:rsidRDefault="00F5470B" w:rsidP="00F5470B">
      <w:pPr>
        <w:spacing w:before="0" w:after="0"/>
      </w:pPr>
    </w:p>
    <w:p w14:paraId="49AA7D83" w14:textId="490B3C74" w:rsidR="00F5470B" w:rsidRDefault="00F5470B" w:rsidP="00555D6C">
      <w:pPr>
        <w:pStyle w:val="ListParagraph"/>
        <w:numPr>
          <w:ilvl w:val="0"/>
          <w:numId w:val="75"/>
        </w:numPr>
        <w:spacing w:before="0" w:after="0"/>
      </w:pPr>
      <w:r>
        <w:t>Simulate an Incident Response:</w:t>
      </w:r>
    </w:p>
    <w:p w14:paraId="2C9DF8D0" w14:textId="77777777" w:rsidR="00F5470B" w:rsidRDefault="00F5470B" w:rsidP="00F5470B">
      <w:pPr>
        <w:spacing w:before="0" w:after="0"/>
      </w:pPr>
    </w:p>
    <w:p w14:paraId="435EFE75" w14:textId="77777777" w:rsidR="00F5470B" w:rsidRDefault="00F5470B" w:rsidP="00555D6C">
      <w:pPr>
        <w:pStyle w:val="ListParagraph"/>
        <w:numPr>
          <w:ilvl w:val="0"/>
          <w:numId w:val="79"/>
        </w:numPr>
        <w:spacing w:before="0" w:after="0"/>
        <w:ind w:left="1080"/>
      </w:pPr>
      <w:r>
        <w:t>Conduct a mock incident response scenario where participants follow the steps outlined in your incident response plan.</w:t>
      </w:r>
    </w:p>
    <w:p w14:paraId="2E549F81" w14:textId="77777777" w:rsidR="00F5470B" w:rsidRDefault="00F5470B" w:rsidP="00555D6C">
      <w:pPr>
        <w:spacing w:before="0" w:after="0"/>
        <w:ind w:left="360"/>
      </w:pPr>
    </w:p>
    <w:p w14:paraId="7F77D8E6" w14:textId="77777777" w:rsidR="00F5470B" w:rsidRDefault="00F5470B" w:rsidP="00555D6C">
      <w:pPr>
        <w:pStyle w:val="ListParagraph"/>
        <w:numPr>
          <w:ilvl w:val="0"/>
          <w:numId w:val="79"/>
        </w:numPr>
        <w:spacing w:before="0" w:after="0"/>
        <w:ind w:left="1080"/>
      </w:pPr>
      <w:r>
        <w:t>Document the steps taken and the outcomes observed during the simulation.</w:t>
      </w:r>
    </w:p>
    <w:p w14:paraId="33C8E2DF" w14:textId="77777777" w:rsidR="00F5470B" w:rsidRDefault="00F5470B" w:rsidP="00F5470B">
      <w:pPr>
        <w:spacing w:before="0" w:after="0"/>
      </w:pPr>
    </w:p>
    <w:p w14:paraId="3CB44D78" w14:textId="30658D8C" w:rsidR="00F5470B" w:rsidRDefault="00F5470B" w:rsidP="00555D6C">
      <w:pPr>
        <w:pStyle w:val="ListParagraph"/>
        <w:numPr>
          <w:ilvl w:val="0"/>
          <w:numId w:val="75"/>
        </w:numPr>
        <w:spacing w:before="0" w:after="0"/>
      </w:pPr>
      <w:r>
        <w:t>Create a Report:</w:t>
      </w:r>
    </w:p>
    <w:p w14:paraId="6C0CC0DE" w14:textId="77777777" w:rsidR="00F5470B" w:rsidRDefault="00F5470B" w:rsidP="00F5470B">
      <w:pPr>
        <w:spacing w:before="0" w:after="0"/>
      </w:pPr>
    </w:p>
    <w:p w14:paraId="40500168" w14:textId="77777777" w:rsidR="00F5470B" w:rsidRDefault="00F5470B" w:rsidP="00555D6C">
      <w:pPr>
        <w:pStyle w:val="ListParagraph"/>
        <w:numPr>
          <w:ilvl w:val="0"/>
          <w:numId w:val="80"/>
        </w:numPr>
        <w:spacing w:before="0" w:after="0"/>
        <w:ind w:left="1080"/>
      </w:pPr>
      <w:r>
        <w:t>Compile your findings into a report. Include the following sections:</w:t>
      </w:r>
    </w:p>
    <w:p w14:paraId="5852B6E4" w14:textId="77777777" w:rsidR="00F5470B" w:rsidRDefault="00F5470B" w:rsidP="00555D6C">
      <w:pPr>
        <w:spacing w:before="0" w:after="0"/>
        <w:ind w:left="360"/>
      </w:pPr>
    </w:p>
    <w:p w14:paraId="783F26EF" w14:textId="77777777" w:rsidR="00F5470B" w:rsidRDefault="00F5470B" w:rsidP="00555D6C">
      <w:pPr>
        <w:pStyle w:val="ListParagraph"/>
        <w:numPr>
          <w:ilvl w:val="0"/>
          <w:numId w:val="81"/>
        </w:numPr>
        <w:spacing w:before="0" w:after="0"/>
        <w:ind w:left="1440"/>
      </w:pPr>
      <w:r>
        <w:t>Introduction: Briefly explain the importance of incident response in cybersecurity.</w:t>
      </w:r>
    </w:p>
    <w:p w14:paraId="29C5A46C" w14:textId="77777777" w:rsidR="00F5470B" w:rsidRDefault="00F5470B" w:rsidP="00555D6C">
      <w:pPr>
        <w:spacing w:before="0" w:after="0"/>
        <w:ind w:left="1080"/>
      </w:pPr>
    </w:p>
    <w:p w14:paraId="1E4197FB" w14:textId="77777777" w:rsidR="00F5470B" w:rsidRDefault="00F5470B" w:rsidP="00555D6C">
      <w:pPr>
        <w:pStyle w:val="ListParagraph"/>
        <w:numPr>
          <w:ilvl w:val="0"/>
          <w:numId w:val="81"/>
        </w:numPr>
        <w:spacing w:before="0" w:after="0"/>
        <w:ind w:left="1440"/>
      </w:pPr>
      <w:r>
        <w:t>Incident Response Components: Describe the steps involved in each component of incident response.</w:t>
      </w:r>
    </w:p>
    <w:p w14:paraId="55703C5E" w14:textId="77777777" w:rsidR="00F5470B" w:rsidRDefault="00F5470B" w:rsidP="00555D6C">
      <w:pPr>
        <w:spacing w:before="0" w:after="0"/>
        <w:ind w:left="1080"/>
      </w:pPr>
    </w:p>
    <w:p w14:paraId="4DC8C73A" w14:textId="77777777" w:rsidR="00F5470B" w:rsidRDefault="00F5470B" w:rsidP="00555D6C">
      <w:pPr>
        <w:pStyle w:val="ListParagraph"/>
        <w:numPr>
          <w:ilvl w:val="0"/>
          <w:numId w:val="81"/>
        </w:numPr>
        <w:spacing w:before="0" w:after="0"/>
        <w:ind w:left="1440"/>
      </w:pPr>
      <w:r>
        <w:t>Incident Response Plan: Provide the draft incident response plan you developed and explain its key components.</w:t>
      </w:r>
    </w:p>
    <w:p w14:paraId="2A8FD72F" w14:textId="77777777" w:rsidR="00F5470B" w:rsidRDefault="00F5470B" w:rsidP="00555D6C">
      <w:pPr>
        <w:spacing w:before="0" w:after="0"/>
        <w:ind w:left="1080"/>
      </w:pPr>
    </w:p>
    <w:p w14:paraId="6B3EFB1E" w14:textId="77777777" w:rsidR="00F5470B" w:rsidRDefault="00F5470B" w:rsidP="00555D6C">
      <w:pPr>
        <w:pStyle w:val="ListParagraph"/>
        <w:numPr>
          <w:ilvl w:val="0"/>
          <w:numId w:val="81"/>
        </w:numPr>
        <w:spacing w:before="0" w:after="0"/>
        <w:ind w:left="1440"/>
      </w:pPr>
      <w:r>
        <w:t>Simulation: Document the steps and outcomes of the simulated incident response.</w:t>
      </w:r>
    </w:p>
    <w:p w14:paraId="6A348DF4" w14:textId="77777777" w:rsidR="00F5470B" w:rsidRDefault="00F5470B" w:rsidP="00555D6C">
      <w:pPr>
        <w:spacing w:before="0" w:after="0"/>
        <w:ind w:left="1080"/>
      </w:pPr>
    </w:p>
    <w:p w14:paraId="7D36C4BF" w14:textId="77777777" w:rsidR="00F5470B" w:rsidRDefault="00F5470B" w:rsidP="00555D6C">
      <w:pPr>
        <w:pStyle w:val="ListParagraph"/>
        <w:numPr>
          <w:ilvl w:val="0"/>
          <w:numId w:val="81"/>
        </w:numPr>
        <w:spacing w:before="0" w:after="0"/>
        <w:ind w:left="1440"/>
      </w:pPr>
      <w:r>
        <w:t>Conclusion: Discuss the impact of effective incident response on an organization's overall security posture and the importance of continuous improvement.</w:t>
      </w:r>
    </w:p>
    <w:p w14:paraId="3926BDEF" w14:textId="77777777" w:rsidR="00F5470B" w:rsidRDefault="00F5470B" w:rsidP="00F5470B">
      <w:pPr>
        <w:spacing w:before="0" w:after="0"/>
      </w:pPr>
    </w:p>
    <w:p w14:paraId="1E515F0E" w14:textId="4B58C3A8" w:rsidR="00F5470B" w:rsidRDefault="00F5470B" w:rsidP="00555D6C">
      <w:pPr>
        <w:pStyle w:val="ListParagraph"/>
        <w:numPr>
          <w:ilvl w:val="0"/>
          <w:numId w:val="75"/>
        </w:numPr>
        <w:spacing w:before="0" w:after="0"/>
      </w:pPr>
      <w:r>
        <w:t>Presentation:</w:t>
      </w:r>
    </w:p>
    <w:p w14:paraId="32B85EC6" w14:textId="77777777" w:rsidR="00F5470B" w:rsidRDefault="00F5470B" w:rsidP="00F5470B">
      <w:pPr>
        <w:spacing w:before="0" w:after="0"/>
      </w:pPr>
    </w:p>
    <w:p w14:paraId="66189EBB" w14:textId="77777777" w:rsidR="00F5470B" w:rsidRDefault="00F5470B" w:rsidP="00555D6C">
      <w:pPr>
        <w:pStyle w:val="ListParagraph"/>
        <w:numPr>
          <w:ilvl w:val="1"/>
          <w:numId w:val="80"/>
        </w:numPr>
        <w:spacing w:before="0" w:after="0"/>
      </w:pPr>
      <w:r>
        <w:t>Prepare a short presentation (5-10 minutes) to share your findings and incident response plan with your classmates or instructor. Use visual aids such as slides or charts to enhance your presentation.</w:t>
      </w:r>
    </w:p>
    <w:p w14:paraId="598E4CBD" w14:textId="77777777" w:rsidR="00F5470B" w:rsidRDefault="00F5470B" w:rsidP="00F5470B">
      <w:pPr>
        <w:spacing w:before="0" w:after="0"/>
      </w:pPr>
    </w:p>
    <w:p w14:paraId="4322E293" w14:textId="77777777" w:rsidR="00F5470B" w:rsidRPr="00555D6C" w:rsidRDefault="00F5470B" w:rsidP="00F5470B">
      <w:pPr>
        <w:spacing w:before="0" w:after="0"/>
        <w:rPr>
          <w:i/>
          <w:iCs/>
          <w:color w:val="138576" w:themeColor="accent6" w:themeShade="BF"/>
        </w:rPr>
      </w:pPr>
      <w:r w:rsidRPr="00555D6C">
        <w:rPr>
          <w:i/>
          <w:iCs/>
          <w:color w:val="138576" w:themeColor="accent6" w:themeShade="BF"/>
        </w:rPr>
        <w:t>Evaluation Criteria:</w:t>
      </w:r>
    </w:p>
    <w:p w14:paraId="011761D3" w14:textId="77777777" w:rsidR="00555D6C" w:rsidRDefault="00555D6C" w:rsidP="00F5470B">
      <w:pPr>
        <w:spacing w:before="0" w:after="0"/>
      </w:pPr>
    </w:p>
    <w:tbl>
      <w:tblPr>
        <w:tblStyle w:val="TableGrid"/>
        <w:tblW w:w="0" w:type="auto"/>
        <w:tblInd w:w="985" w:type="dxa"/>
        <w:tblBorders>
          <w:top w:val="single" w:sz="4" w:space="0" w:color="0D594F" w:themeColor="accent6" w:themeShade="80"/>
          <w:left w:val="single" w:sz="4" w:space="0" w:color="0D594F" w:themeColor="accent6" w:themeShade="80"/>
          <w:bottom w:val="single" w:sz="4" w:space="0" w:color="0D594F" w:themeColor="accent6" w:themeShade="80"/>
          <w:right w:val="single" w:sz="4" w:space="0" w:color="0D594F" w:themeColor="accent6" w:themeShade="80"/>
          <w:insideH w:val="single" w:sz="4" w:space="0" w:color="0D594F" w:themeColor="accent6" w:themeShade="80"/>
          <w:insideV w:val="single" w:sz="4" w:space="0" w:color="0D594F" w:themeColor="accent6" w:themeShade="80"/>
        </w:tblBorders>
        <w:tblLook w:val="04A0" w:firstRow="1" w:lastRow="0" w:firstColumn="1" w:lastColumn="0" w:noHBand="0" w:noVBand="1"/>
      </w:tblPr>
      <w:tblGrid>
        <w:gridCol w:w="6840"/>
        <w:gridCol w:w="720"/>
        <w:gridCol w:w="805"/>
      </w:tblGrid>
      <w:tr w:rsidR="00555D6C" w:rsidRPr="00BE4A7A" w14:paraId="0C3CB15B" w14:textId="77777777" w:rsidTr="00C76B26">
        <w:tc>
          <w:tcPr>
            <w:tcW w:w="6840" w:type="dxa"/>
            <w:shd w:val="clear" w:color="auto" w:fill="C9F7F1" w:themeFill="accent6" w:themeFillTint="33"/>
          </w:tcPr>
          <w:p w14:paraId="5D1B634C" w14:textId="77777777" w:rsidR="00555D6C" w:rsidRPr="002D50CC" w:rsidRDefault="00555D6C" w:rsidP="00C76B26">
            <w:pPr>
              <w:jc w:val="center"/>
              <w:rPr>
                <w:b/>
                <w:bCs/>
                <w:color w:val="138576" w:themeColor="accent6" w:themeShade="BF"/>
              </w:rPr>
            </w:pPr>
            <w:r w:rsidRPr="002D50CC">
              <w:rPr>
                <w:b/>
                <w:bCs/>
                <w:color w:val="138576" w:themeColor="accent6" w:themeShade="BF"/>
              </w:rPr>
              <w:t>Criteria</w:t>
            </w:r>
          </w:p>
        </w:tc>
        <w:tc>
          <w:tcPr>
            <w:tcW w:w="720" w:type="dxa"/>
            <w:shd w:val="clear" w:color="auto" w:fill="C9F7F1" w:themeFill="accent6" w:themeFillTint="33"/>
          </w:tcPr>
          <w:p w14:paraId="7EBD392A" w14:textId="77777777" w:rsidR="00555D6C" w:rsidRPr="002D50CC" w:rsidRDefault="00555D6C" w:rsidP="00C76B26">
            <w:pPr>
              <w:jc w:val="center"/>
              <w:rPr>
                <w:b/>
                <w:bCs/>
                <w:color w:val="138576" w:themeColor="accent6" w:themeShade="BF"/>
              </w:rPr>
            </w:pPr>
            <w:r w:rsidRPr="002D50CC">
              <w:rPr>
                <w:b/>
                <w:bCs/>
                <w:color w:val="138576" w:themeColor="accent6" w:themeShade="BF"/>
              </w:rPr>
              <w:t>PCT</w:t>
            </w:r>
          </w:p>
        </w:tc>
        <w:tc>
          <w:tcPr>
            <w:tcW w:w="805" w:type="dxa"/>
            <w:shd w:val="clear" w:color="auto" w:fill="C9F7F1" w:themeFill="accent6" w:themeFillTint="33"/>
          </w:tcPr>
          <w:p w14:paraId="3C47094D" w14:textId="77777777" w:rsidR="00555D6C" w:rsidRPr="002D50CC" w:rsidRDefault="00555D6C" w:rsidP="00C76B26">
            <w:pPr>
              <w:jc w:val="center"/>
              <w:rPr>
                <w:b/>
                <w:bCs/>
                <w:color w:val="138576" w:themeColor="accent6" w:themeShade="BF"/>
              </w:rPr>
            </w:pPr>
            <w:r w:rsidRPr="002D50CC">
              <w:rPr>
                <w:b/>
                <w:bCs/>
                <w:color w:val="138576" w:themeColor="accent6" w:themeShade="BF"/>
              </w:rPr>
              <w:t>Score</w:t>
            </w:r>
          </w:p>
        </w:tc>
      </w:tr>
      <w:tr w:rsidR="00555D6C" w:rsidRPr="00BE4A7A" w14:paraId="7B65B893" w14:textId="77777777" w:rsidTr="00C76B26">
        <w:tc>
          <w:tcPr>
            <w:tcW w:w="6840" w:type="dxa"/>
          </w:tcPr>
          <w:p w14:paraId="0F6CB67F" w14:textId="5A8F227B" w:rsidR="00555D6C" w:rsidRPr="00BE4A7A" w:rsidRDefault="00555D6C" w:rsidP="00C76B26">
            <w:r w:rsidRPr="00BE4A7A">
              <w:t xml:space="preserve">Completeness and accuracy of the research on </w:t>
            </w:r>
            <w:r>
              <w:t>incident response</w:t>
            </w:r>
          </w:p>
        </w:tc>
        <w:tc>
          <w:tcPr>
            <w:tcW w:w="720" w:type="dxa"/>
          </w:tcPr>
          <w:p w14:paraId="58A1CFB9" w14:textId="77777777" w:rsidR="00555D6C" w:rsidRPr="00BE4A7A" w:rsidRDefault="00555D6C" w:rsidP="00C76B26">
            <w:pPr>
              <w:jc w:val="center"/>
            </w:pPr>
            <w:r>
              <w:t>20</w:t>
            </w:r>
          </w:p>
        </w:tc>
        <w:tc>
          <w:tcPr>
            <w:tcW w:w="805" w:type="dxa"/>
          </w:tcPr>
          <w:p w14:paraId="52AABEC7" w14:textId="77777777" w:rsidR="00555D6C" w:rsidRPr="00BE4A7A" w:rsidRDefault="00555D6C" w:rsidP="00C76B26"/>
        </w:tc>
      </w:tr>
      <w:tr w:rsidR="00555D6C" w:rsidRPr="00BE4A7A" w14:paraId="084EC431" w14:textId="77777777" w:rsidTr="00C76B26">
        <w:tc>
          <w:tcPr>
            <w:tcW w:w="6840" w:type="dxa"/>
          </w:tcPr>
          <w:p w14:paraId="0866C8E8" w14:textId="192F65DC" w:rsidR="00555D6C" w:rsidRPr="00BE4A7A" w:rsidRDefault="00555D6C" w:rsidP="00C76B26">
            <w:pPr>
              <w:spacing w:line="264" w:lineRule="auto"/>
            </w:pPr>
            <w:r>
              <w:t xml:space="preserve">Thoroughness and clarity of the </w:t>
            </w:r>
            <w:r>
              <w:t>incident response plan</w:t>
            </w:r>
          </w:p>
        </w:tc>
        <w:tc>
          <w:tcPr>
            <w:tcW w:w="720" w:type="dxa"/>
          </w:tcPr>
          <w:p w14:paraId="6A36162A" w14:textId="77777777" w:rsidR="00555D6C" w:rsidRPr="00BE4A7A" w:rsidRDefault="00555D6C" w:rsidP="00C76B26">
            <w:pPr>
              <w:jc w:val="center"/>
            </w:pPr>
            <w:r>
              <w:t>20</w:t>
            </w:r>
          </w:p>
        </w:tc>
        <w:tc>
          <w:tcPr>
            <w:tcW w:w="805" w:type="dxa"/>
          </w:tcPr>
          <w:p w14:paraId="37FD37B4" w14:textId="77777777" w:rsidR="00555D6C" w:rsidRPr="00BE4A7A" w:rsidRDefault="00555D6C" w:rsidP="00C76B26"/>
        </w:tc>
      </w:tr>
      <w:tr w:rsidR="00555D6C" w:rsidRPr="00BE4A7A" w14:paraId="1253AE6C" w14:textId="77777777" w:rsidTr="00C76B26">
        <w:tc>
          <w:tcPr>
            <w:tcW w:w="6840" w:type="dxa"/>
          </w:tcPr>
          <w:p w14:paraId="50C9506F" w14:textId="096126EE" w:rsidR="00555D6C" w:rsidRDefault="00555D6C" w:rsidP="00555D6C">
            <w:pPr>
              <w:spacing w:line="264" w:lineRule="auto"/>
            </w:pPr>
            <w:r>
              <w:t>Effectiveness of the simulated incident response</w:t>
            </w:r>
          </w:p>
        </w:tc>
        <w:tc>
          <w:tcPr>
            <w:tcW w:w="720" w:type="dxa"/>
          </w:tcPr>
          <w:p w14:paraId="561F9AD9" w14:textId="77777777" w:rsidR="00555D6C" w:rsidRDefault="00555D6C" w:rsidP="00C76B26">
            <w:pPr>
              <w:jc w:val="center"/>
            </w:pPr>
            <w:r>
              <w:t>20</w:t>
            </w:r>
          </w:p>
        </w:tc>
        <w:tc>
          <w:tcPr>
            <w:tcW w:w="805" w:type="dxa"/>
          </w:tcPr>
          <w:p w14:paraId="15845F96" w14:textId="77777777" w:rsidR="00555D6C" w:rsidRPr="00BE4A7A" w:rsidRDefault="00555D6C" w:rsidP="00C76B26"/>
        </w:tc>
      </w:tr>
      <w:tr w:rsidR="00555D6C" w:rsidRPr="00BE4A7A" w14:paraId="3C7EF69F" w14:textId="77777777" w:rsidTr="00C76B26">
        <w:tc>
          <w:tcPr>
            <w:tcW w:w="6840" w:type="dxa"/>
          </w:tcPr>
          <w:p w14:paraId="2F57302A" w14:textId="77777777" w:rsidR="00555D6C" w:rsidRPr="00BE4A7A" w:rsidRDefault="00555D6C" w:rsidP="00C76B26">
            <w:pPr>
              <w:spacing w:line="264" w:lineRule="auto"/>
            </w:pPr>
            <w:r>
              <w:t>Clarity and organization of the report</w:t>
            </w:r>
          </w:p>
        </w:tc>
        <w:tc>
          <w:tcPr>
            <w:tcW w:w="720" w:type="dxa"/>
          </w:tcPr>
          <w:p w14:paraId="3EDF874F" w14:textId="77777777" w:rsidR="00555D6C" w:rsidRPr="00BE4A7A" w:rsidRDefault="00555D6C" w:rsidP="00C76B26">
            <w:pPr>
              <w:jc w:val="center"/>
            </w:pPr>
            <w:r>
              <w:t>20</w:t>
            </w:r>
          </w:p>
        </w:tc>
        <w:tc>
          <w:tcPr>
            <w:tcW w:w="805" w:type="dxa"/>
          </w:tcPr>
          <w:p w14:paraId="2056C98D" w14:textId="77777777" w:rsidR="00555D6C" w:rsidRPr="00BE4A7A" w:rsidRDefault="00555D6C" w:rsidP="00C76B26"/>
        </w:tc>
      </w:tr>
      <w:tr w:rsidR="00555D6C" w:rsidRPr="00BE4A7A" w14:paraId="63E2AB23" w14:textId="77777777" w:rsidTr="00C76B26">
        <w:tc>
          <w:tcPr>
            <w:tcW w:w="6840" w:type="dxa"/>
          </w:tcPr>
          <w:p w14:paraId="6DC807C7" w14:textId="77777777" w:rsidR="00555D6C" w:rsidRPr="00BE4A7A" w:rsidRDefault="00555D6C" w:rsidP="00C76B26">
            <w:r w:rsidRPr="00BE4A7A">
              <w:t>Effectiveness of the presentation and use of visual aids</w:t>
            </w:r>
          </w:p>
        </w:tc>
        <w:tc>
          <w:tcPr>
            <w:tcW w:w="720" w:type="dxa"/>
          </w:tcPr>
          <w:p w14:paraId="2DDF4B37" w14:textId="77777777" w:rsidR="00555D6C" w:rsidRDefault="00555D6C" w:rsidP="00C76B26">
            <w:pPr>
              <w:jc w:val="center"/>
            </w:pPr>
            <w:r>
              <w:t>20</w:t>
            </w:r>
          </w:p>
        </w:tc>
        <w:tc>
          <w:tcPr>
            <w:tcW w:w="805" w:type="dxa"/>
          </w:tcPr>
          <w:p w14:paraId="6A554270" w14:textId="77777777" w:rsidR="00555D6C" w:rsidRPr="00BE4A7A" w:rsidRDefault="00555D6C" w:rsidP="00C76B26"/>
        </w:tc>
      </w:tr>
    </w:tbl>
    <w:p w14:paraId="0B7AD4BA" w14:textId="77777777" w:rsidR="00555D6C" w:rsidRDefault="00555D6C" w:rsidP="00F5470B">
      <w:pPr>
        <w:spacing w:before="0" w:after="0"/>
      </w:pPr>
    </w:p>
    <w:p w14:paraId="23966E8A" w14:textId="77777777" w:rsidR="00555D6C" w:rsidRDefault="00555D6C" w:rsidP="00F5470B">
      <w:pPr>
        <w:spacing w:before="0" w:after="0"/>
      </w:pPr>
    </w:p>
    <w:p w14:paraId="420CD843" w14:textId="43F731DA" w:rsidR="00F5470B" w:rsidRPr="00555D6C" w:rsidRDefault="00555D6C" w:rsidP="00F5470B">
      <w:pPr>
        <w:spacing w:before="0" w:after="0"/>
        <w:rPr>
          <w:i/>
          <w:iCs/>
        </w:rPr>
      </w:pPr>
      <w:r w:rsidRPr="00555D6C">
        <w:rPr>
          <w:b/>
          <w:bCs/>
          <w:i/>
          <w:iCs/>
        </w:rPr>
        <w:t>Note</w:t>
      </w:r>
      <w:r w:rsidRPr="00555D6C">
        <w:rPr>
          <w:i/>
          <w:iCs/>
        </w:rPr>
        <w:t xml:space="preserve">: </w:t>
      </w:r>
      <w:r w:rsidR="00F5470B" w:rsidRPr="00555D6C">
        <w:rPr>
          <w:i/>
          <w:iCs/>
        </w:rPr>
        <w:t>This activity will help students gain hands-on experience in developing and implementing an incident response plan, which is essential for effectively handling cybersecurity incidents.</w:t>
      </w:r>
    </w:p>
    <w:p w14:paraId="01D14C00" w14:textId="77777777" w:rsidR="00F5470B" w:rsidRDefault="00F5470B" w:rsidP="00F5470B">
      <w:pPr>
        <w:spacing w:before="0" w:after="0"/>
      </w:pPr>
    </w:p>
    <w:p w14:paraId="555D3E51" w14:textId="77777777" w:rsidR="00F5470B" w:rsidRDefault="00F5470B" w:rsidP="00F5470B">
      <w:pPr>
        <w:spacing w:before="0" w:after="0"/>
      </w:pPr>
    </w:p>
    <w:p w14:paraId="752C8A9B" w14:textId="77777777" w:rsidR="00F5470B" w:rsidRDefault="00F5470B" w:rsidP="00F5470B">
      <w:pPr>
        <w:spacing w:before="0" w:after="0"/>
      </w:pPr>
    </w:p>
    <w:p w14:paraId="5EDFC9EC" w14:textId="5A9DBDED" w:rsidR="00F5470B" w:rsidRPr="00F8409B" w:rsidRDefault="00F5470B" w:rsidP="00F8409B">
      <w:pPr>
        <w:pBdr>
          <w:bottom w:val="single" w:sz="4" w:space="1" w:color="auto"/>
        </w:pBdr>
        <w:spacing w:before="0" w:after="0"/>
        <w:rPr>
          <w:b/>
          <w:bCs/>
          <w:color w:val="138576" w:themeColor="accent6" w:themeShade="BF"/>
        </w:rPr>
      </w:pPr>
      <w:r w:rsidRPr="00F8409B">
        <w:rPr>
          <w:b/>
          <w:bCs/>
          <w:color w:val="138576" w:themeColor="accent6" w:themeShade="BF"/>
        </w:rPr>
        <w:t xml:space="preserve">Laboratory </w:t>
      </w:r>
      <w:r w:rsidR="00F8409B">
        <w:rPr>
          <w:b/>
          <w:bCs/>
          <w:color w:val="138576" w:themeColor="accent6" w:themeShade="BF"/>
        </w:rPr>
        <w:t>Work 9</w:t>
      </w:r>
      <w:r w:rsidR="00F8409B">
        <w:rPr>
          <w:b/>
          <w:bCs/>
          <w:color w:val="138576" w:themeColor="accent6" w:themeShade="BF"/>
        </w:rPr>
        <w:tab/>
      </w:r>
      <w:r w:rsidRPr="00F8409B">
        <w:rPr>
          <w:b/>
          <w:bCs/>
          <w:color w:val="138576" w:themeColor="accent6" w:themeShade="BF"/>
        </w:rPr>
        <w:t>:</w:t>
      </w:r>
      <w:r w:rsidR="00F8409B">
        <w:rPr>
          <w:b/>
          <w:bCs/>
          <w:color w:val="138576" w:themeColor="accent6" w:themeShade="BF"/>
        </w:rPr>
        <w:tab/>
      </w:r>
      <w:r w:rsidRPr="00F8409B">
        <w:rPr>
          <w:b/>
          <w:bCs/>
          <w:color w:val="138576" w:themeColor="accent6" w:themeShade="BF"/>
        </w:rPr>
        <w:t>Securing Endpoints</w:t>
      </w:r>
    </w:p>
    <w:p w14:paraId="48040A93" w14:textId="77777777" w:rsidR="00F8409B" w:rsidRDefault="00F8409B" w:rsidP="00F5470B">
      <w:pPr>
        <w:spacing w:before="0" w:after="0"/>
      </w:pPr>
    </w:p>
    <w:p w14:paraId="4A525453" w14:textId="708C0E0D" w:rsidR="00F5470B" w:rsidRPr="00555D6C" w:rsidRDefault="00F5470B" w:rsidP="00F5470B">
      <w:pPr>
        <w:spacing w:before="0" w:after="0"/>
        <w:rPr>
          <w:i/>
          <w:iCs/>
          <w:color w:val="138576" w:themeColor="accent6" w:themeShade="BF"/>
        </w:rPr>
      </w:pPr>
      <w:r w:rsidRPr="00555D6C">
        <w:rPr>
          <w:i/>
          <w:iCs/>
          <w:color w:val="138576" w:themeColor="accent6" w:themeShade="BF"/>
        </w:rPr>
        <w:t>Objective:</w:t>
      </w:r>
    </w:p>
    <w:p w14:paraId="5379DC14" w14:textId="77777777" w:rsidR="00F5470B" w:rsidRDefault="00F5470B" w:rsidP="00555D6C">
      <w:pPr>
        <w:spacing w:before="0" w:after="0"/>
        <w:ind w:left="720" w:firstLine="720"/>
      </w:pPr>
      <w:r>
        <w:t>To understand the importance of securing endpoints and learn how to implement basic security measures to protect endpoint devices.</w:t>
      </w:r>
    </w:p>
    <w:p w14:paraId="04FCC2A3" w14:textId="77777777" w:rsidR="00F5470B" w:rsidRDefault="00F5470B" w:rsidP="00F5470B">
      <w:pPr>
        <w:spacing w:before="0" w:after="0"/>
      </w:pPr>
    </w:p>
    <w:p w14:paraId="6FC392BF" w14:textId="77777777" w:rsidR="00F5470B" w:rsidRPr="00555D6C" w:rsidRDefault="00F5470B" w:rsidP="00F5470B">
      <w:pPr>
        <w:spacing w:before="0" w:after="0"/>
        <w:rPr>
          <w:i/>
          <w:iCs/>
          <w:color w:val="138576" w:themeColor="accent6" w:themeShade="BF"/>
        </w:rPr>
      </w:pPr>
      <w:r w:rsidRPr="00555D6C">
        <w:rPr>
          <w:i/>
          <w:iCs/>
          <w:color w:val="138576" w:themeColor="accent6" w:themeShade="BF"/>
        </w:rPr>
        <w:lastRenderedPageBreak/>
        <w:t>Materials Needed:</w:t>
      </w:r>
    </w:p>
    <w:p w14:paraId="3584D670" w14:textId="6FB51A64" w:rsidR="00F5470B" w:rsidRDefault="00F5470B" w:rsidP="00555D6C">
      <w:pPr>
        <w:pStyle w:val="ListParagraph"/>
        <w:numPr>
          <w:ilvl w:val="1"/>
          <w:numId w:val="80"/>
        </w:numPr>
        <w:spacing w:before="0" w:after="0"/>
      </w:pPr>
      <w:r>
        <w:t>Computer with internet access</w:t>
      </w:r>
    </w:p>
    <w:p w14:paraId="1A49A317" w14:textId="11C25FD9" w:rsidR="00F5470B" w:rsidRDefault="00F5470B" w:rsidP="00555D6C">
      <w:pPr>
        <w:pStyle w:val="ListParagraph"/>
        <w:numPr>
          <w:ilvl w:val="1"/>
          <w:numId w:val="80"/>
        </w:numPr>
        <w:spacing w:before="0" w:after="0"/>
      </w:pPr>
      <w:r>
        <w:t>Endpoint device (e.g., laptop, desktop, or mobile device)</w:t>
      </w:r>
    </w:p>
    <w:p w14:paraId="76FA6328" w14:textId="68E3C280" w:rsidR="00F5470B" w:rsidRDefault="00F5470B" w:rsidP="00555D6C">
      <w:pPr>
        <w:pStyle w:val="ListParagraph"/>
        <w:numPr>
          <w:ilvl w:val="1"/>
          <w:numId w:val="80"/>
        </w:numPr>
        <w:spacing w:before="0" w:after="0"/>
      </w:pPr>
      <w:r>
        <w:t>Antivirus software (free or trial version)</w:t>
      </w:r>
    </w:p>
    <w:p w14:paraId="7EBAE313" w14:textId="77777777" w:rsidR="00F5470B" w:rsidRDefault="00F5470B" w:rsidP="00555D6C">
      <w:pPr>
        <w:pStyle w:val="ListParagraph"/>
        <w:numPr>
          <w:ilvl w:val="1"/>
          <w:numId w:val="80"/>
        </w:numPr>
        <w:spacing w:before="0" w:after="0"/>
      </w:pPr>
      <w:r>
        <w:t>Notepad or any text editor</w:t>
      </w:r>
    </w:p>
    <w:p w14:paraId="62A63F52" w14:textId="77777777" w:rsidR="00F5470B" w:rsidRDefault="00F5470B" w:rsidP="00F5470B">
      <w:pPr>
        <w:spacing w:before="0" w:after="0"/>
      </w:pPr>
    </w:p>
    <w:p w14:paraId="1ED80A87" w14:textId="77777777" w:rsidR="00F5470B" w:rsidRPr="00555D6C" w:rsidRDefault="00F5470B" w:rsidP="00F5470B">
      <w:pPr>
        <w:spacing w:before="0" w:after="0"/>
        <w:rPr>
          <w:i/>
          <w:iCs/>
          <w:color w:val="138576" w:themeColor="accent6" w:themeShade="BF"/>
        </w:rPr>
      </w:pPr>
      <w:r w:rsidRPr="00555D6C">
        <w:rPr>
          <w:i/>
          <w:iCs/>
          <w:color w:val="138576" w:themeColor="accent6" w:themeShade="BF"/>
        </w:rPr>
        <w:t>Instructions:</w:t>
      </w:r>
    </w:p>
    <w:p w14:paraId="6118996F" w14:textId="5CFE0D11" w:rsidR="00F5470B" w:rsidRDefault="00F5470B" w:rsidP="00555D6C">
      <w:pPr>
        <w:pStyle w:val="ListParagraph"/>
        <w:numPr>
          <w:ilvl w:val="0"/>
          <w:numId w:val="82"/>
        </w:numPr>
        <w:spacing w:before="0" w:after="0"/>
      </w:pPr>
      <w:r>
        <w:t>Research Endpoint Security:</w:t>
      </w:r>
    </w:p>
    <w:p w14:paraId="07C3209A" w14:textId="77777777" w:rsidR="00F5470B" w:rsidRDefault="00F5470B" w:rsidP="00F5470B">
      <w:pPr>
        <w:spacing w:before="0" w:after="0"/>
      </w:pPr>
    </w:p>
    <w:p w14:paraId="63C66F49" w14:textId="77777777" w:rsidR="00F5470B" w:rsidRDefault="00F5470B" w:rsidP="00555D6C">
      <w:pPr>
        <w:pStyle w:val="ListParagraph"/>
        <w:numPr>
          <w:ilvl w:val="0"/>
          <w:numId w:val="83"/>
        </w:numPr>
        <w:spacing w:before="0" w:after="0"/>
        <w:ind w:left="1080"/>
      </w:pPr>
      <w:r>
        <w:t>Use the internet to research best practices for securing endpoints, including antivirus software, firewalls, software updates, and user authentication.</w:t>
      </w:r>
    </w:p>
    <w:p w14:paraId="4EA83E54" w14:textId="77777777" w:rsidR="00F5470B" w:rsidRDefault="00F5470B" w:rsidP="00555D6C">
      <w:pPr>
        <w:spacing w:before="0" w:after="0"/>
        <w:ind w:left="360"/>
      </w:pPr>
    </w:p>
    <w:p w14:paraId="276BEB31" w14:textId="77777777" w:rsidR="00F5470B" w:rsidRDefault="00F5470B" w:rsidP="00555D6C">
      <w:pPr>
        <w:pStyle w:val="ListParagraph"/>
        <w:numPr>
          <w:ilvl w:val="0"/>
          <w:numId w:val="83"/>
        </w:numPr>
        <w:spacing w:before="0" w:after="0"/>
        <w:ind w:left="1080"/>
      </w:pPr>
      <w:r>
        <w:t>Take notes on each security measure and how it helps protect endpoint devices.</w:t>
      </w:r>
    </w:p>
    <w:p w14:paraId="722A85FF" w14:textId="77777777" w:rsidR="00F5470B" w:rsidRDefault="00F5470B" w:rsidP="00F5470B">
      <w:pPr>
        <w:spacing w:before="0" w:after="0"/>
      </w:pPr>
    </w:p>
    <w:p w14:paraId="6463879D" w14:textId="134011A2" w:rsidR="00F5470B" w:rsidRDefault="00F5470B" w:rsidP="00555D6C">
      <w:pPr>
        <w:pStyle w:val="ListParagraph"/>
        <w:numPr>
          <w:ilvl w:val="0"/>
          <w:numId w:val="82"/>
        </w:numPr>
        <w:spacing w:before="0" w:after="0"/>
      </w:pPr>
      <w:r>
        <w:t>Install and Configure Antivirus Software:</w:t>
      </w:r>
    </w:p>
    <w:p w14:paraId="5956752A" w14:textId="77777777" w:rsidR="00F5470B" w:rsidRDefault="00F5470B" w:rsidP="00F5470B">
      <w:pPr>
        <w:spacing w:before="0" w:after="0"/>
      </w:pPr>
    </w:p>
    <w:p w14:paraId="64D9B202" w14:textId="77777777" w:rsidR="00F5470B" w:rsidRDefault="00F5470B" w:rsidP="00555D6C">
      <w:pPr>
        <w:pStyle w:val="ListParagraph"/>
        <w:numPr>
          <w:ilvl w:val="0"/>
          <w:numId w:val="84"/>
        </w:numPr>
        <w:spacing w:before="0" w:after="0"/>
        <w:ind w:left="1080"/>
      </w:pPr>
      <w:r>
        <w:t>Download and install antivirus software on your endpoint device.</w:t>
      </w:r>
    </w:p>
    <w:p w14:paraId="0E8EEA32" w14:textId="77777777" w:rsidR="00F5470B" w:rsidRDefault="00F5470B" w:rsidP="00555D6C">
      <w:pPr>
        <w:spacing w:before="0" w:after="0"/>
        <w:ind w:left="360"/>
      </w:pPr>
    </w:p>
    <w:p w14:paraId="1BBB301F" w14:textId="77777777" w:rsidR="00F5470B" w:rsidRDefault="00F5470B" w:rsidP="00555D6C">
      <w:pPr>
        <w:pStyle w:val="ListParagraph"/>
        <w:numPr>
          <w:ilvl w:val="0"/>
          <w:numId w:val="84"/>
        </w:numPr>
        <w:spacing w:before="0" w:after="0"/>
        <w:ind w:left="1080"/>
      </w:pPr>
      <w:r>
        <w:t>Perform an initial full system scan to check for any existing threats.</w:t>
      </w:r>
    </w:p>
    <w:p w14:paraId="7731D253" w14:textId="77777777" w:rsidR="00F5470B" w:rsidRDefault="00F5470B" w:rsidP="00555D6C">
      <w:pPr>
        <w:spacing w:before="0" w:after="0"/>
        <w:ind w:left="360"/>
      </w:pPr>
    </w:p>
    <w:p w14:paraId="4D5EBBC7" w14:textId="77777777" w:rsidR="00F5470B" w:rsidRDefault="00F5470B" w:rsidP="00555D6C">
      <w:pPr>
        <w:pStyle w:val="ListParagraph"/>
        <w:numPr>
          <w:ilvl w:val="0"/>
          <w:numId w:val="84"/>
        </w:numPr>
        <w:spacing w:before="0" w:after="0"/>
        <w:ind w:left="1080"/>
      </w:pPr>
      <w:r>
        <w:t>Configure the antivirus software to perform regular scans and update its virus definitions automatically.</w:t>
      </w:r>
    </w:p>
    <w:p w14:paraId="4656A46C" w14:textId="77777777" w:rsidR="00F5470B" w:rsidRDefault="00F5470B" w:rsidP="00555D6C">
      <w:pPr>
        <w:spacing w:before="0" w:after="0"/>
        <w:ind w:left="360"/>
      </w:pPr>
    </w:p>
    <w:p w14:paraId="04EEA8FE" w14:textId="77777777" w:rsidR="00F5470B" w:rsidRDefault="00F5470B" w:rsidP="00555D6C">
      <w:pPr>
        <w:pStyle w:val="ListParagraph"/>
        <w:numPr>
          <w:ilvl w:val="0"/>
          <w:numId w:val="84"/>
        </w:numPr>
        <w:spacing w:before="0" w:after="0"/>
        <w:ind w:left="1080"/>
      </w:pPr>
      <w:r>
        <w:t>Document the installation and configuration process.</w:t>
      </w:r>
    </w:p>
    <w:p w14:paraId="52D5BF03" w14:textId="77777777" w:rsidR="00F5470B" w:rsidRDefault="00F5470B" w:rsidP="00F5470B">
      <w:pPr>
        <w:spacing w:before="0" w:after="0"/>
      </w:pPr>
    </w:p>
    <w:p w14:paraId="6D0DAC68" w14:textId="70B32E29" w:rsidR="00F5470B" w:rsidRDefault="00F5470B" w:rsidP="00555D6C">
      <w:pPr>
        <w:pStyle w:val="ListParagraph"/>
        <w:numPr>
          <w:ilvl w:val="0"/>
          <w:numId w:val="82"/>
        </w:numPr>
        <w:spacing w:before="0" w:after="0"/>
      </w:pPr>
      <w:r>
        <w:t>Enable and Configure Firewall:</w:t>
      </w:r>
    </w:p>
    <w:p w14:paraId="409BF536" w14:textId="77777777" w:rsidR="00F5470B" w:rsidRDefault="00F5470B" w:rsidP="00F5470B">
      <w:pPr>
        <w:spacing w:before="0" w:after="0"/>
      </w:pPr>
    </w:p>
    <w:p w14:paraId="3A1AF3F5" w14:textId="77777777" w:rsidR="00F5470B" w:rsidRDefault="00F5470B" w:rsidP="00555D6C">
      <w:pPr>
        <w:pStyle w:val="ListParagraph"/>
        <w:numPr>
          <w:ilvl w:val="0"/>
          <w:numId w:val="85"/>
        </w:numPr>
        <w:spacing w:before="0" w:after="0"/>
        <w:ind w:left="1080"/>
      </w:pPr>
      <w:r>
        <w:t>Ensure that the firewall on your endpoint device is enabled.</w:t>
      </w:r>
    </w:p>
    <w:p w14:paraId="370DC197" w14:textId="77777777" w:rsidR="00F5470B" w:rsidRDefault="00F5470B" w:rsidP="00555D6C">
      <w:pPr>
        <w:spacing w:before="0" w:after="0"/>
        <w:ind w:left="360"/>
      </w:pPr>
    </w:p>
    <w:p w14:paraId="25C8918D" w14:textId="77777777" w:rsidR="00F5470B" w:rsidRDefault="00F5470B" w:rsidP="00555D6C">
      <w:pPr>
        <w:pStyle w:val="ListParagraph"/>
        <w:numPr>
          <w:ilvl w:val="0"/>
          <w:numId w:val="85"/>
        </w:numPr>
        <w:spacing w:before="0" w:after="0"/>
        <w:ind w:left="1080"/>
      </w:pPr>
      <w:r>
        <w:t>Configure the firewall settings to block unauthorized incoming and outgoing traffic.</w:t>
      </w:r>
    </w:p>
    <w:p w14:paraId="1A84A3F1" w14:textId="77777777" w:rsidR="00F5470B" w:rsidRDefault="00F5470B" w:rsidP="00555D6C">
      <w:pPr>
        <w:spacing w:before="0" w:after="0"/>
        <w:ind w:left="360"/>
      </w:pPr>
    </w:p>
    <w:p w14:paraId="6D922698" w14:textId="77777777" w:rsidR="00F5470B" w:rsidRDefault="00F5470B" w:rsidP="00555D6C">
      <w:pPr>
        <w:pStyle w:val="ListParagraph"/>
        <w:numPr>
          <w:ilvl w:val="0"/>
          <w:numId w:val="85"/>
        </w:numPr>
        <w:spacing w:before="0" w:after="0"/>
        <w:ind w:left="1080"/>
      </w:pPr>
      <w:r>
        <w:t>Document the steps taken to enable and configure the firewall.</w:t>
      </w:r>
    </w:p>
    <w:p w14:paraId="1ADF9174" w14:textId="77777777" w:rsidR="00F5470B" w:rsidRDefault="00F5470B" w:rsidP="00F5470B">
      <w:pPr>
        <w:spacing w:before="0" w:after="0"/>
      </w:pPr>
    </w:p>
    <w:p w14:paraId="0DDBC8EA" w14:textId="32C5B354" w:rsidR="00F5470B" w:rsidRDefault="00F5470B" w:rsidP="00555D6C">
      <w:pPr>
        <w:pStyle w:val="ListParagraph"/>
        <w:numPr>
          <w:ilvl w:val="0"/>
          <w:numId w:val="82"/>
        </w:numPr>
        <w:spacing w:before="0" w:after="0"/>
      </w:pPr>
      <w:r>
        <w:t>Implement Additional Security Measures:</w:t>
      </w:r>
    </w:p>
    <w:p w14:paraId="43B76E35" w14:textId="77777777" w:rsidR="00F5470B" w:rsidRDefault="00F5470B" w:rsidP="00F5470B">
      <w:pPr>
        <w:spacing w:before="0" w:after="0"/>
      </w:pPr>
    </w:p>
    <w:p w14:paraId="6F0BBFBE" w14:textId="77777777" w:rsidR="00F5470B" w:rsidRDefault="00F5470B" w:rsidP="00555D6C">
      <w:pPr>
        <w:pStyle w:val="ListParagraph"/>
        <w:numPr>
          <w:ilvl w:val="0"/>
          <w:numId w:val="86"/>
        </w:numPr>
        <w:spacing w:before="0" w:after="0"/>
        <w:ind w:left="1080"/>
      </w:pPr>
      <w:r>
        <w:t>Enable automatic software updates to ensure that your operating system and applications are up to date with the latest security patches.</w:t>
      </w:r>
    </w:p>
    <w:p w14:paraId="30C7C9B8" w14:textId="77777777" w:rsidR="00F5470B" w:rsidRDefault="00F5470B" w:rsidP="00555D6C">
      <w:pPr>
        <w:spacing w:before="0" w:after="0"/>
        <w:ind w:left="360"/>
      </w:pPr>
    </w:p>
    <w:p w14:paraId="7B926EAF" w14:textId="77777777" w:rsidR="00F5470B" w:rsidRDefault="00F5470B" w:rsidP="00555D6C">
      <w:pPr>
        <w:pStyle w:val="ListParagraph"/>
        <w:numPr>
          <w:ilvl w:val="0"/>
          <w:numId w:val="86"/>
        </w:numPr>
        <w:spacing w:before="0" w:after="0"/>
        <w:ind w:left="1080"/>
      </w:pPr>
      <w:r>
        <w:t>Configure user authentication methods, such as strong passwords or biometric authentication, to secure access to the endpoint device.</w:t>
      </w:r>
    </w:p>
    <w:p w14:paraId="3BAD1D6B" w14:textId="77777777" w:rsidR="00F5470B" w:rsidRDefault="00F5470B" w:rsidP="00555D6C">
      <w:pPr>
        <w:spacing w:before="0" w:after="0"/>
        <w:ind w:left="360"/>
      </w:pPr>
    </w:p>
    <w:p w14:paraId="7B4E76CC" w14:textId="77777777" w:rsidR="00F5470B" w:rsidRDefault="00F5470B" w:rsidP="00555D6C">
      <w:pPr>
        <w:pStyle w:val="ListParagraph"/>
        <w:numPr>
          <w:ilvl w:val="0"/>
          <w:numId w:val="86"/>
        </w:numPr>
        <w:spacing w:before="0" w:after="0"/>
        <w:ind w:left="1080"/>
      </w:pPr>
      <w:r>
        <w:t>Document the steps taken to implement these additional security measures.</w:t>
      </w:r>
    </w:p>
    <w:p w14:paraId="0C3063A7" w14:textId="77777777" w:rsidR="00F5470B" w:rsidRDefault="00F5470B" w:rsidP="00F5470B">
      <w:pPr>
        <w:spacing w:before="0" w:after="0"/>
      </w:pPr>
    </w:p>
    <w:p w14:paraId="376BB4BE" w14:textId="08A0DC3F" w:rsidR="00F5470B" w:rsidRDefault="00F5470B" w:rsidP="00555D6C">
      <w:pPr>
        <w:pStyle w:val="ListParagraph"/>
        <w:numPr>
          <w:ilvl w:val="0"/>
          <w:numId w:val="82"/>
        </w:numPr>
        <w:spacing w:before="0" w:after="0"/>
      </w:pPr>
      <w:r>
        <w:t>Test Endpoint Security:</w:t>
      </w:r>
    </w:p>
    <w:p w14:paraId="3A01A3E8" w14:textId="77777777" w:rsidR="00F5470B" w:rsidRDefault="00F5470B" w:rsidP="00F5470B">
      <w:pPr>
        <w:spacing w:before="0" w:after="0"/>
      </w:pPr>
    </w:p>
    <w:p w14:paraId="6BF9CEAD" w14:textId="77777777" w:rsidR="00F5470B" w:rsidRDefault="00F5470B" w:rsidP="00555D6C">
      <w:pPr>
        <w:pStyle w:val="ListParagraph"/>
        <w:numPr>
          <w:ilvl w:val="0"/>
          <w:numId w:val="87"/>
        </w:numPr>
        <w:spacing w:before="0" w:after="0"/>
        <w:ind w:left="1080"/>
      </w:pPr>
      <w:r>
        <w:lastRenderedPageBreak/>
        <w:t>Test the effectiveness of the implemented security measures by attempting to access the endpoint device from another device. Verify that unauthorized access is blocked and that the antivirus and firewall are functioning correctly.</w:t>
      </w:r>
    </w:p>
    <w:p w14:paraId="697AA30E" w14:textId="77777777" w:rsidR="00F5470B" w:rsidRDefault="00F5470B" w:rsidP="00555D6C">
      <w:pPr>
        <w:spacing w:before="0" w:after="0"/>
        <w:ind w:left="360"/>
      </w:pPr>
    </w:p>
    <w:p w14:paraId="20CE329E" w14:textId="77777777" w:rsidR="00F5470B" w:rsidRDefault="00F5470B" w:rsidP="00555D6C">
      <w:pPr>
        <w:pStyle w:val="ListParagraph"/>
        <w:numPr>
          <w:ilvl w:val="0"/>
          <w:numId w:val="87"/>
        </w:numPr>
        <w:spacing w:before="0" w:after="0"/>
        <w:ind w:left="1080"/>
      </w:pPr>
      <w:r>
        <w:t>Document the results of your tests, including any issues encountered and how they were resolved.</w:t>
      </w:r>
    </w:p>
    <w:p w14:paraId="2178ABC5" w14:textId="77777777" w:rsidR="00F5470B" w:rsidRDefault="00F5470B" w:rsidP="00F5470B">
      <w:pPr>
        <w:spacing w:before="0" w:after="0"/>
      </w:pPr>
    </w:p>
    <w:p w14:paraId="2D626C46" w14:textId="0EE004BC" w:rsidR="00F5470B" w:rsidRDefault="00F5470B" w:rsidP="00555D6C">
      <w:pPr>
        <w:pStyle w:val="ListParagraph"/>
        <w:numPr>
          <w:ilvl w:val="0"/>
          <w:numId w:val="82"/>
        </w:numPr>
        <w:spacing w:before="0" w:after="0"/>
      </w:pPr>
      <w:r>
        <w:t>Create a Report:</w:t>
      </w:r>
    </w:p>
    <w:p w14:paraId="33E08CC0" w14:textId="77777777" w:rsidR="00F5470B" w:rsidRDefault="00F5470B" w:rsidP="00F5470B">
      <w:pPr>
        <w:spacing w:before="0" w:after="0"/>
      </w:pPr>
    </w:p>
    <w:p w14:paraId="48847AFD" w14:textId="77777777" w:rsidR="00F5470B" w:rsidRDefault="00F5470B" w:rsidP="00555D6C">
      <w:pPr>
        <w:pStyle w:val="ListParagraph"/>
        <w:numPr>
          <w:ilvl w:val="0"/>
          <w:numId w:val="88"/>
        </w:numPr>
        <w:spacing w:before="0" w:after="0"/>
      </w:pPr>
      <w:r>
        <w:t>Compile your findings into a report. Include the following sections:</w:t>
      </w:r>
    </w:p>
    <w:p w14:paraId="1D6F2290" w14:textId="77777777" w:rsidR="00F5470B" w:rsidRDefault="00F5470B" w:rsidP="00F5470B">
      <w:pPr>
        <w:spacing w:before="0" w:after="0"/>
      </w:pPr>
    </w:p>
    <w:p w14:paraId="4B8DC24F" w14:textId="77777777" w:rsidR="00F5470B" w:rsidRDefault="00F5470B" w:rsidP="00555D6C">
      <w:pPr>
        <w:pStyle w:val="ListParagraph"/>
        <w:numPr>
          <w:ilvl w:val="0"/>
          <w:numId w:val="89"/>
        </w:numPr>
        <w:spacing w:before="0" w:after="0"/>
        <w:ind w:left="1080"/>
      </w:pPr>
      <w:r>
        <w:t>Introduction: Briefly explain the importance of securing endpoints in cybersecurity.</w:t>
      </w:r>
    </w:p>
    <w:p w14:paraId="18641BEE" w14:textId="77777777" w:rsidR="00F5470B" w:rsidRDefault="00F5470B" w:rsidP="00555D6C">
      <w:pPr>
        <w:spacing w:before="0" w:after="0"/>
        <w:ind w:left="360"/>
      </w:pPr>
    </w:p>
    <w:p w14:paraId="53903B06" w14:textId="77777777" w:rsidR="00F5470B" w:rsidRDefault="00F5470B" w:rsidP="00555D6C">
      <w:pPr>
        <w:pStyle w:val="ListParagraph"/>
        <w:numPr>
          <w:ilvl w:val="0"/>
          <w:numId w:val="89"/>
        </w:numPr>
        <w:spacing w:before="0" w:after="0"/>
        <w:ind w:left="1080"/>
      </w:pPr>
      <w:r>
        <w:t>Endpoint Security Measures: Describe each security measure you researched and implemented.</w:t>
      </w:r>
    </w:p>
    <w:p w14:paraId="5F352C8B" w14:textId="77777777" w:rsidR="00F5470B" w:rsidRDefault="00F5470B" w:rsidP="00555D6C">
      <w:pPr>
        <w:spacing w:before="0" w:after="0"/>
        <w:ind w:left="360"/>
      </w:pPr>
    </w:p>
    <w:p w14:paraId="15FAC8C2" w14:textId="77777777" w:rsidR="00F5470B" w:rsidRDefault="00F5470B" w:rsidP="00555D6C">
      <w:pPr>
        <w:pStyle w:val="ListParagraph"/>
        <w:numPr>
          <w:ilvl w:val="0"/>
          <w:numId w:val="89"/>
        </w:numPr>
        <w:spacing w:before="0" w:after="0"/>
        <w:ind w:left="1080"/>
      </w:pPr>
      <w:r>
        <w:t>Implementation: Document the steps taken to install and configure antivirus software, enable the firewall, and implement additional security measures.</w:t>
      </w:r>
    </w:p>
    <w:p w14:paraId="50F48268" w14:textId="77777777" w:rsidR="00F5470B" w:rsidRDefault="00F5470B" w:rsidP="00555D6C">
      <w:pPr>
        <w:spacing w:before="0" w:after="0"/>
        <w:ind w:left="360"/>
      </w:pPr>
    </w:p>
    <w:p w14:paraId="4F3BB802" w14:textId="77777777" w:rsidR="00F5470B" w:rsidRDefault="00F5470B" w:rsidP="00555D6C">
      <w:pPr>
        <w:pStyle w:val="ListParagraph"/>
        <w:numPr>
          <w:ilvl w:val="0"/>
          <w:numId w:val="89"/>
        </w:numPr>
        <w:spacing w:before="0" w:after="0"/>
        <w:ind w:left="1080"/>
      </w:pPr>
      <w:r>
        <w:t>Testing and Results: Summarize the testing process and the outcomes observed.</w:t>
      </w:r>
    </w:p>
    <w:p w14:paraId="410EF19A" w14:textId="77777777" w:rsidR="00F5470B" w:rsidRDefault="00F5470B" w:rsidP="00555D6C">
      <w:pPr>
        <w:spacing w:before="0" w:after="0"/>
        <w:ind w:left="360"/>
      </w:pPr>
    </w:p>
    <w:p w14:paraId="755788B8" w14:textId="77777777" w:rsidR="00F5470B" w:rsidRDefault="00F5470B" w:rsidP="00555D6C">
      <w:pPr>
        <w:pStyle w:val="ListParagraph"/>
        <w:numPr>
          <w:ilvl w:val="0"/>
          <w:numId w:val="89"/>
        </w:numPr>
        <w:spacing w:before="0" w:after="0"/>
        <w:ind w:left="1080"/>
      </w:pPr>
      <w:r>
        <w:t>Conclusion: Discuss the impact of securing endpoints on overall security and the importance of maintaining these measures.</w:t>
      </w:r>
    </w:p>
    <w:p w14:paraId="3A24EAA3" w14:textId="77777777" w:rsidR="00F5470B" w:rsidRDefault="00F5470B" w:rsidP="00F5470B">
      <w:pPr>
        <w:spacing w:before="0" w:after="0"/>
      </w:pPr>
    </w:p>
    <w:p w14:paraId="354A495B" w14:textId="4AE9E017" w:rsidR="00F5470B" w:rsidRDefault="00F5470B" w:rsidP="00555D6C">
      <w:pPr>
        <w:pStyle w:val="ListParagraph"/>
        <w:numPr>
          <w:ilvl w:val="0"/>
          <w:numId w:val="82"/>
        </w:numPr>
        <w:spacing w:before="0" w:after="0"/>
      </w:pPr>
      <w:r>
        <w:t>Presentation:</w:t>
      </w:r>
    </w:p>
    <w:p w14:paraId="7DECEF3D" w14:textId="77777777" w:rsidR="00F5470B" w:rsidRDefault="00F5470B" w:rsidP="00F5470B">
      <w:pPr>
        <w:spacing w:before="0" w:after="0"/>
      </w:pPr>
    </w:p>
    <w:p w14:paraId="05A2E66F" w14:textId="77777777" w:rsidR="00F5470B" w:rsidRDefault="00F5470B" w:rsidP="000064EC">
      <w:pPr>
        <w:pStyle w:val="ListParagraph"/>
        <w:numPr>
          <w:ilvl w:val="1"/>
          <w:numId w:val="88"/>
        </w:numPr>
        <w:spacing w:before="0" w:after="0"/>
      </w:pPr>
      <w:r>
        <w:t>Prepare a short presentation (5-10 minutes) to share your findings and endpoint security measures with your classmates or instructor. Use visual aids such as slides or charts to enhance your presentation.</w:t>
      </w:r>
    </w:p>
    <w:p w14:paraId="556ED9C2" w14:textId="77777777" w:rsidR="00F5470B" w:rsidRDefault="00F5470B" w:rsidP="00F5470B">
      <w:pPr>
        <w:spacing w:before="0" w:after="0"/>
      </w:pPr>
    </w:p>
    <w:p w14:paraId="18A4D27A" w14:textId="77777777" w:rsidR="00F5470B" w:rsidRPr="00555D6C" w:rsidRDefault="00F5470B" w:rsidP="00F5470B">
      <w:pPr>
        <w:spacing w:before="0" w:after="0"/>
        <w:rPr>
          <w:i/>
          <w:iCs/>
          <w:color w:val="138576" w:themeColor="accent6" w:themeShade="BF"/>
        </w:rPr>
      </w:pPr>
      <w:r w:rsidRPr="00555D6C">
        <w:rPr>
          <w:i/>
          <w:iCs/>
          <w:color w:val="138576" w:themeColor="accent6" w:themeShade="BF"/>
        </w:rPr>
        <w:t>Evaluation Criteria:</w:t>
      </w:r>
    </w:p>
    <w:p w14:paraId="2EFC0E4E" w14:textId="77777777" w:rsidR="000064EC" w:rsidRDefault="000064EC" w:rsidP="00F5470B">
      <w:pPr>
        <w:spacing w:before="0" w:after="0"/>
      </w:pPr>
    </w:p>
    <w:tbl>
      <w:tblPr>
        <w:tblStyle w:val="TableGrid"/>
        <w:tblW w:w="0" w:type="auto"/>
        <w:tblInd w:w="985" w:type="dxa"/>
        <w:tblBorders>
          <w:top w:val="single" w:sz="4" w:space="0" w:color="0D594F" w:themeColor="accent6" w:themeShade="80"/>
          <w:left w:val="single" w:sz="4" w:space="0" w:color="0D594F" w:themeColor="accent6" w:themeShade="80"/>
          <w:bottom w:val="single" w:sz="4" w:space="0" w:color="0D594F" w:themeColor="accent6" w:themeShade="80"/>
          <w:right w:val="single" w:sz="4" w:space="0" w:color="0D594F" w:themeColor="accent6" w:themeShade="80"/>
          <w:insideH w:val="single" w:sz="4" w:space="0" w:color="0D594F" w:themeColor="accent6" w:themeShade="80"/>
          <w:insideV w:val="single" w:sz="4" w:space="0" w:color="0D594F" w:themeColor="accent6" w:themeShade="80"/>
        </w:tblBorders>
        <w:tblLook w:val="04A0" w:firstRow="1" w:lastRow="0" w:firstColumn="1" w:lastColumn="0" w:noHBand="0" w:noVBand="1"/>
      </w:tblPr>
      <w:tblGrid>
        <w:gridCol w:w="6840"/>
        <w:gridCol w:w="720"/>
        <w:gridCol w:w="805"/>
      </w:tblGrid>
      <w:tr w:rsidR="000064EC" w:rsidRPr="00BE4A7A" w14:paraId="304E16EC" w14:textId="77777777" w:rsidTr="00C76B26">
        <w:tc>
          <w:tcPr>
            <w:tcW w:w="6840" w:type="dxa"/>
            <w:shd w:val="clear" w:color="auto" w:fill="C9F7F1" w:themeFill="accent6" w:themeFillTint="33"/>
          </w:tcPr>
          <w:p w14:paraId="05BDB1E8" w14:textId="77777777" w:rsidR="000064EC" w:rsidRPr="002D50CC" w:rsidRDefault="000064EC" w:rsidP="00C76B26">
            <w:pPr>
              <w:jc w:val="center"/>
              <w:rPr>
                <w:b/>
                <w:bCs/>
                <w:color w:val="138576" w:themeColor="accent6" w:themeShade="BF"/>
              </w:rPr>
            </w:pPr>
            <w:r w:rsidRPr="002D50CC">
              <w:rPr>
                <w:b/>
                <w:bCs/>
                <w:color w:val="138576" w:themeColor="accent6" w:themeShade="BF"/>
              </w:rPr>
              <w:t>Criteria</w:t>
            </w:r>
          </w:p>
        </w:tc>
        <w:tc>
          <w:tcPr>
            <w:tcW w:w="720" w:type="dxa"/>
            <w:shd w:val="clear" w:color="auto" w:fill="C9F7F1" w:themeFill="accent6" w:themeFillTint="33"/>
          </w:tcPr>
          <w:p w14:paraId="595ED564" w14:textId="77777777" w:rsidR="000064EC" w:rsidRPr="002D50CC" w:rsidRDefault="000064EC" w:rsidP="00C76B26">
            <w:pPr>
              <w:jc w:val="center"/>
              <w:rPr>
                <w:b/>
                <w:bCs/>
                <w:color w:val="138576" w:themeColor="accent6" w:themeShade="BF"/>
              </w:rPr>
            </w:pPr>
            <w:r w:rsidRPr="002D50CC">
              <w:rPr>
                <w:b/>
                <w:bCs/>
                <w:color w:val="138576" w:themeColor="accent6" w:themeShade="BF"/>
              </w:rPr>
              <w:t>PCT</w:t>
            </w:r>
          </w:p>
        </w:tc>
        <w:tc>
          <w:tcPr>
            <w:tcW w:w="805" w:type="dxa"/>
            <w:shd w:val="clear" w:color="auto" w:fill="C9F7F1" w:themeFill="accent6" w:themeFillTint="33"/>
          </w:tcPr>
          <w:p w14:paraId="262D3B71" w14:textId="77777777" w:rsidR="000064EC" w:rsidRPr="002D50CC" w:rsidRDefault="000064EC" w:rsidP="00C76B26">
            <w:pPr>
              <w:jc w:val="center"/>
              <w:rPr>
                <w:b/>
                <w:bCs/>
                <w:color w:val="138576" w:themeColor="accent6" w:themeShade="BF"/>
              </w:rPr>
            </w:pPr>
            <w:r w:rsidRPr="002D50CC">
              <w:rPr>
                <w:b/>
                <w:bCs/>
                <w:color w:val="138576" w:themeColor="accent6" w:themeShade="BF"/>
              </w:rPr>
              <w:t>Score</w:t>
            </w:r>
          </w:p>
        </w:tc>
      </w:tr>
      <w:tr w:rsidR="000064EC" w:rsidRPr="00BE4A7A" w14:paraId="72BA817A" w14:textId="77777777" w:rsidTr="00C76B26">
        <w:tc>
          <w:tcPr>
            <w:tcW w:w="6840" w:type="dxa"/>
          </w:tcPr>
          <w:p w14:paraId="3ED23067" w14:textId="537BFB34" w:rsidR="000064EC" w:rsidRPr="00BE4A7A" w:rsidRDefault="000064EC" w:rsidP="00C76B26">
            <w:r w:rsidRPr="00BE4A7A">
              <w:t xml:space="preserve">Completeness and accuracy of the research on </w:t>
            </w:r>
            <w:r>
              <w:t>endpoint security</w:t>
            </w:r>
          </w:p>
        </w:tc>
        <w:tc>
          <w:tcPr>
            <w:tcW w:w="720" w:type="dxa"/>
          </w:tcPr>
          <w:p w14:paraId="2097C300" w14:textId="77777777" w:rsidR="000064EC" w:rsidRPr="00BE4A7A" w:rsidRDefault="000064EC" w:rsidP="00C76B26">
            <w:pPr>
              <w:jc w:val="center"/>
            </w:pPr>
            <w:r>
              <w:t>30</w:t>
            </w:r>
          </w:p>
        </w:tc>
        <w:tc>
          <w:tcPr>
            <w:tcW w:w="805" w:type="dxa"/>
          </w:tcPr>
          <w:p w14:paraId="792099D5" w14:textId="77777777" w:rsidR="000064EC" w:rsidRPr="00BE4A7A" w:rsidRDefault="000064EC" w:rsidP="00C76B26"/>
        </w:tc>
      </w:tr>
      <w:tr w:rsidR="000064EC" w:rsidRPr="00BE4A7A" w14:paraId="6A92EDBB" w14:textId="77777777" w:rsidTr="00C76B26">
        <w:tc>
          <w:tcPr>
            <w:tcW w:w="6840" w:type="dxa"/>
          </w:tcPr>
          <w:p w14:paraId="78062452" w14:textId="08E8C401" w:rsidR="000064EC" w:rsidRPr="00BE4A7A" w:rsidRDefault="000064EC" w:rsidP="00C76B26">
            <w:pPr>
              <w:spacing w:line="264" w:lineRule="auto"/>
            </w:pPr>
            <w:r>
              <w:t>Correctness and functionality of the implemented security measures</w:t>
            </w:r>
          </w:p>
        </w:tc>
        <w:tc>
          <w:tcPr>
            <w:tcW w:w="720" w:type="dxa"/>
          </w:tcPr>
          <w:p w14:paraId="1EAC597F" w14:textId="77777777" w:rsidR="000064EC" w:rsidRPr="00BE4A7A" w:rsidRDefault="000064EC" w:rsidP="00C76B26">
            <w:pPr>
              <w:jc w:val="center"/>
            </w:pPr>
            <w:r>
              <w:t>30</w:t>
            </w:r>
          </w:p>
        </w:tc>
        <w:tc>
          <w:tcPr>
            <w:tcW w:w="805" w:type="dxa"/>
          </w:tcPr>
          <w:p w14:paraId="54F232C7" w14:textId="77777777" w:rsidR="000064EC" w:rsidRPr="00BE4A7A" w:rsidRDefault="000064EC" w:rsidP="00C76B26"/>
        </w:tc>
      </w:tr>
      <w:tr w:rsidR="000064EC" w:rsidRPr="00BE4A7A" w14:paraId="6385CFB0" w14:textId="77777777" w:rsidTr="00C76B26">
        <w:tc>
          <w:tcPr>
            <w:tcW w:w="6840" w:type="dxa"/>
          </w:tcPr>
          <w:p w14:paraId="21B71F4A" w14:textId="77777777" w:rsidR="000064EC" w:rsidRPr="00BE4A7A" w:rsidRDefault="000064EC" w:rsidP="00C76B26">
            <w:pPr>
              <w:spacing w:line="264" w:lineRule="auto"/>
            </w:pPr>
            <w:r>
              <w:t>Clarity and organization of the report</w:t>
            </w:r>
          </w:p>
        </w:tc>
        <w:tc>
          <w:tcPr>
            <w:tcW w:w="720" w:type="dxa"/>
          </w:tcPr>
          <w:p w14:paraId="09381322" w14:textId="77777777" w:rsidR="000064EC" w:rsidRPr="00BE4A7A" w:rsidRDefault="000064EC" w:rsidP="00C76B26">
            <w:pPr>
              <w:jc w:val="center"/>
            </w:pPr>
            <w:r>
              <w:t>20</w:t>
            </w:r>
          </w:p>
        </w:tc>
        <w:tc>
          <w:tcPr>
            <w:tcW w:w="805" w:type="dxa"/>
          </w:tcPr>
          <w:p w14:paraId="4742AA23" w14:textId="77777777" w:rsidR="000064EC" w:rsidRPr="00BE4A7A" w:rsidRDefault="000064EC" w:rsidP="00C76B26"/>
        </w:tc>
      </w:tr>
      <w:tr w:rsidR="000064EC" w:rsidRPr="00BE4A7A" w14:paraId="6330E21F" w14:textId="77777777" w:rsidTr="00C76B26">
        <w:tc>
          <w:tcPr>
            <w:tcW w:w="6840" w:type="dxa"/>
          </w:tcPr>
          <w:p w14:paraId="1F7D7E03" w14:textId="77777777" w:rsidR="000064EC" w:rsidRPr="00BE4A7A" w:rsidRDefault="000064EC" w:rsidP="00C76B26">
            <w:r w:rsidRPr="00BE4A7A">
              <w:t>Effectiveness of the presentation and use of visual aids</w:t>
            </w:r>
          </w:p>
        </w:tc>
        <w:tc>
          <w:tcPr>
            <w:tcW w:w="720" w:type="dxa"/>
          </w:tcPr>
          <w:p w14:paraId="2C580239" w14:textId="77777777" w:rsidR="000064EC" w:rsidRDefault="000064EC" w:rsidP="00C76B26">
            <w:pPr>
              <w:jc w:val="center"/>
            </w:pPr>
            <w:r>
              <w:t>20</w:t>
            </w:r>
          </w:p>
        </w:tc>
        <w:tc>
          <w:tcPr>
            <w:tcW w:w="805" w:type="dxa"/>
          </w:tcPr>
          <w:p w14:paraId="475A02F9" w14:textId="77777777" w:rsidR="000064EC" w:rsidRPr="00BE4A7A" w:rsidRDefault="000064EC" w:rsidP="00C76B26"/>
        </w:tc>
      </w:tr>
    </w:tbl>
    <w:p w14:paraId="0471879E" w14:textId="77777777" w:rsidR="000064EC" w:rsidRDefault="000064EC" w:rsidP="00F5470B">
      <w:pPr>
        <w:spacing w:before="0" w:after="0"/>
      </w:pPr>
    </w:p>
    <w:p w14:paraId="7131BA18" w14:textId="7894537F" w:rsidR="00F5470B" w:rsidRPr="000064EC" w:rsidRDefault="000064EC" w:rsidP="00F5470B">
      <w:pPr>
        <w:spacing w:before="0" w:after="0"/>
        <w:rPr>
          <w:i/>
          <w:iCs/>
        </w:rPr>
      </w:pPr>
      <w:r w:rsidRPr="000064EC">
        <w:rPr>
          <w:b/>
          <w:bCs/>
          <w:i/>
          <w:iCs/>
        </w:rPr>
        <w:t>Note</w:t>
      </w:r>
      <w:r w:rsidRPr="000064EC">
        <w:rPr>
          <w:i/>
          <w:iCs/>
        </w:rPr>
        <w:t xml:space="preserve">: </w:t>
      </w:r>
      <w:r w:rsidR="00F5470B" w:rsidRPr="000064EC">
        <w:rPr>
          <w:i/>
          <w:iCs/>
        </w:rPr>
        <w:t>This activity will help students gain hands-on experience in securing endpoint devices, which is a crucial aspect of protecting an organization's overall cybersecurity posture.</w:t>
      </w:r>
    </w:p>
    <w:p w14:paraId="1BBD1678" w14:textId="77777777" w:rsidR="00F5470B" w:rsidRDefault="00F5470B" w:rsidP="00F5470B">
      <w:pPr>
        <w:spacing w:before="0" w:after="0"/>
      </w:pPr>
    </w:p>
    <w:p w14:paraId="137127B9" w14:textId="77777777" w:rsidR="00F5470B" w:rsidRDefault="00F5470B" w:rsidP="00F5470B">
      <w:pPr>
        <w:spacing w:before="0" w:after="0"/>
      </w:pPr>
    </w:p>
    <w:p w14:paraId="770D97E8" w14:textId="08EB0E83" w:rsidR="00F5470B" w:rsidRPr="00F8409B" w:rsidRDefault="00F5470B" w:rsidP="00F8409B">
      <w:pPr>
        <w:pBdr>
          <w:bottom w:val="single" w:sz="4" w:space="1" w:color="auto"/>
        </w:pBdr>
        <w:spacing w:before="0" w:after="0"/>
        <w:rPr>
          <w:b/>
          <w:bCs/>
          <w:color w:val="138576" w:themeColor="accent6" w:themeShade="BF"/>
        </w:rPr>
      </w:pPr>
      <w:r w:rsidRPr="00F8409B">
        <w:rPr>
          <w:b/>
          <w:bCs/>
          <w:color w:val="138576" w:themeColor="accent6" w:themeShade="BF"/>
        </w:rPr>
        <w:t xml:space="preserve">Laboratory </w:t>
      </w:r>
      <w:r w:rsidR="00F8409B">
        <w:rPr>
          <w:b/>
          <w:bCs/>
          <w:color w:val="138576" w:themeColor="accent6" w:themeShade="BF"/>
        </w:rPr>
        <w:t>Work 10</w:t>
      </w:r>
      <w:r w:rsidR="00F8409B">
        <w:rPr>
          <w:b/>
          <w:bCs/>
          <w:color w:val="138576" w:themeColor="accent6" w:themeShade="BF"/>
        </w:rPr>
        <w:tab/>
      </w:r>
      <w:r w:rsidRPr="00F8409B">
        <w:rPr>
          <w:b/>
          <w:bCs/>
          <w:color w:val="138576" w:themeColor="accent6" w:themeShade="BF"/>
        </w:rPr>
        <w:t>:</w:t>
      </w:r>
      <w:r w:rsidR="00F8409B">
        <w:rPr>
          <w:b/>
          <w:bCs/>
          <w:color w:val="138576" w:themeColor="accent6" w:themeShade="BF"/>
        </w:rPr>
        <w:tab/>
      </w:r>
      <w:r w:rsidRPr="00F8409B">
        <w:rPr>
          <w:b/>
          <w:bCs/>
          <w:color w:val="138576" w:themeColor="accent6" w:themeShade="BF"/>
        </w:rPr>
        <w:t>Understanding Ethical Hacking</w:t>
      </w:r>
    </w:p>
    <w:p w14:paraId="3D676753" w14:textId="77777777" w:rsidR="00F8409B" w:rsidRDefault="00F8409B" w:rsidP="00F5470B">
      <w:pPr>
        <w:spacing w:before="0" w:after="0"/>
      </w:pPr>
    </w:p>
    <w:p w14:paraId="5F8985DB" w14:textId="3C9864FF" w:rsidR="00F5470B" w:rsidRPr="000064EC" w:rsidRDefault="00F5470B" w:rsidP="00F5470B">
      <w:pPr>
        <w:spacing w:before="0" w:after="0"/>
        <w:rPr>
          <w:i/>
          <w:iCs/>
          <w:color w:val="138576" w:themeColor="accent6" w:themeShade="BF"/>
        </w:rPr>
      </w:pPr>
      <w:r w:rsidRPr="000064EC">
        <w:rPr>
          <w:i/>
          <w:iCs/>
          <w:color w:val="138576" w:themeColor="accent6" w:themeShade="BF"/>
        </w:rPr>
        <w:t>Objective:</w:t>
      </w:r>
    </w:p>
    <w:p w14:paraId="39E11606" w14:textId="77777777" w:rsidR="00F5470B" w:rsidRDefault="00F5470B" w:rsidP="000064EC">
      <w:pPr>
        <w:spacing w:before="0" w:after="0"/>
        <w:ind w:left="720" w:firstLine="720"/>
      </w:pPr>
      <w:r>
        <w:t>To understand the principles of ethical hacking and learn the basic techniques used by ethical hackers to identify and mitigate vulnerabilities.</w:t>
      </w:r>
    </w:p>
    <w:p w14:paraId="0B16BA80" w14:textId="77777777" w:rsidR="00F5470B" w:rsidRDefault="00F5470B" w:rsidP="00F5470B">
      <w:pPr>
        <w:spacing w:before="0" w:after="0"/>
      </w:pPr>
    </w:p>
    <w:p w14:paraId="01FD7D92" w14:textId="77777777" w:rsidR="00F5470B" w:rsidRPr="000064EC" w:rsidRDefault="00F5470B" w:rsidP="00F5470B">
      <w:pPr>
        <w:spacing w:before="0" w:after="0"/>
        <w:rPr>
          <w:i/>
          <w:iCs/>
          <w:color w:val="138576" w:themeColor="accent6" w:themeShade="BF"/>
        </w:rPr>
      </w:pPr>
      <w:r w:rsidRPr="000064EC">
        <w:rPr>
          <w:i/>
          <w:iCs/>
          <w:color w:val="138576" w:themeColor="accent6" w:themeShade="BF"/>
        </w:rPr>
        <w:t>Materials Needed:</w:t>
      </w:r>
    </w:p>
    <w:p w14:paraId="112F202C" w14:textId="04B6FA37" w:rsidR="00F5470B" w:rsidRDefault="00F5470B" w:rsidP="000064EC">
      <w:pPr>
        <w:pStyle w:val="ListParagraph"/>
        <w:numPr>
          <w:ilvl w:val="1"/>
          <w:numId w:val="88"/>
        </w:numPr>
        <w:spacing w:before="0" w:after="0"/>
      </w:pPr>
      <w:r>
        <w:t>Computer with internet access</w:t>
      </w:r>
    </w:p>
    <w:p w14:paraId="7A07BB53" w14:textId="347EEF81" w:rsidR="00F5470B" w:rsidRDefault="00F5470B" w:rsidP="000064EC">
      <w:pPr>
        <w:pStyle w:val="ListParagraph"/>
        <w:numPr>
          <w:ilvl w:val="1"/>
          <w:numId w:val="88"/>
        </w:numPr>
        <w:spacing w:before="0" w:after="0"/>
      </w:pPr>
      <w:r>
        <w:t>Web browser</w:t>
      </w:r>
    </w:p>
    <w:p w14:paraId="4394BDC1" w14:textId="7572143A" w:rsidR="00F5470B" w:rsidRDefault="00F5470B" w:rsidP="000064EC">
      <w:pPr>
        <w:pStyle w:val="ListParagraph"/>
        <w:numPr>
          <w:ilvl w:val="1"/>
          <w:numId w:val="88"/>
        </w:numPr>
        <w:spacing w:before="0" w:after="0"/>
      </w:pPr>
      <w:r>
        <w:t>Ethical hacking tools (e.g., Kali Linux, Metasploit)</w:t>
      </w:r>
    </w:p>
    <w:p w14:paraId="3C407339" w14:textId="77777777" w:rsidR="00F5470B" w:rsidRDefault="00F5470B" w:rsidP="000064EC">
      <w:pPr>
        <w:pStyle w:val="ListParagraph"/>
        <w:numPr>
          <w:ilvl w:val="1"/>
          <w:numId w:val="88"/>
        </w:numPr>
        <w:spacing w:before="0" w:after="0"/>
      </w:pPr>
      <w:r>
        <w:t>Notepad or any text editor</w:t>
      </w:r>
    </w:p>
    <w:p w14:paraId="0F9130F2" w14:textId="77777777" w:rsidR="00F5470B" w:rsidRDefault="00F5470B" w:rsidP="00F5470B">
      <w:pPr>
        <w:spacing w:before="0" w:after="0"/>
      </w:pPr>
    </w:p>
    <w:p w14:paraId="500F6238" w14:textId="77777777" w:rsidR="00F5470B" w:rsidRPr="000064EC" w:rsidRDefault="00F5470B" w:rsidP="00F5470B">
      <w:pPr>
        <w:spacing w:before="0" w:after="0"/>
        <w:rPr>
          <w:i/>
          <w:iCs/>
          <w:color w:val="138576" w:themeColor="accent6" w:themeShade="BF"/>
        </w:rPr>
      </w:pPr>
      <w:r w:rsidRPr="000064EC">
        <w:rPr>
          <w:i/>
          <w:iCs/>
          <w:color w:val="138576" w:themeColor="accent6" w:themeShade="BF"/>
        </w:rPr>
        <w:t>Instructions:</w:t>
      </w:r>
    </w:p>
    <w:p w14:paraId="7937E1EC" w14:textId="6746F853" w:rsidR="00F5470B" w:rsidRDefault="00F5470B" w:rsidP="000064EC">
      <w:pPr>
        <w:pStyle w:val="ListParagraph"/>
        <w:numPr>
          <w:ilvl w:val="0"/>
          <w:numId w:val="90"/>
        </w:numPr>
        <w:spacing w:before="0" w:after="0"/>
      </w:pPr>
      <w:r>
        <w:t>Research Ethical Hacking:</w:t>
      </w:r>
    </w:p>
    <w:p w14:paraId="6FE303EE" w14:textId="77777777" w:rsidR="00F5470B" w:rsidRDefault="00F5470B" w:rsidP="00F5470B">
      <w:pPr>
        <w:spacing w:before="0" w:after="0"/>
      </w:pPr>
    </w:p>
    <w:p w14:paraId="731AC28F" w14:textId="77777777" w:rsidR="00F5470B" w:rsidRDefault="00F5470B" w:rsidP="000064EC">
      <w:pPr>
        <w:pStyle w:val="ListParagraph"/>
        <w:numPr>
          <w:ilvl w:val="0"/>
          <w:numId w:val="91"/>
        </w:numPr>
        <w:spacing w:before="0" w:after="0"/>
        <w:ind w:left="1080"/>
      </w:pPr>
      <w:r>
        <w:t>Use the internet to research the principles of ethical hacking, including its purpose, legality, and ethical considerations.</w:t>
      </w:r>
    </w:p>
    <w:p w14:paraId="64A6E6F3" w14:textId="77777777" w:rsidR="00F5470B" w:rsidRDefault="00F5470B" w:rsidP="000064EC">
      <w:pPr>
        <w:spacing w:before="0" w:after="0"/>
        <w:ind w:left="360"/>
      </w:pPr>
    </w:p>
    <w:p w14:paraId="71F6F3FB" w14:textId="77777777" w:rsidR="00F5470B" w:rsidRDefault="00F5470B" w:rsidP="000064EC">
      <w:pPr>
        <w:pStyle w:val="ListParagraph"/>
        <w:numPr>
          <w:ilvl w:val="0"/>
          <w:numId w:val="91"/>
        </w:numPr>
        <w:spacing w:before="0" w:after="0"/>
        <w:ind w:left="1080"/>
      </w:pPr>
      <w:r>
        <w:t>Take notes on the key concepts, such as penetration testing, vulnerability assessment, and the different phases of ethical hacking (e.g., reconnaissance, scanning, gaining access, maintaining access, and covering tracks).</w:t>
      </w:r>
    </w:p>
    <w:p w14:paraId="29FAE01E" w14:textId="77777777" w:rsidR="00F5470B" w:rsidRDefault="00F5470B" w:rsidP="00F5470B">
      <w:pPr>
        <w:spacing w:before="0" w:after="0"/>
      </w:pPr>
    </w:p>
    <w:p w14:paraId="1874A329" w14:textId="7CC4FC97" w:rsidR="00F5470B" w:rsidRDefault="00F5470B" w:rsidP="000064EC">
      <w:pPr>
        <w:pStyle w:val="ListParagraph"/>
        <w:numPr>
          <w:ilvl w:val="0"/>
          <w:numId w:val="90"/>
        </w:numPr>
        <w:spacing w:before="0" w:after="0"/>
      </w:pPr>
      <w:r>
        <w:t>Familiarize Yourself with Ethical Hacking Tools:</w:t>
      </w:r>
    </w:p>
    <w:p w14:paraId="4DA42194" w14:textId="77777777" w:rsidR="00F5470B" w:rsidRDefault="00F5470B" w:rsidP="00F5470B">
      <w:pPr>
        <w:spacing w:before="0" w:after="0"/>
      </w:pPr>
    </w:p>
    <w:p w14:paraId="2CA901C2" w14:textId="77777777" w:rsidR="00F5470B" w:rsidRDefault="00F5470B" w:rsidP="000064EC">
      <w:pPr>
        <w:pStyle w:val="ListParagraph"/>
        <w:numPr>
          <w:ilvl w:val="0"/>
          <w:numId w:val="92"/>
        </w:numPr>
        <w:spacing w:before="0" w:after="0"/>
        <w:ind w:left="1080"/>
      </w:pPr>
      <w:r>
        <w:t>Research and install ethical hacking tools such as Kali Linux and Metasploit.</w:t>
      </w:r>
    </w:p>
    <w:p w14:paraId="6AB544E4" w14:textId="77777777" w:rsidR="00F5470B" w:rsidRDefault="00F5470B" w:rsidP="000064EC">
      <w:pPr>
        <w:spacing w:before="0" w:after="0"/>
        <w:ind w:left="360"/>
      </w:pPr>
    </w:p>
    <w:p w14:paraId="4720E1BA" w14:textId="77777777" w:rsidR="00F5470B" w:rsidRDefault="00F5470B" w:rsidP="000064EC">
      <w:pPr>
        <w:pStyle w:val="ListParagraph"/>
        <w:numPr>
          <w:ilvl w:val="0"/>
          <w:numId w:val="92"/>
        </w:numPr>
        <w:spacing w:before="0" w:after="0"/>
        <w:ind w:left="1080"/>
      </w:pPr>
      <w:r>
        <w:t>Explore the features and functionalities of these tools, and take notes on their use in ethical hacking activities.</w:t>
      </w:r>
    </w:p>
    <w:p w14:paraId="538082EC" w14:textId="77777777" w:rsidR="00F5470B" w:rsidRDefault="00F5470B" w:rsidP="00F5470B">
      <w:pPr>
        <w:spacing w:before="0" w:after="0"/>
      </w:pPr>
    </w:p>
    <w:p w14:paraId="042B7639" w14:textId="7837A7B4" w:rsidR="00F5470B" w:rsidRDefault="00F5470B" w:rsidP="000064EC">
      <w:pPr>
        <w:pStyle w:val="ListParagraph"/>
        <w:numPr>
          <w:ilvl w:val="0"/>
          <w:numId w:val="90"/>
        </w:numPr>
        <w:spacing w:before="0" w:after="0"/>
      </w:pPr>
      <w:r>
        <w:t>Conduct a Vulnerability Assessment:</w:t>
      </w:r>
    </w:p>
    <w:p w14:paraId="12631E0F" w14:textId="77777777" w:rsidR="00F5470B" w:rsidRDefault="00F5470B" w:rsidP="00F5470B">
      <w:pPr>
        <w:spacing w:before="0" w:after="0"/>
      </w:pPr>
    </w:p>
    <w:p w14:paraId="7F84E582" w14:textId="77777777" w:rsidR="00F5470B" w:rsidRDefault="00F5470B" w:rsidP="000064EC">
      <w:pPr>
        <w:pStyle w:val="ListParagraph"/>
        <w:numPr>
          <w:ilvl w:val="0"/>
          <w:numId w:val="93"/>
        </w:numPr>
        <w:spacing w:before="0" w:after="0"/>
        <w:ind w:left="1080"/>
      </w:pPr>
      <w:r>
        <w:t>Using the ethical hacking tools, perform a vulnerability assessment on a controlled and safe environment (e.g., a virtual machine or a lab setup).</w:t>
      </w:r>
    </w:p>
    <w:p w14:paraId="2865B80B" w14:textId="77777777" w:rsidR="00F5470B" w:rsidRDefault="00F5470B" w:rsidP="000064EC">
      <w:pPr>
        <w:spacing w:before="0" w:after="0"/>
        <w:ind w:left="360"/>
      </w:pPr>
    </w:p>
    <w:p w14:paraId="615255BC" w14:textId="77777777" w:rsidR="00F5470B" w:rsidRDefault="00F5470B" w:rsidP="000064EC">
      <w:pPr>
        <w:pStyle w:val="ListParagraph"/>
        <w:numPr>
          <w:ilvl w:val="0"/>
          <w:numId w:val="93"/>
        </w:numPr>
        <w:spacing w:before="0" w:after="0"/>
        <w:ind w:left="1080"/>
      </w:pPr>
      <w:r>
        <w:t>Document the steps taken to identify vulnerabilities, including the tools and commands used.</w:t>
      </w:r>
    </w:p>
    <w:p w14:paraId="2EB00209" w14:textId="77777777" w:rsidR="00F5470B" w:rsidRDefault="00F5470B" w:rsidP="00F5470B">
      <w:pPr>
        <w:spacing w:before="0" w:after="0"/>
      </w:pPr>
    </w:p>
    <w:p w14:paraId="314AECF6" w14:textId="7538B28C" w:rsidR="00F5470B" w:rsidRDefault="00F5470B" w:rsidP="000064EC">
      <w:pPr>
        <w:pStyle w:val="ListParagraph"/>
        <w:numPr>
          <w:ilvl w:val="0"/>
          <w:numId w:val="90"/>
        </w:numPr>
        <w:spacing w:before="0" w:after="0"/>
      </w:pPr>
      <w:r>
        <w:t>Simulate a Penetration Test:</w:t>
      </w:r>
    </w:p>
    <w:p w14:paraId="22715D1B" w14:textId="77777777" w:rsidR="00F5470B" w:rsidRDefault="00F5470B" w:rsidP="00F5470B">
      <w:pPr>
        <w:spacing w:before="0" w:after="0"/>
      </w:pPr>
    </w:p>
    <w:p w14:paraId="720D9013" w14:textId="77777777" w:rsidR="00F5470B" w:rsidRDefault="00F5470B" w:rsidP="000064EC">
      <w:pPr>
        <w:pStyle w:val="ListParagraph"/>
        <w:numPr>
          <w:ilvl w:val="0"/>
          <w:numId w:val="94"/>
        </w:numPr>
        <w:spacing w:before="0" w:after="0"/>
        <w:ind w:left="1080"/>
      </w:pPr>
      <w:r>
        <w:t>Conduct a penetration test on the controlled environment to exploit the identified vulnerabilities.</w:t>
      </w:r>
    </w:p>
    <w:p w14:paraId="0D5D1CBF" w14:textId="77777777" w:rsidR="00F5470B" w:rsidRDefault="00F5470B" w:rsidP="000064EC">
      <w:pPr>
        <w:spacing w:before="0" w:after="0"/>
        <w:ind w:left="360"/>
      </w:pPr>
    </w:p>
    <w:p w14:paraId="482477F8" w14:textId="77777777" w:rsidR="00F5470B" w:rsidRDefault="00F5470B" w:rsidP="000064EC">
      <w:pPr>
        <w:pStyle w:val="ListParagraph"/>
        <w:numPr>
          <w:ilvl w:val="0"/>
          <w:numId w:val="94"/>
        </w:numPr>
        <w:spacing w:before="0" w:after="0"/>
        <w:ind w:left="1080"/>
      </w:pPr>
      <w:r>
        <w:t>Document the steps taken to gain access, including the tools and techniques used.</w:t>
      </w:r>
    </w:p>
    <w:p w14:paraId="3A1B41DB" w14:textId="77777777" w:rsidR="00F5470B" w:rsidRDefault="00F5470B" w:rsidP="00F5470B">
      <w:pPr>
        <w:spacing w:before="0" w:after="0"/>
      </w:pPr>
    </w:p>
    <w:p w14:paraId="42BA4374" w14:textId="68AE4F26" w:rsidR="00F5470B" w:rsidRDefault="00F5470B" w:rsidP="000064EC">
      <w:pPr>
        <w:pStyle w:val="ListParagraph"/>
        <w:numPr>
          <w:ilvl w:val="0"/>
          <w:numId w:val="90"/>
        </w:numPr>
        <w:spacing w:before="0" w:after="0"/>
      </w:pPr>
      <w:r>
        <w:t>Mitigate Vulnerabilities:</w:t>
      </w:r>
    </w:p>
    <w:p w14:paraId="7EBA8B42" w14:textId="77777777" w:rsidR="00F5470B" w:rsidRDefault="00F5470B" w:rsidP="00F5470B">
      <w:pPr>
        <w:spacing w:before="0" w:after="0"/>
      </w:pPr>
    </w:p>
    <w:p w14:paraId="557D662D" w14:textId="77777777" w:rsidR="00F5470B" w:rsidRDefault="00F5470B" w:rsidP="000064EC">
      <w:pPr>
        <w:pStyle w:val="ListParagraph"/>
        <w:numPr>
          <w:ilvl w:val="0"/>
          <w:numId w:val="95"/>
        </w:numPr>
        <w:spacing w:before="0" w:after="0"/>
        <w:ind w:left="1080"/>
      </w:pPr>
      <w:r>
        <w:t>Based on the findings from the vulnerability assessment and penetration test, implement security measures to mitigate the identified vulnerabilities.</w:t>
      </w:r>
    </w:p>
    <w:p w14:paraId="46C5A849" w14:textId="77777777" w:rsidR="00F5470B" w:rsidRDefault="00F5470B" w:rsidP="000064EC">
      <w:pPr>
        <w:spacing w:before="0" w:after="0"/>
        <w:ind w:left="360"/>
      </w:pPr>
    </w:p>
    <w:p w14:paraId="27D5CD7D" w14:textId="77777777" w:rsidR="00F5470B" w:rsidRDefault="00F5470B" w:rsidP="000064EC">
      <w:pPr>
        <w:pStyle w:val="ListParagraph"/>
        <w:numPr>
          <w:ilvl w:val="0"/>
          <w:numId w:val="95"/>
        </w:numPr>
        <w:spacing w:before="0" w:after="0"/>
        <w:ind w:left="1080"/>
      </w:pPr>
      <w:r>
        <w:t>Document the steps taken to secure the environment and the tools used.</w:t>
      </w:r>
    </w:p>
    <w:p w14:paraId="50390D80" w14:textId="77777777" w:rsidR="00F5470B" w:rsidRDefault="00F5470B" w:rsidP="00F5470B">
      <w:pPr>
        <w:spacing w:before="0" w:after="0"/>
      </w:pPr>
    </w:p>
    <w:p w14:paraId="37C7C037" w14:textId="02B2BE43" w:rsidR="00F5470B" w:rsidRDefault="00F5470B" w:rsidP="000064EC">
      <w:pPr>
        <w:pStyle w:val="ListParagraph"/>
        <w:numPr>
          <w:ilvl w:val="0"/>
          <w:numId w:val="90"/>
        </w:numPr>
        <w:spacing w:before="0" w:after="0"/>
      </w:pPr>
      <w:r>
        <w:t>Create a Report:</w:t>
      </w:r>
    </w:p>
    <w:p w14:paraId="0525DA39" w14:textId="77777777" w:rsidR="00F5470B" w:rsidRDefault="00F5470B" w:rsidP="00F5470B">
      <w:pPr>
        <w:spacing w:before="0" w:after="0"/>
      </w:pPr>
    </w:p>
    <w:p w14:paraId="183160D3" w14:textId="77777777" w:rsidR="00F5470B" w:rsidRDefault="00F5470B" w:rsidP="000064EC">
      <w:pPr>
        <w:pStyle w:val="ListParagraph"/>
        <w:numPr>
          <w:ilvl w:val="0"/>
          <w:numId w:val="96"/>
        </w:numPr>
        <w:spacing w:before="0" w:after="0"/>
      </w:pPr>
      <w:r>
        <w:t>Compile your findings into a report. Include the following sections:</w:t>
      </w:r>
    </w:p>
    <w:p w14:paraId="395C4742" w14:textId="77777777" w:rsidR="00F5470B" w:rsidRDefault="00F5470B" w:rsidP="00F5470B">
      <w:pPr>
        <w:spacing w:before="0" w:after="0"/>
      </w:pPr>
    </w:p>
    <w:p w14:paraId="24268931" w14:textId="77777777" w:rsidR="00F5470B" w:rsidRDefault="00F5470B" w:rsidP="000064EC">
      <w:pPr>
        <w:pStyle w:val="ListParagraph"/>
        <w:numPr>
          <w:ilvl w:val="0"/>
          <w:numId w:val="97"/>
        </w:numPr>
        <w:spacing w:before="0" w:after="0"/>
        <w:ind w:left="1080"/>
      </w:pPr>
      <w:r>
        <w:t>Introduction: Briefly explain the importance of ethical hacking in cybersecurity.</w:t>
      </w:r>
    </w:p>
    <w:p w14:paraId="7569EAF3" w14:textId="77777777" w:rsidR="00F5470B" w:rsidRDefault="00F5470B" w:rsidP="000064EC">
      <w:pPr>
        <w:spacing w:before="0" w:after="0"/>
        <w:ind w:left="360"/>
      </w:pPr>
    </w:p>
    <w:p w14:paraId="7B67576C" w14:textId="77777777" w:rsidR="00F5470B" w:rsidRDefault="00F5470B" w:rsidP="000064EC">
      <w:pPr>
        <w:pStyle w:val="ListParagraph"/>
        <w:numPr>
          <w:ilvl w:val="0"/>
          <w:numId w:val="97"/>
        </w:numPr>
        <w:spacing w:before="0" w:after="0"/>
        <w:ind w:left="1080"/>
      </w:pPr>
      <w:r>
        <w:t>Ethical Hacking Principles: Describe the key concepts and phases of ethical hacking.</w:t>
      </w:r>
    </w:p>
    <w:p w14:paraId="4691C0D9" w14:textId="77777777" w:rsidR="00F5470B" w:rsidRDefault="00F5470B" w:rsidP="000064EC">
      <w:pPr>
        <w:spacing w:before="0" w:after="0"/>
        <w:ind w:left="360"/>
      </w:pPr>
    </w:p>
    <w:p w14:paraId="60A00CFC" w14:textId="77777777" w:rsidR="00F5470B" w:rsidRDefault="00F5470B" w:rsidP="000064EC">
      <w:pPr>
        <w:pStyle w:val="ListParagraph"/>
        <w:numPr>
          <w:ilvl w:val="0"/>
          <w:numId w:val="97"/>
        </w:numPr>
        <w:spacing w:before="0" w:after="0"/>
        <w:ind w:left="1080"/>
      </w:pPr>
      <w:r>
        <w:t>Vulnerability Assessment: Document the steps and tools used to identify vulnerabilities.</w:t>
      </w:r>
    </w:p>
    <w:p w14:paraId="771F1CAD" w14:textId="77777777" w:rsidR="00F5470B" w:rsidRDefault="00F5470B" w:rsidP="000064EC">
      <w:pPr>
        <w:spacing w:before="0" w:after="0"/>
        <w:ind w:left="360"/>
      </w:pPr>
    </w:p>
    <w:p w14:paraId="7F9BFFB8" w14:textId="77777777" w:rsidR="00F5470B" w:rsidRDefault="00F5470B" w:rsidP="000064EC">
      <w:pPr>
        <w:pStyle w:val="ListParagraph"/>
        <w:numPr>
          <w:ilvl w:val="0"/>
          <w:numId w:val="97"/>
        </w:numPr>
        <w:spacing w:before="0" w:after="0"/>
        <w:ind w:left="1080"/>
      </w:pPr>
      <w:r>
        <w:t>Penetration Test: Summarize the steps taken to exploit vulnerabilities and the tools used.</w:t>
      </w:r>
    </w:p>
    <w:p w14:paraId="1EAE452F" w14:textId="77777777" w:rsidR="00F5470B" w:rsidRDefault="00F5470B" w:rsidP="000064EC">
      <w:pPr>
        <w:spacing w:before="0" w:after="0"/>
        <w:ind w:left="360"/>
      </w:pPr>
    </w:p>
    <w:p w14:paraId="1EA0E1FC" w14:textId="77777777" w:rsidR="00F5470B" w:rsidRDefault="00F5470B" w:rsidP="000064EC">
      <w:pPr>
        <w:pStyle w:val="ListParagraph"/>
        <w:numPr>
          <w:ilvl w:val="0"/>
          <w:numId w:val="97"/>
        </w:numPr>
        <w:spacing w:before="0" w:after="0"/>
        <w:ind w:left="1080"/>
      </w:pPr>
      <w:r>
        <w:t>Mitigation: Describe the security measures implemented to mitigate vulnerabilities.</w:t>
      </w:r>
    </w:p>
    <w:p w14:paraId="1D0A4615" w14:textId="77777777" w:rsidR="00F5470B" w:rsidRDefault="00F5470B" w:rsidP="000064EC">
      <w:pPr>
        <w:spacing w:before="0" w:after="0"/>
        <w:ind w:left="360"/>
      </w:pPr>
    </w:p>
    <w:p w14:paraId="2E2F5CAF" w14:textId="77777777" w:rsidR="00F5470B" w:rsidRDefault="00F5470B" w:rsidP="000064EC">
      <w:pPr>
        <w:pStyle w:val="ListParagraph"/>
        <w:numPr>
          <w:ilvl w:val="0"/>
          <w:numId w:val="97"/>
        </w:numPr>
        <w:spacing w:before="0" w:after="0"/>
        <w:ind w:left="1080"/>
      </w:pPr>
      <w:r>
        <w:t>Conclusion: Discuss the impact of ethical hacking on improving an organization's security posture and the importance of responsible and legal hacking practices.</w:t>
      </w:r>
    </w:p>
    <w:p w14:paraId="6A03833B" w14:textId="77777777" w:rsidR="00F5470B" w:rsidRDefault="00F5470B" w:rsidP="00F5470B">
      <w:pPr>
        <w:spacing w:before="0" w:after="0"/>
      </w:pPr>
    </w:p>
    <w:p w14:paraId="23CE7096" w14:textId="3686B856" w:rsidR="00F5470B" w:rsidRDefault="00F5470B" w:rsidP="000064EC">
      <w:pPr>
        <w:pStyle w:val="ListParagraph"/>
        <w:numPr>
          <w:ilvl w:val="0"/>
          <w:numId w:val="90"/>
        </w:numPr>
        <w:spacing w:before="0" w:after="0"/>
      </w:pPr>
      <w:r>
        <w:t>Presentation:</w:t>
      </w:r>
    </w:p>
    <w:p w14:paraId="41C1F186" w14:textId="77777777" w:rsidR="00F5470B" w:rsidRDefault="00F5470B" w:rsidP="00F5470B">
      <w:pPr>
        <w:spacing w:before="0" w:after="0"/>
      </w:pPr>
    </w:p>
    <w:p w14:paraId="485B8303" w14:textId="77777777" w:rsidR="00F5470B" w:rsidRDefault="00F5470B" w:rsidP="000064EC">
      <w:pPr>
        <w:pStyle w:val="ListParagraph"/>
        <w:numPr>
          <w:ilvl w:val="0"/>
          <w:numId w:val="98"/>
        </w:numPr>
        <w:spacing w:before="0" w:after="0"/>
      </w:pPr>
      <w:r>
        <w:t>Prepare a short presentation (5-10 minutes) to share your findings and ethical hacking activities with your classmates or instructor. Use visual aids such as slides or charts to enhance your presentation.</w:t>
      </w:r>
    </w:p>
    <w:p w14:paraId="79BDE20D" w14:textId="77777777" w:rsidR="00F5470B" w:rsidRDefault="00F5470B" w:rsidP="00F5470B">
      <w:pPr>
        <w:spacing w:before="0" w:after="0"/>
      </w:pPr>
    </w:p>
    <w:p w14:paraId="0496165F" w14:textId="77777777" w:rsidR="00F5470B" w:rsidRPr="000064EC" w:rsidRDefault="00F5470B" w:rsidP="00F5470B">
      <w:pPr>
        <w:spacing w:before="0" w:after="0"/>
        <w:rPr>
          <w:i/>
          <w:iCs/>
          <w:color w:val="138576" w:themeColor="accent6" w:themeShade="BF"/>
        </w:rPr>
      </w:pPr>
      <w:r w:rsidRPr="000064EC">
        <w:rPr>
          <w:i/>
          <w:iCs/>
          <w:color w:val="138576" w:themeColor="accent6" w:themeShade="BF"/>
        </w:rPr>
        <w:t>Evaluation Criteria:</w:t>
      </w:r>
    </w:p>
    <w:p w14:paraId="2352E88B" w14:textId="77777777" w:rsidR="000064EC" w:rsidRDefault="000064EC" w:rsidP="00F5470B">
      <w:pPr>
        <w:spacing w:before="0" w:after="0"/>
      </w:pPr>
    </w:p>
    <w:tbl>
      <w:tblPr>
        <w:tblStyle w:val="TableGrid"/>
        <w:tblW w:w="0" w:type="auto"/>
        <w:tblInd w:w="985" w:type="dxa"/>
        <w:tblBorders>
          <w:top w:val="single" w:sz="4" w:space="0" w:color="0D594F" w:themeColor="accent6" w:themeShade="80"/>
          <w:left w:val="single" w:sz="4" w:space="0" w:color="0D594F" w:themeColor="accent6" w:themeShade="80"/>
          <w:bottom w:val="single" w:sz="4" w:space="0" w:color="0D594F" w:themeColor="accent6" w:themeShade="80"/>
          <w:right w:val="single" w:sz="4" w:space="0" w:color="0D594F" w:themeColor="accent6" w:themeShade="80"/>
          <w:insideH w:val="single" w:sz="4" w:space="0" w:color="0D594F" w:themeColor="accent6" w:themeShade="80"/>
          <w:insideV w:val="single" w:sz="4" w:space="0" w:color="0D594F" w:themeColor="accent6" w:themeShade="80"/>
        </w:tblBorders>
        <w:tblLook w:val="04A0" w:firstRow="1" w:lastRow="0" w:firstColumn="1" w:lastColumn="0" w:noHBand="0" w:noVBand="1"/>
      </w:tblPr>
      <w:tblGrid>
        <w:gridCol w:w="6840"/>
        <w:gridCol w:w="720"/>
        <w:gridCol w:w="805"/>
      </w:tblGrid>
      <w:tr w:rsidR="000064EC" w:rsidRPr="00BE4A7A" w14:paraId="3CABD36C" w14:textId="77777777" w:rsidTr="00C76B26">
        <w:tc>
          <w:tcPr>
            <w:tcW w:w="6840" w:type="dxa"/>
            <w:shd w:val="clear" w:color="auto" w:fill="C9F7F1" w:themeFill="accent6" w:themeFillTint="33"/>
          </w:tcPr>
          <w:p w14:paraId="5AF69E1F" w14:textId="77777777" w:rsidR="000064EC" w:rsidRPr="002D50CC" w:rsidRDefault="000064EC" w:rsidP="00C76B26">
            <w:pPr>
              <w:jc w:val="center"/>
              <w:rPr>
                <w:b/>
                <w:bCs/>
                <w:color w:val="138576" w:themeColor="accent6" w:themeShade="BF"/>
              </w:rPr>
            </w:pPr>
            <w:r w:rsidRPr="002D50CC">
              <w:rPr>
                <w:b/>
                <w:bCs/>
                <w:color w:val="138576" w:themeColor="accent6" w:themeShade="BF"/>
              </w:rPr>
              <w:t>Criteria</w:t>
            </w:r>
          </w:p>
        </w:tc>
        <w:tc>
          <w:tcPr>
            <w:tcW w:w="720" w:type="dxa"/>
            <w:shd w:val="clear" w:color="auto" w:fill="C9F7F1" w:themeFill="accent6" w:themeFillTint="33"/>
          </w:tcPr>
          <w:p w14:paraId="421CF8E2" w14:textId="77777777" w:rsidR="000064EC" w:rsidRPr="002D50CC" w:rsidRDefault="000064EC" w:rsidP="00C76B26">
            <w:pPr>
              <w:jc w:val="center"/>
              <w:rPr>
                <w:b/>
                <w:bCs/>
                <w:color w:val="138576" w:themeColor="accent6" w:themeShade="BF"/>
              </w:rPr>
            </w:pPr>
            <w:r w:rsidRPr="002D50CC">
              <w:rPr>
                <w:b/>
                <w:bCs/>
                <w:color w:val="138576" w:themeColor="accent6" w:themeShade="BF"/>
              </w:rPr>
              <w:t>PCT</w:t>
            </w:r>
          </w:p>
        </w:tc>
        <w:tc>
          <w:tcPr>
            <w:tcW w:w="805" w:type="dxa"/>
            <w:shd w:val="clear" w:color="auto" w:fill="C9F7F1" w:themeFill="accent6" w:themeFillTint="33"/>
          </w:tcPr>
          <w:p w14:paraId="6C84C5F9" w14:textId="77777777" w:rsidR="000064EC" w:rsidRPr="002D50CC" w:rsidRDefault="000064EC" w:rsidP="00C76B26">
            <w:pPr>
              <w:jc w:val="center"/>
              <w:rPr>
                <w:b/>
                <w:bCs/>
                <w:color w:val="138576" w:themeColor="accent6" w:themeShade="BF"/>
              </w:rPr>
            </w:pPr>
            <w:r w:rsidRPr="002D50CC">
              <w:rPr>
                <w:b/>
                <w:bCs/>
                <w:color w:val="138576" w:themeColor="accent6" w:themeShade="BF"/>
              </w:rPr>
              <w:t>Score</w:t>
            </w:r>
          </w:p>
        </w:tc>
      </w:tr>
      <w:tr w:rsidR="000064EC" w:rsidRPr="00BE4A7A" w14:paraId="49FF00C4" w14:textId="77777777" w:rsidTr="00C76B26">
        <w:tc>
          <w:tcPr>
            <w:tcW w:w="6840" w:type="dxa"/>
          </w:tcPr>
          <w:p w14:paraId="26DABAB7" w14:textId="7456B4E2" w:rsidR="000064EC" w:rsidRPr="00BE4A7A" w:rsidRDefault="000064EC" w:rsidP="00C76B26">
            <w:r w:rsidRPr="00BE4A7A">
              <w:t xml:space="preserve">Completeness and accuracy of the research on </w:t>
            </w:r>
            <w:r>
              <w:t>ethical hacking</w:t>
            </w:r>
          </w:p>
        </w:tc>
        <w:tc>
          <w:tcPr>
            <w:tcW w:w="720" w:type="dxa"/>
          </w:tcPr>
          <w:p w14:paraId="3039C836" w14:textId="77777777" w:rsidR="000064EC" w:rsidRPr="00BE4A7A" w:rsidRDefault="000064EC" w:rsidP="00C76B26">
            <w:pPr>
              <w:jc w:val="center"/>
            </w:pPr>
            <w:r>
              <w:t>30</w:t>
            </w:r>
          </w:p>
        </w:tc>
        <w:tc>
          <w:tcPr>
            <w:tcW w:w="805" w:type="dxa"/>
          </w:tcPr>
          <w:p w14:paraId="33C28F44" w14:textId="77777777" w:rsidR="000064EC" w:rsidRPr="00BE4A7A" w:rsidRDefault="000064EC" w:rsidP="00C76B26"/>
        </w:tc>
      </w:tr>
      <w:tr w:rsidR="000064EC" w:rsidRPr="00BE4A7A" w14:paraId="3D68670C" w14:textId="77777777" w:rsidTr="00C76B26">
        <w:tc>
          <w:tcPr>
            <w:tcW w:w="6840" w:type="dxa"/>
          </w:tcPr>
          <w:p w14:paraId="56CD299B" w14:textId="4D311B56" w:rsidR="000064EC" w:rsidRPr="00BE4A7A" w:rsidRDefault="000064EC" w:rsidP="00C76B26">
            <w:pPr>
              <w:spacing w:line="264" w:lineRule="auto"/>
            </w:pPr>
            <w:r>
              <w:t>Thoroughness and effectiveness of the vulnerability assessment and penetration test</w:t>
            </w:r>
          </w:p>
        </w:tc>
        <w:tc>
          <w:tcPr>
            <w:tcW w:w="720" w:type="dxa"/>
          </w:tcPr>
          <w:p w14:paraId="17C20750" w14:textId="77777777" w:rsidR="000064EC" w:rsidRPr="00BE4A7A" w:rsidRDefault="000064EC" w:rsidP="00C76B26">
            <w:pPr>
              <w:jc w:val="center"/>
            </w:pPr>
            <w:r>
              <w:t>30</w:t>
            </w:r>
          </w:p>
        </w:tc>
        <w:tc>
          <w:tcPr>
            <w:tcW w:w="805" w:type="dxa"/>
          </w:tcPr>
          <w:p w14:paraId="099F400A" w14:textId="77777777" w:rsidR="000064EC" w:rsidRPr="00BE4A7A" w:rsidRDefault="000064EC" w:rsidP="00C76B26"/>
        </w:tc>
      </w:tr>
      <w:tr w:rsidR="000064EC" w:rsidRPr="00BE4A7A" w14:paraId="2F431A26" w14:textId="77777777" w:rsidTr="00C76B26">
        <w:tc>
          <w:tcPr>
            <w:tcW w:w="6840" w:type="dxa"/>
          </w:tcPr>
          <w:p w14:paraId="6945FFAA" w14:textId="77777777" w:rsidR="000064EC" w:rsidRPr="00BE4A7A" w:rsidRDefault="000064EC" w:rsidP="00C76B26">
            <w:pPr>
              <w:spacing w:line="264" w:lineRule="auto"/>
            </w:pPr>
            <w:r>
              <w:t>Clarity and organization of the report</w:t>
            </w:r>
          </w:p>
        </w:tc>
        <w:tc>
          <w:tcPr>
            <w:tcW w:w="720" w:type="dxa"/>
          </w:tcPr>
          <w:p w14:paraId="3D6E0176" w14:textId="77777777" w:rsidR="000064EC" w:rsidRPr="00BE4A7A" w:rsidRDefault="000064EC" w:rsidP="00C76B26">
            <w:pPr>
              <w:jc w:val="center"/>
            </w:pPr>
            <w:r>
              <w:t>20</w:t>
            </w:r>
          </w:p>
        </w:tc>
        <w:tc>
          <w:tcPr>
            <w:tcW w:w="805" w:type="dxa"/>
          </w:tcPr>
          <w:p w14:paraId="403AEA80" w14:textId="77777777" w:rsidR="000064EC" w:rsidRPr="00BE4A7A" w:rsidRDefault="000064EC" w:rsidP="00C76B26"/>
        </w:tc>
      </w:tr>
      <w:tr w:rsidR="000064EC" w:rsidRPr="00BE4A7A" w14:paraId="442A4395" w14:textId="77777777" w:rsidTr="00C76B26">
        <w:tc>
          <w:tcPr>
            <w:tcW w:w="6840" w:type="dxa"/>
          </w:tcPr>
          <w:p w14:paraId="3C4F01FD" w14:textId="77777777" w:rsidR="000064EC" w:rsidRPr="00BE4A7A" w:rsidRDefault="000064EC" w:rsidP="00C76B26">
            <w:r w:rsidRPr="00BE4A7A">
              <w:t>Effectiveness of the presentation and use of visual aids</w:t>
            </w:r>
          </w:p>
        </w:tc>
        <w:tc>
          <w:tcPr>
            <w:tcW w:w="720" w:type="dxa"/>
          </w:tcPr>
          <w:p w14:paraId="3E0C2D1D" w14:textId="77777777" w:rsidR="000064EC" w:rsidRDefault="000064EC" w:rsidP="00C76B26">
            <w:pPr>
              <w:jc w:val="center"/>
            </w:pPr>
            <w:r>
              <w:t>20</w:t>
            </w:r>
          </w:p>
        </w:tc>
        <w:tc>
          <w:tcPr>
            <w:tcW w:w="805" w:type="dxa"/>
          </w:tcPr>
          <w:p w14:paraId="742B8215" w14:textId="77777777" w:rsidR="000064EC" w:rsidRPr="00BE4A7A" w:rsidRDefault="000064EC" w:rsidP="00C76B26"/>
        </w:tc>
      </w:tr>
    </w:tbl>
    <w:p w14:paraId="7B9080B1" w14:textId="77777777" w:rsidR="000064EC" w:rsidRDefault="000064EC" w:rsidP="00F5470B">
      <w:pPr>
        <w:spacing w:before="0" w:after="0"/>
      </w:pPr>
    </w:p>
    <w:p w14:paraId="096B5394" w14:textId="77777777" w:rsidR="000064EC" w:rsidRDefault="000064EC" w:rsidP="00F5470B">
      <w:pPr>
        <w:spacing w:before="0" w:after="0"/>
      </w:pPr>
    </w:p>
    <w:p w14:paraId="305B487D" w14:textId="31FE5365" w:rsidR="00F5470B" w:rsidRPr="000064EC" w:rsidRDefault="000064EC" w:rsidP="00F5470B">
      <w:pPr>
        <w:spacing w:before="0" w:after="0"/>
        <w:rPr>
          <w:i/>
          <w:iCs/>
        </w:rPr>
      </w:pPr>
      <w:r w:rsidRPr="000064EC">
        <w:rPr>
          <w:b/>
          <w:bCs/>
          <w:i/>
          <w:iCs/>
        </w:rPr>
        <w:t>Note</w:t>
      </w:r>
      <w:r w:rsidRPr="000064EC">
        <w:rPr>
          <w:i/>
          <w:iCs/>
        </w:rPr>
        <w:t xml:space="preserve">: </w:t>
      </w:r>
      <w:r w:rsidR="00F5470B" w:rsidRPr="000064EC">
        <w:rPr>
          <w:i/>
          <w:iCs/>
        </w:rPr>
        <w:t>This activity will help students gain hands-on experience in ethical hacking, which is a crucial skill for identifying and mitigating vulnerabilities in cybersecurity.</w:t>
      </w:r>
    </w:p>
    <w:p w14:paraId="38F8BA8D" w14:textId="77777777" w:rsidR="00F5470B" w:rsidRDefault="00F5470B" w:rsidP="00F5470B">
      <w:pPr>
        <w:spacing w:before="0" w:after="0"/>
      </w:pPr>
    </w:p>
    <w:p w14:paraId="39199694" w14:textId="77777777" w:rsidR="00F5470B" w:rsidRDefault="00F5470B" w:rsidP="00F5470B">
      <w:pPr>
        <w:spacing w:before="0" w:after="0"/>
      </w:pPr>
    </w:p>
    <w:p w14:paraId="25B28010" w14:textId="77777777" w:rsidR="00F5470B" w:rsidRDefault="00F5470B" w:rsidP="00F5470B">
      <w:pPr>
        <w:spacing w:before="0" w:after="0"/>
      </w:pPr>
    </w:p>
    <w:p w14:paraId="4BE7A68D" w14:textId="77777777" w:rsidR="00F5470B" w:rsidRDefault="00F5470B" w:rsidP="00F5470B">
      <w:pPr>
        <w:spacing w:before="0" w:after="0"/>
      </w:pPr>
    </w:p>
    <w:p w14:paraId="10ED46AB" w14:textId="77777777" w:rsidR="00F5470B" w:rsidRDefault="00F5470B" w:rsidP="00F5470B">
      <w:pPr>
        <w:spacing w:before="0" w:after="0"/>
      </w:pPr>
    </w:p>
    <w:p w14:paraId="79BCC09F" w14:textId="77777777" w:rsidR="00F5470B" w:rsidRDefault="00F5470B" w:rsidP="00F5470B">
      <w:pPr>
        <w:spacing w:before="0" w:after="0"/>
      </w:pPr>
    </w:p>
    <w:sectPr w:rsidR="00F5470B" w:rsidSect="002D50CC">
      <w:footerReference w:type="default" r:id="rId8"/>
      <w:pgSz w:w="12240" w:h="15840"/>
      <w:pgMar w:top="81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70AA2" w14:textId="77777777" w:rsidR="002A7F50" w:rsidRDefault="002A7F50" w:rsidP="00C6554A">
      <w:pPr>
        <w:spacing w:before="0" w:after="0" w:line="240" w:lineRule="auto"/>
      </w:pPr>
      <w:r>
        <w:separator/>
      </w:r>
    </w:p>
  </w:endnote>
  <w:endnote w:type="continuationSeparator" w:id="0">
    <w:p w14:paraId="08EDFC65" w14:textId="77777777" w:rsidR="002A7F50" w:rsidRDefault="002A7F5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5C051" w14:textId="77777777" w:rsidR="00000000"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F3AC2C" w14:textId="77777777" w:rsidR="002A7F50" w:rsidRDefault="002A7F50" w:rsidP="00C6554A">
      <w:pPr>
        <w:spacing w:before="0" w:after="0" w:line="240" w:lineRule="auto"/>
      </w:pPr>
      <w:r>
        <w:separator/>
      </w:r>
    </w:p>
  </w:footnote>
  <w:footnote w:type="continuationSeparator" w:id="0">
    <w:p w14:paraId="1989AFCC" w14:textId="77777777" w:rsidR="002A7F50" w:rsidRDefault="002A7F5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8D09DD"/>
    <w:multiLevelType w:val="hybridMultilevel"/>
    <w:tmpl w:val="3FF871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06121D55"/>
    <w:multiLevelType w:val="hybridMultilevel"/>
    <w:tmpl w:val="DCA2D87C"/>
    <w:lvl w:ilvl="0" w:tplc="3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62F6118"/>
    <w:multiLevelType w:val="hybridMultilevel"/>
    <w:tmpl w:val="4D46CA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07EB7536"/>
    <w:multiLevelType w:val="hybridMultilevel"/>
    <w:tmpl w:val="B80293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080552A7"/>
    <w:multiLevelType w:val="hybridMultilevel"/>
    <w:tmpl w:val="21EA79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08554B95"/>
    <w:multiLevelType w:val="hybridMultilevel"/>
    <w:tmpl w:val="31E2F05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0A423F52"/>
    <w:multiLevelType w:val="hybridMultilevel"/>
    <w:tmpl w:val="F99EE3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0BCF2A8B"/>
    <w:multiLevelType w:val="hybridMultilevel"/>
    <w:tmpl w:val="8A1830B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13A96537"/>
    <w:multiLevelType w:val="hybridMultilevel"/>
    <w:tmpl w:val="8BD849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13B81C6B"/>
    <w:multiLevelType w:val="hybridMultilevel"/>
    <w:tmpl w:val="F766AC3A"/>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14122BCD"/>
    <w:multiLevelType w:val="hybridMultilevel"/>
    <w:tmpl w:val="EC9A6B4E"/>
    <w:lvl w:ilvl="0" w:tplc="3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15173AA6"/>
    <w:multiLevelType w:val="hybridMultilevel"/>
    <w:tmpl w:val="CC1E3B70"/>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4" w15:restartNumberingAfterBreak="0">
    <w:nsid w:val="17E720DA"/>
    <w:multiLevelType w:val="hybridMultilevel"/>
    <w:tmpl w:val="217018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1A265E3E"/>
    <w:multiLevelType w:val="hybridMultilevel"/>
    <w:tmpl w:val="6F98BCD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6" w15:restartNumberingAfterBreak="0">
    <w:nsid w:val="1B2934D2"/>
    <w:multiLevelType w:val="hybridMultilevel"/>
    <w:tmpl w:val="1528221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7" w15:restartNumberingAfterBreak="0">
    <w:nsid w:val="1DD1212D"/>
    <w:multiLevelType w:val="hybridMultilevel"/>
    <w:tmpl w:val="79E6CB0C"/>
    <w:lvl w:ilvl="0" w:tplc="34090001">
      <w:start w:val="1"/>
      <w:numFmt w:val="bullet"/>
      <w:lvlText w:val=""/>
      <w:lvlJc w:val="left"/>
      <w:pPr>
        <w:ind w:left="2520" w:hanging="360"/>
      </w:pPr>
      <w:rPr>
        <w:rFonts w:ascii="Symbol" w:hAnsi="Symbo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28" w15:restartNumberingAfterBreak="0">
    <w:nsid w:val="1DF85E55"/>
    <w:multiLevelType w:val="hybridMultilevel"/>
    <w:tmpl w:val="7BECB380"/>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1E420CF5"/>
    <w:multiLevelType w:val="hybridMultilevel"/>
    <w:tmpl w:val="829C43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1FE971D7"/>
    <w:multiLevelType w:val="hybridMultilevel"/>
    <w:tmpl w:val="31B8D1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200344BE"/>
    <w:multiLevelType w:val="hybridMultilevel"/>
    <w:tmpl w:val="DD3025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24F86845"/>
    <w:multiLevelType w:val="hybridMultilevel"/>
    <w:tmpl w:val="F5C8912A"/>
    <w:lvl w:ilvl="0" w:tplc="3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258E6CBB"/>
    <w:multiLevelType w:val="hybridMultilevel"/>
    <w:tmpl w:val="392469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2661208C"/>
    <w:multiLevelType w:val="hybridMultilevel"/>
    <w:tmpl w:val="BC8CF02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5" w15:restartNumberingAfterBreak="0">
    <w:nsid w:val="26776199"/>
    <w:multiLevelType w:val="hybridMultilevel"/>
    <w:tmpl w:val="D19042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27355844"/>
    <w:multiLevelType w:val="hybridMultilevel"/>
    <w:tmpl w:val="DE562F6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288B0972"/>
    <w:multiLevelType w:val="hybridMultilevel"/>
    <w:tmpl w:val="15BAEB12"/>
    <w:lvl w:ilvl="0" w:tplc="3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291E2BE2"/>
    <w:multiLevelType w:val="hybridMultilevel"/>
    <w:tmpl w:val="554E03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2B88347E"/>
    <w:multiLevelType w:val="hybridMultilevel"/>
    <w:tmpl w:val="FCF85F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2D171037"/>
    <w:multiLevelType w:val="hybridMultilevel"/>
    <w:tmpl w:val="2E4EF5E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2EE24DD3"/>
    <w:multiLevelType w:val="hybridMultilevel"/>
    <w:tmpl w:val="58A62EDE"/>
    <w:lvl w:ilvl="0" w:tplc="3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2FCC6038"/>
    <w:multiLevelType w:val="hybridMultilevel"/>
    <w:tmpl w:val="CE60D0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3" w15:restartNumberingAfterBreak="0">
    <w:nsid w:val="30F0150B"/>
    <w:multiLevelType w:val="hybridMultilevel"/>
    <w:tmpl w:val="DEAAB1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334A613D"/>
    <w:multiLevelType w:val="hybridMultilevel"/>
    <w:tmpl w:val="689809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5" w15:restartNumberingAfterBreak="0">
    <w:nsid w:val="3418402B"/>
    <w:multiLevelType w:val="hybridMultilevel"/>
    <w:tmpl w:val="F29C137A"/>
    <w:lvl w:ilvl="0" w:tplc="3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368F54B2"/>
    <w:multiLevelType w:val="hybridMultilevel"/>
    <w:tmpl w:val="0F0CB6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7" w15:restartNumberingAfterBreak="0">
    <w:nsid w:val="36EE0E32"/>
    <w:multiLevelType w:val="hybridMultilevel"/>
    <w:tmpl w:val="7A6297CE"/>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8" w15:restartNumberingAfterBreak="0">
    <w:nsid w:val="387B01DC"/>
    <w:multiLevelType w:val="hybridMultilevel"/>
    <w:tmpl w:val="1F4278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9" w15:restartNumberingAfterBreak="0">
    <w:nsid w:val="3EC66825"/>
    <w:multiLevelType w:val="hybridMultilevel"/>
    <w:tmpl w:val="936C1F12"/>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400A7EDE"/>
    <w:multiLevelType w:val="hybridMultilevel"/>
    <w:tmpl w:val="CC4E71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1" w15:restartNumberingAfterBreak="0">
    <w:nsid w:val="410A4EBD"/>
    <w:multiLevelType w:val="hybridMultilevel"/>
    <w:tmpl w:val="C7F6CE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2" w15:restartNumberingAfterBreak="0">
    <w:nsid w:val="41191E99"/>
    <w:multiLevelType w:val="hybridMultilevel"/>
    <w:tmpl w:val="F6E0B504"/>
    <w:lvl w:ilvl="0" w:tplc="3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417D1D6E"/>
    <w:multiLevelType w:val="hybridMultilevel"/>
    <w:tmpl w:val="9C70FC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4" w15:restartNumberingAfterBreak="0">
    <w:nsid w:val="441C3B06"/>
    <w:multiLevelType w:val="hybridMultilevel"/>
    <w:tmpl w:val="164C9F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5" w15:restartNumberingAfterBreak="0">
    <w:nsid w:val="44536F1B"/>
    <w:multiLevelType w:val="hybridMultilevel"/>
    <w:tmpl w:val="4956B5D6"/>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6" w15:restartNumberingAfterBreak="0">
    <w:nsid w:val="458139CB"/>
    <w:multiLevelType w:val="hybridMultilevel"/>
    <w:tmpl w:val="D660B7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48327790"/>
    <w:multiLevelType w:val="hybridMultilevel"/>
    <w:tmpl w:val="37E6C26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9" w15:restartNumberingAfterBreak="0">
    <w:nsid w:val="4A2D5D06"/>
    <w:multiLevelType w:val="hybridMultilevel"/>
    <w:tmpl w:val="E8F475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0" w15:restartNumberingAfterBreak="0">
    <w:nsid w:val="4C7E3139"/>
    <w:multiLevelType w:val="hybridMultilevel"/>
    <w:tmpl w:val="3EB032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1" w15:restartNumberingAfterBreak="0">
    <w:nsid w:val="4C82626C"/>
    <w:multiLevelType w:val="hybridMultilevel"/>
    <w:tmpl w:val="4336DB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2" w15:restartNumberingAfterBreak="0">
    <w:nsid w:val="52CE6502"/>
    <w:multiLevelType w:val="hybridMultilevel"/>
    <w:tmpl w:val="9A5A01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3" w15:restartNumberingAfterBreak="0">
    <w:nsid w:val="532A32C0"/>
    <w:multiLevelType w:val="hybridMultilevel"/>
    <w:tmpl w:val="735C10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4" w15:restartNumberingAfterBreak="0">
    <w:nsid w:val="53A64671"/>
    <w:multiLevelType w:val="hybridMultilevel"/>
    <w:tmpl w:val="5A0E1C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5" w15:restartNumberingAfterBreak="0">
    <w:nsid w:val="547A22DC"/>
    <w:multiLevelType w:val="hybridMultilevel"/>
    <w:tmpl w:val="7CBCA548"/>
    <w:lvl w:ilvl="0" w:tplc="3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547C5DE0"/>
    <w:multiLevelType w:val="hybridMultilevel"/>
    <w:tmpl w:val="62CA3D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7" w15:restartNumberingAfterBreak="0">
    <w:nsid w:val="54D2342F"/>
    <w:multiLevelType w:val="hybridMultilevel"/>
    <w:tmpl w:val="4CB888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8" w15:restartNumberingAfterBreak="0">
    <w:nsid w:val="55530E95"/>
    <w:multiLevelType w:val="hybridMultilevel"/>
    <w:tmpl w:val="5210A26C"/>
    <w:lvl w:ilvl="0" w:tplc="3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56C86F9C"/>
    <w:multiLevelType w:val="hybridMultilevel"/>
    <w:tmpl w:val="285CB6FC"/>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0" w15:restartNumberingAfterBreak="0">
    <w:nsid w:val="57714EC6"/>
    <w:multiLevelType w:val="hybridMultilevel"/>
    <w:tmpl w:val="7E96BB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1" w15:restartNumberingAfterBreak="0">
    <w:nsid w:val="57A47591"/>
    <w:multiLevelType w:val="hybridMultilevel"/>
    <w:tmpl w:val="26CE13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2" w15:restartNumberingAfterBreak="0">
    <w:nsid w:val="59A42815"/>
    <w:multiLevelType w:val="hybridMultilevel"/>
    <w:tmpl w:val="BD76E4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3" w15:restartNumberingAfterBreak="0">
    <w:nsid w:val="5A292C95"/>
    <w:multiLevelType w:val="hybridMultilevel"/>
    <w:tmpl w:val="2A183C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4" w15:restartNumberingAfterBreak="0">
    <w:nsid w:val="5CF4373E"/>
    <w:multiLevelType w:val="hybridMultilevel"/>
    <w:tmpl w:val="2020F708"/>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5" w15:restartNumberingAfterBreak="0">
    <w:nsid w:val="6026526F"/>
    <w:multiLevelType w:val="hybridMultilevel"/>
    <w:tmpl w:val="BE94AA36"/>
    <w:lvl w:ilvl="0" w:tplc="D4622CF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6" w15:restartNumberingAfterBreak="0">
    <w:nsid w:val="622F0208"/>
    <w:multiLevelType w:val="hybridMultilevel"/>
    <w:tmpl w:val="19563A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7" w15:restartNumberingAfterBreak="0">
    <w:nsid w:val="66895900"/>
    <w:multiLevelType w:val="hybridMultilevel"/>
    <w:tmpl w:val="AD3A31D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8" w15:restartNumberingAfterBreak="0">
    <w:nsid w:val="67160069"/>
    <w:multiLevelType w:val="hybridMultilevel"/>
    <w:tmpl w:val="E4E0F4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9" w15:restartNumberingAfterBreak="0">
    <w:nsid w:val="69744ED3"/>
    <w:multiLevelType w:val="hybridMultilevel"/>
    <w:tmpl w:val="985471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0" w15:restartNumberingAfterBreak="0">
    <w:nsid w:val="69A47AE4"/>
    <w:multiLevelType w:val="hybridMultilevel"/>
    <w:tmpl w:val="222671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1" w15:restartNumberingAfterBreak="0">
    <w:nsid w:val="6B003968"/>
    <w:multiLevelType w:val="hybridMultilevel"/>
    <w:tmpl w:val="7E2033C4"/>
    <w:lvl w:ilvl="0" w:tplc="3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15:restartNumberingAfterBreak="0">
    <w:nsid w:val="6D483256"/>
    <w:multiLevelType w:val="hybridMultilevel"/>
    <w:tmpl w:val="9CD2A6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3" w15:restartNumberingAfterBreak="0">
    <w:nsid w:val="6F182B6C"/>
    <w:multiLevelType w:val="hybridMultilevel"/>
    <w:tmpl w:val="EFFE7E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4" w15:restartNumberingAfterBreak="0">
    <w:nsid w:val="7060708F"/>
    <w:multiLevelType w:val="hybridMultilevel"/>
    <w:tmpl w:val="C4C427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5" w15:restartNumberingAfterBreak="0">
    <w:nsid w:val="71616618"/>
    <w:multiLevelType w:val="hybridMultilevel"/>
    <w:tmpl w:val="B4EEBA5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15:restartNumberingAfterBreak="0">
    <w:nsid w:val="71F50E05"/>
    <w:multiLevelType w:val="hybridMultilevel"/>
    <w:tmpl w:val="312EFC14"/>
    <w:lvl w:ilvl="0" w:tplc="3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15:restartNumberingAfterBreak="0">
    <w:nsid w:val="74D97727"/>
    <w:multiLevelType w:val="hybridMultilevel"/>
    <w:tmpl w:val="A4F25E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8" w15:restartNumberingAfterBreak="0">
    <w:nsid w:val="756B572C"/>
    <w:multiLevelType w:val="hybridMultilevel"/>
    <w:tmpl w:val="071C23B0"/>
    <w:lvl w:ilvl="0" w:tplc="3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15:restartNumberingAfterBreak="0">
    <w:nsid w:val="766A0F0F"/>
    <w:multiLevelType w:val="hybridMultilevel"/>
    <w:tmpl w:val="06ECCCE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0" w15:restartNumberingAfterBreak="0">
    <w:nsid w:val="779F71FE"/>
    <w:multiLevelType w:val="hybridMultilevel"/>
    <w:tmpl w:val="DB2A9096"/>
    <w:lvl w:ilvl="0" w:tplc="3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1" w15:restartNumberingAfterBreak="0">
    <w:nsid w:val="78471695"/>
    <w:multiLevelType w:val="hybridMultilevel"/>
    <w:tmpl w:val="020855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2" w15:restartNumberingAfterBreak="0">
    <w:nsid w:val="7AB8418E"/>
    <w:multiLevelType w:val="hybridMultilevel"/>
    <w:tmpl w:val="C1E85D1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3" w15:restartNumberingAfterBreak="0">
    <w:nsid w:val="7CC55440"/>
    <w:multiLevelType w:val="hybridMultilevel"/>
    <w:tmpl w:val="2870A374"/>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4" w15:restartNumberingAfterBreak="0">
    <w:nsid w:val="7F1948A2"/>
    <w:multiLevelType w:val="hybridMultilevel"/>
    <w:tmpl w:val="5A2E22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5" w15:restartNumberingAfterBreak="0">
    <w:nsid w:val="7FAE1629"/>
    <w:multiLevelType w:val="hybridMultilevel"/>
    <w:tmpl w:val="E91A37B2"/>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971523478">
    <w:abstractNumId w:val="9"/>
  </w:num>
  <w:num w:numId="2" w16cid:durableId="511650858">
    <w:abstractNumId w:val="8"/>
  </w:num>
  <w:num w:numId="3" w16cid:durableId="895627870">
    <w:abstractNumId w:val="8"/>
  </w:num>
  <w:num w:numId="4" w16cid:durableId="293675663">
    <w:abstractNumId w:val="9"/>
  </w:num>
  <w:num w:numId="5" w16cid:durableId="92436295">
    <w:abstractNumId w:val="57"/>
  </w:num>
  <w:num w:numId="6" w16cid:durableId="2044094978">
    <w:abstractNumId w:val="10"/>
  </w:num>
  <w:num w:numId="7" w16cid:durableId="260452468">
    <w:abstractNumId w:val="19"/>
  </w:num>
  <w:num w:numId="8" w16cid:durableId="797532866">
    <w:abstractNumId w:val="7"/>
  </w:num>
  <w:num w:numId="9" w16cid:durableId="765073764">
    <w:abstractNumId w:val="6"/>
  </w:num>
  <w:num w:numId="10" w16cid:durableId="203643239">
    <w:abstractNumId w:val="5"/>
  </w:num>
  <w:num w:numId="11" w16cid:durableId="498152652">
    <w:abstractNumId w:val="4"/>
  </w:num>
  <w:num w:numId="12" w16cid:durableId="1818457045">
    <w:abstractNumId w:val="3"/>
  </w:num>
  <w:num w:numId="13" w16cid:durableId="897858962">
    <w:abstractNumId w:val="2"/>
  </w:num>
  <w:num w:numId="14" w16cid:durableId="957299703">
    <w:abstractNumId w:val="1"/>
  </w:num>
  <w:num w:numId="15" w16cid:durableId="1707561821">
    <w:abstractNumId w:val="0"/>
  </w:num>
  <w:num w:numId="16" w16cid:durableId="575168546">
    <w:abstractNumId w:val="54"/>
  </w:num>
  <w:num w:numId="17" w16cid:durableId="61828636">
    <w:abstractNumId w:val="75"/>
  </w:num>
  <w:num w:numId="18" w16cid:durableId="732434185">
    <w:abstractNumId w:val="15"/>
  </w:num>
  <w:num w:numId="19" w16cid:durableId="1744063223">
    <w:abstractNumId w:val="48"/>
  </w:num>
  <w:num w:numId="20" w16cid:durableId="813372937">
    <w:abstractNumId w:val="24"/>
  </w:num>
  <w:num w:numId="21" w16cid:durableId="725493729">
    <w:abstractNumId w:val="27"/>
  </w:num>
  <w:num w:numId="22" w16cid:durableId="345059905">
    <w:abstractNumId w:val="40"/>
  </w:num>
  <w:num w:numId="23" w16cid:durableId="1929461912">
    <w:abstractNumId w:val="66"/>
  </w:num>
  <w:num w:numId="24" w16cid:durableId="372534107">
    <w:abstractNumId w:val="72"/>
  </w:num>
  <w:num w:numId="25" w16cid:durableId="284967050">
    <w:abstractNumId w:val="31"/>
  </w:num>
  <w:num w:numId="26" w16cid:durableId="456291488">
    <w:abstractNumId w:val="91"/>
  </w:num>
  <w:num w:numId="27" w16cid:durableId="1261374544">
    <w:abstractNumId w:val="23"/>
  </w:num>
  <w:num w:numId="28" w16cid:durableId="1985230891">
    <w:abstractNumId w:val="80"/>
  </w:num>
  <w:num w:numId="29" w16cid:durableId="1878272127">
    <w:abstractNumId w:val="64"/>
  </w:num>
  <w:num w:numId="30" w16cid:durableId="304361345">
    <w:abstractNumId w:val="20"/>
  </w:num>
  <w:num w:numId="31" w16cid:durableId="1368719969">
    <w:abstractNumId w:val="78"/>
  </w:num>
  <w:num w:numId="32" w16cid:durableId="719206938">
    <w:abstractNumId w:val="51"/>
  </w:num>
  <w:num w:numId="33" w16cid:durableId="1802723745">
    <w:abstractNumId w:val="43"/>
  </w:num>
  <w:num w:numId="34" w16cid:durableId="1210844537">
    <w:abstractNumId w:val="25"/>
  </w:num>
  <w:num w:numId="35" w16cid:durableId="1113596034">
    <w:abstractNumId w:val="18"/>
  </w:num>
  <w:num w:numId="36" w16cid:durableId="2000964061">
    <w:abstractNumId w:val="67"/>
  </w:num>
  <w:num w:numId="37" w16cid:durableId="1316573232">
    <w:abstractNumId w:val="14"/>
  </w:num>
  <w:num w:numId="38" w16cid:durableId="430661734">
    <w:abstractNumId w:val="22"/>
  </w:num>
  <w:num w:numId="39" w16cid:durableId="1770274802">
    <w:abstractNumId w:val="90"/>
  </w:num>
  <w:num w:numId="40" w16cid:durableId="436174794">
    <w:abstractNumId w:val="65"/>
  </w:num>
  <w:num w:numId="41" w16cid:durableId="1832064043">
    <w:abstractNumId w:val="69"/>
  </w:num>
  <w:num w:numId="42" w16cid:durableId="442771633">
    <w:abstractNumId w:val="49"/>
  </w:num>
  <w:num w:numId="43" w16cid:durableId="2124033464">
    <w:abstractNumId w:val="86"/>
  </w:num>
  <w:num w:numId="44" w16cid:durableId="609553723">
    <w:abstractNumId w:val="47"/>
  </w:num>
  <w:num w:numId="45" w16cid:durableId="1842894262">
    <w:abstractNumId w:val="45"/>
  </w:num>
  <w:num w:numId="46" w16cid:durableId="631058664">
    <w:abstractNumId w:val="89"/>
  </w:num>
  <w:num w:numId="47" w16cid:durableId="566260510">
    <w:abstractNumId w:val="26"/>
  </w:num>
  <w:num w:numId="48" w16cid:durableId="442650256">
    <w:abstractNumId w:val="53"/>
  </w:num>
  <w:num w:numId="49" w16cid:durableId="338236934">
    <w:abstractNumId w:val="37"/>
  </w:num>
  <w:num w:numId="50" w16cid:durableId="540243581">
    <w:abstractNumId w:val="76"/>
  </w:num>
  <w:num w:numId="51" w16cid:durableId="1077484143">
    <w:abstractNumId w:val="61"/>
  </w:num>
  <w:num w:numId="52" w16cid:durableId="1159224923">
    <w:abstractNumId w:val="35"/>
  </w:num>
  <w:num w:numId="53" w16cid:durableId="1178347387">
    <w:abstractNumId w:val="70"/>
  </w:num>
  <w:num w:numId="54" w16cid:durableId="1463763436">
    <w:abstractNumId w:val="41"/>
  </w:num>
  <w:num w:numId="55" w16cid:durableId="398215548">
    <w:abstractNumId w:val="74"/>
  </w:num>
  <w:num w:numId="56" w16cid:durableId="1554610597">
    <w:abstractNumId w:val="93"/>
  </w:num>
  <w:num w:numId="57" w16cid:durableId="548417966">
    <w:abstractNumId w:val="58"/>
  </w:num>
  <w:num w:numId="58" w16cid:durableId="1182550825">
    <w:abstractNumId w:val="44"/>
  </w:num>
  <w:num w:numId="59" w16cid:durableId="491481838">
    <w:abstractNumId w:val="82"/>
  </w:num>
  <w:num w:numId="60" w16cid:durableId="2127429751">
    <w:abstractNumId w:val="17"/>
  </w:num>
  <w:num w:numId="61" w16cid:durableId="1956987152">
    <w:abstractNumId w:val="63"/>
  </w:num>
  <w:num w:numId="62" w16cid:durableId="889610110">
    <w:abstractNumId w:val="33"/>
  </w:num>
  <w:num w:numId="63" w16cid:durableId="304624864">
    <w:abstractNumId w:val="81"/>
  </w:num>
  <w:num w:numId="64" w16cid:durableId="103117858">
    <w:abstractNumId w:val="92"/>
  </w:num>
  <w:num w:numId="65" w16cid:durableId="844787871">
    <w:abstractNumId w:val="62"/>
  </w:num>
  <w:num w:numId="66" w16cid:durableId="455224271">
    <w:abstractNumId w:val="79"/>
  </w:num>
  <w:num w:numId="67" w16cid:durableId="416367702">
    <w:abstractNumId w:val="73"/>
  </w:num>
  <w:num w:numId="68" w16cid:durableId="100956948">
    <w:abstractNumId w:val="88"/>
  </w:num>
  <w:num w:numId="69" w16cid:durableId="484474529">
    <w:abstractNumId w:val="55"/>
  </w:num>
  <w:num w:numId="70" w16cid:durableId="1692026500">
    <w:abstractNumId w:val="21"/>
  </w:num>
  <w:num w:numId="71" w16cid:durableId="1035421752">
    <w:abstractNumId w:val="50"/>
  </w:num>
  <w:num w:numId="72" w16cid:durableId="1831829320">
    <w:abstractNumId w:val="56"/>
  </w:num>
  <w:num w:numId="73" w16cid:durableId="637881192">
    <w:abstractNumId w:val="68"/>
  </w:num>
  <w:num w:numId="74" w16cid:durableId="1057895454">
    <w:abstractNumId w:val="42"/>
  </w:num>
  <w:num w:numId="75" w16cid:durableId="607666956">
    <w:abstractNumId w:val="77"/>
  </w:num>
  <w:num w:numId="76" w16cid:durableId="440759238">
    <w:abstractNumId w:val="60"/>
  </w:num>
  <w:num w:numId="77" w16cid:durableId="380398151">
    <w:abstractNumId w:val="84"/>
  </w:num>
  <w:num w:numId="78" w16cid:durableId="409501537">
    <w:abstractNumId w:val="13"/>
  </w:num>
  <w:num w:numId="79" w16cid:durableId="1703626558">
    <w:abstractNumId w:val="71"/>
  </w:num>
  <w:num w:numId="80" w16cid:durableId="1055851903">
    <w:abstractNumId w:val="95"/>
  </w:num>
  <w:num w:numId="81" w16cid:durableId="1824084192">
    <w:abstractNumId w:val="12"/>
  </w:num>
  <w:num w:numId="82" w16cid:durableId="1683622949">
    <w:abstractNumId w:val="16"/>
  </w:num>
  <w:num w:numId="83" w16cid:durableId="1931811588">
    <w:abstractNumId w:val="38"/>
  </w:num>
  <w:num w:numId="84" w16cid:durableId="1697538277">
    <w:abstractNumId w:val="83"/>
  </w:num>
  <w:num w:numId="85" w16cid:durableId="951090669">
    <w:abstractNumId w:val="59"/>
  </w:num>
  <w:num w:numId="86" w16cid:durableId="2098136498">
    <w:abstractNumId w:val="30"/>
  </w:num>
  <w:num w:numId="87" w16cid:durableId="1598512851">
    <w:abstractNumId w:val="11"/>
  </w:num>
  <w:num w:numId="88" w16cid:durableId="861556481">
    <w:abstractNumId w:val="28"/>
  </w:num>
  <w:num w:numId="89" w16cid:durableId="1714962485">
    <w:abstractNumId w:val="32"/>
  </w:num>
  <w:num w:numId="90" w16cid:durableId="746074454">
    <w:abstractNumId w:val="85"/>
  </w:num>
  <w:num w:numId="91" w16cid:durableId="1607881534">
    <w:abstractNumId w:val="46"/>
  </w:num>
  <w:num w:numId="92" w16cid:durableId="1288004358">
    <w:abstractNumId w:val="29"/>
  </w:num>
  <w:num w:numId="93" w16cid:durableId="902914869">
    <w:abstractNumId w:val="36"/>
  </w:num>
  <w:num w:numId="94" w16cid:durableId="564725283">
    <w:abstractNumId w:val="39"/>
  </w:num>
  <w:num w:numId="95" w16cid:durableId="1199468604">
    <w:abstractNumId w:val="87"/>
  </w:num>
  <w:num w:numId="96" w16cid:durableId="308942498">
    <w:abstractNumId w:val="94"/>
  </w:num>
  <w:num w:numId="97" w16cid:durableId="140847489">
    <w:abstractNumId w:val="52"/>
  </w:num>
  <w:num w:numId="98" w16cid:durableId="115725847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70B"/>
    <w:rsid w:val="000064EC"/>
    <w:rsid w:val="001F412C"/>
    <w:rsid w:val="00205A8E"/>
    <w:rsid w:val="002554CD"/>
    <w:rsid w:val="00293B83"/>
    <w:rsid w:val="002A7F50"/>
    <w:rsid w:val="002B4294"/>
    <w:rsid w:val="002D50CC"/>
    <w:rsid w:val="00307BE8"/>
    <w:rsid w:val="00333D0D"/>
    <w:rsid w:val="00353AC8"/>
    <w:rsid w:val="004C049F"/>
    <w:rsid w:val="005000E2"/>
    <w:rsid w:val="00555D6C"/>
    <w:rsid w:val="006056D2"/>
    <w:rsid w:val="006A3CE7"/>
    <w:rsid w:val="007518C1"/>
    <w:rsid w:val="0078791A"/>
    <w:rsid w:val="008971EF"/>
    <w:rsid w:val="00916B40"/>
    <w:rsid w:val="009228AC"/>
    <w:rsid w:val="00BE4A7A"/>
    <w:rsid w:val="00BF616B"/>
    <w:rsid w:val="00C6554A"/>
    <w:rsid w:val="00D53D54"/>
    <w:rsid w:val="00DE5947"/>
    <w:rsid w:val="00DF519D"/>
    <w:rsid w:val="00ED7C44"/>
    <w:rsid w:val="00F5470B"/>
    <w:rsid w:val="00F573FD"/>
    <w:rsid w:val="00F84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DB669"/>
  <w15:chartTrackingRefBased/>
  <w15:docId w15:val="{89C45C24-7EC5-492B-8F6A-5D930DB2B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F5470B"/>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semiHidden/>
    <w:rsid w:val="00F5470B"/>
    <w:rPr>
      <w:rFonts w:asciiTheme="majorHAnsi" w:eastAsiaTheme="majorEastAsia" w:hAnsiTheme="majorHAnsi" w:cstheme="majorBidi"/>
      <w:i/>
      <w:iCs/>
      <w:color w:val="007789" w:themeColor="accent1" w:themeShade="BF"/>
    </w:rPr>
  </w:style>
  <w:style w:type="paragraph" w:styleId="ListParagraph">
    <w:name w:val="List Paragraph"/>
    <w:basedOn w:val="Normal"/>
    <w:uiPriority w:val="34"/>
    <w:unhideWhenUsed/>
    <w:qFormat/>
    <w:rsid w:val="00F5470B"/>
    <w:pPr>
      <w:ind w:left="720"/>
      <w:contextualSpacing/>
    </w:pPr>
  </w:style>
  <w:style w:type="table" w:styleId="TableGrid">
    <w:name w:val="Table Grid"/>
    <w:basedOn w:val="TableNormal"/>
    <w:uiPriority w:val="39"/>
    <w:rsid w:val="00BE4A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776943">
      <w:bodyDiv w:val="1"/>
      <w:marLeft w:val="0"/>
      <w:marRight w:val="0"/>
      <w:marTop w:val="0"/>
      <w:marBottom w:val="0"/>
      <w:divBdr>
        <w:top w:val="none" w:sz="0" w:space="0" w:color="auto"/>
        <w:left w:val="none" w:sz="0" w:space="0" w:color="auto"/>
        <w:bottom w:val="none" w:sz="0" w:space="0" w:color="auto"/>
        <w:right w:val="none" w:sz="0" w:space="0" w:color="auto"/>
      </w:divBdr>
      <w:divsChild>
        <w:div w:id="871461363">
          <w:marLeft w:val="0"/>
          <w:marRight w:val="0"/>
          <w:marTop w:val="0"/>
          <w:marBottom w:val="0"/>
          <w:divBdr>
            <w:top w:val="single" w:sz="2" w:space="0" w:color="auto"/>
            <w:left w:val="single" w:sz="2" w:space="0" w:color="auto"/>
            <w:bottom w:val="single" w:sz="2" w:space="0" w:color="auto"/>
            <w:right w:val="single" w:sz="2" w:space="0" w:color="auto"/>
          </w:divBdr>
        </w:div>
        <w:div w:id="781530888">
          <w:marLeft w:val="0"/>
          <w:marRight w:val="0"/>
          <w:marTop w:val="0"/>
          <w:marBottom w:val="0"/>
          <w:divBdr>
            <w:top w:val="single" w:sz="2" w:space="0" w:color="auto"/>
            <w:left w:val="single" w:sz="2" w:space="0" w:color="auto"/>
            <w:bottom w:val="single" w:sz="2" w:space="0" w:color="auto"/>
            <w:right w:val="single" w:sz="2" w:space="0" w:color="auto"/>
          </w:divBdr>
          <w:divsChild>
            <w:div w:id="526139721">
              <w:marLeft w:val="0"/>
              <w:marRight w:val="0"/>
              <w:marTop w:val="0"/>
              <w:marBottom w:val="0"/>
              <w:divBdr>
                <w:top w:val="single" w:sz="2" w:space="0" w:color="auto"/>
                <w:left w:val="single" w:sz="2" w:space="0" w:color="auto"/>
                <w:bottom w:val="single" w:sz="2" w:space="0" w:color="auto"/>
                <w:right w:val="single" w:sz="2" w:space="0" w:color="auto"/>
              </w:divBdr>
            </w:div>
          </w:divsChild>
        </w:div>
        <w:div w:id="907305144">
          <w:marLeft w:val="0"/>
          <w:marRight w:val="0"/>
          <w:marTop w:val="0"/>
          <w:marBottom w:val="0"/>
          <w:divBdr>
            <w:top w:val="single" w:sz="2" w:space="0" w:color="auto"/>
            <w:left w:val="single" w:sz="2" w:space="0" w:color="auto"/>
            <w:bottom w:val="single" w:sz="2" w:space="0" w:color="auto"/>
            <w:right w:val="single" w:sz="2" w:space="0" w:color="auto"/>
          </w:divBdr>
          <w:divsChild>
            <w:div w:id="100689501">
              <w:marLeft w:val="0"/>
              <w:marRight w:val="0"/>
              <w:marTop w:val="0"/>
              <w:marBottom w:val="0"/>
              <w:divBdr>
                <w:top w:val="single" w:sz="2" w:space="0" w:color="auto"/>
                <w:left w:val="single" w:sz="2" w:space="0" w:color="auto"/>
                <w:bottom w:val="single" w:sz="2" w:space="0" w:color="auto"/>
                <w:right w:val="single" w:sz="2" w:space="0" w:color="auto"/>
              </w:divBdr>
              <w:divsChild>
                <w:div w:id="1623222193">
                  <w:marLeft w:val="0"/>
                  <w:marRight w:val="0"/>
                  <w:marTop w:val="0"/>
                  <w:marBottom w:val="0"/>
                  <w:divBdr>
                    <w:top w:val="single" w:sz="2" w:space="0" w:color="auto"/>
                    <w:left w:val="single" w:sz="2" w:space="0" w:color="auto"/>
                    <w:bottom w:val="single" w:sz="2" w:space="0" w:color="auto"/>
                    <w:right w:val="single" w:sz="2" w:space="0" w:color="auto"/>
                  </w:divBdr>
                  <w:divsChild>
                    <w:div w:id="1362515530">
                      <w:marLeft w:val="0"/>
                      <w:marRight w:val="0"/>
                      <w:marTop w:val="0"/>
                      <w:marBottom w:val="0"/>
                      <w:divBdr>
                        <w:top w:val="single" w:sz="2" w:space="0" w:color="auto"/>
                        <w:left w:val="single" w:sz="2" w:space="0" w:color="auto"/>
                        <w:bottom w:val="single" w:sz="2" w:space="0" w:color="auto"/>
                        <w:right w:val="single" w:sz="2" w:space="0" w:color="auto"/>
                      </w:divBdr>
                      <w:divsChild>
                        <w:div w:id="984547770">
                          <w:marLeft w:val="0"/>
                          <w:marRight w:val="0"/>
                          <w:marTop w:val="0"/>
                          <w:marBottom w:val="0"/>
                          <w:divBdr>
                            <w:top w:val="single" w:sz="2" w:space="0" w:color="auto"/>
                            <w:left w:val="single" w:sz="2" w:space="0" w:color="auto"/>
                            <w:bottom w:val="single" w:sz="2" w:space="0" w:color="auto"/>
                            <w:right w:val="single" w:sz="2" w:space="0" w:color="auto"/>
                          </w:divBdr>
                        </w:div>
                        <w:div w:id="448672217">
                          <w:marLeft w:val="0"/>
                          <w:marRight w:val="0"/>
                          <w:marTop w:val="0"/>
                          <w:marBottom w:val="0"/>
                          <w:divBdr>
                            <w:top w:val="single" w:sz="2" w:space="0" w:color="auto"/>
                            <w:left w:val="single" w:sz="2" w:space="0" w:color="auto"/>
                            <w:bottom w:val="single" w:sz="2" w:space="0" w:color="auto"/>
                            <w:right w:val="single" w:sz="2" w:space="0" w:color="auto"/>
                          </w:divBdr>
                          <w:divsChild>
                            <w:div w:id="2094349400">
                              <w:marLeft w:val="0"/>
                              <w:marRight w:val="0"/>
                              <w:marTop w:val="0"/>
                              <w:marBottom w:val="0"/>
                              <w:divBdr>
                                <w:top w:val="single" w:sz="2" w:space="0" w:color="auto"/>
                                <w:left w:val="single" w:sz="2" w:space="0" w:color="auto"/>
                                <w:bottom w:val="single" w:sz="2" w:space="0" w:color="auto"/>
                                <w:right w:val="single" w:sz="2" w:space="0" w:color="auto"/>
                              </w:divBdr>
                              <w:divsChild>
                                <w:div w:id="862136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325687">
                          <w:marLeft w:val="0"/>
                          <w:marRight w:val="0"/>
                          <w:marTop w:val="0"/>
                          <w:marBottom w:val="0"/>
                          <w:divBdr>
                            <w:top w:val="single" w:sz="2" w:space="0" w:color="auto"/>
                            <w:left w:val="single" w:sz="2" w:space="0" w:color="auto"/>
                            <w:bottom w:val="single" w:sz="2" w:space="0" w:color="auto"/>
                            <w:right w:val="single" w:sz="2" w:space="0" w:color="auto"/>
                          </w:divBdr>
                          <w:divsChild>
                            <w:div w:id="820540968">
                              <w:marLeft w:val="0"/>
                              <w:marRight w:val="0"/>
                              <w:marTop w:val="0"/>
                              <w:marBottom w:val="0"/>
                              <w:divBdr>
                                <w:top w:val="single" w:sz="2" w:space="0" w:color="auto"/>
                                <w:left w:val="single" w:sz="2" w:space="0" w:color="auto"/>
                                <w:bottom w:val="single" w:sz="2" w:space="0" w:color="auto"/>
                                <w:right w:val="single" w:sz="2" w:space="0" w:color="auto"/>
                              </w:divBdr>
                            </w:div>
                          </w:divsChild>
                        </w:div>
                        <w:div w:id="703404328">
                          <w:marLeft w:val="0"/>
                          <w:marRight w:val="0"/>
                          <w:marTop w:val="0"/>
                          <w:marBottom w:val="0"/>
                          <w:divBdr>
                            <w:top w:val="single" w:sz="2" w:space="0" w:color="auto"/>
                            <w:left w:val="single" w:sz="2" w:space="0" w:color="auto"/>
                            <w:bottom w:val="single" w:sz="2" w:space="0" w:color="auto"/>
                            <w:right w:val="single" w:sz="2" w:space="0" w:color="auto"/>
                          </w:divBdr>
                          <w:divsChild>
                            <w:div w:id="841164110">
                              <w:marLeft w:val="0"/>
                              <w:marRight w:val="0"/>
                              <w:marTop w:val="0"/>
                              <w:marBottom w:val="0"/>
                              <w:divBdr>
                                <w:top w:val="single" w:sz="2" w:space="0" w:color="auto"/>
                                <w:left w:val="single" w:sz="2" w:space="0" w:color="auto"/>
                                <w:bottom w:val="single" w:sz="2" w:space="0" w:color="auto"/>
                                <w:right w:val="single" w:sz="2" w:space="0" w:color="auto"/>
                              </w:divBdr>
                              <w:divsChild>
                                <w:div w:id="116683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6708177">
                          <w:marLeft w:val="0"/>
                          <w:marRight w:val="0"/>
                          <w:marTop w:val="0"/>
                          <w:marBottom w:val="0"/>
                          <w:divBdr>
                            <w:top w:val="single" w:sz="2" w:space="0" w:color="auto"/>
                            <w:left w:val="single" w:sz="2" w:space="0" w:color="auto"/>
                            <w:bottom w:val="single" w:sz="2" w:space="0" w:color="auto"/>
                            <w:right w:val="single" w:sz="2" w:space="0" w:color="auto"/>
                          </w:divBdr>
                          <w:divsChild>
                            <w:div w:id="877203883">
                              <w:marLeft w:val="0"/>
                              <w:marRight w:val="0"/>
                              <w:marTop w:val="0"/>
                              <w:marBottom w:val="0"/>
                              <w:divBdr>
                                <w:top w:val="single" w:sz="2" w:space="0" w:color="auto"/>
                                <w:left w:val="single" w:sz="2" w:space="0" w:color="auto"/>
                                <w:bottom w:val="single" w:sz="2" w:space="0" w:color="auto"/>
                                <w:right w:val="single" w:sz="2" w:space="0" w:color="auto"/>
                              </w:divBdr>
                            </w:div>
                          </w:divsChild>
                        </w:div>
                        <w:div w:id="829364799">
                          <w:marLeft w:val="0"/>
                          <w:marRight w:val="0"/>
                          <w:marTop w:val="0"/>
                          <w:marBottom w:val="0"/>
                          <w:divBdr>
                            <w:top w:val="single" w:sz="2" w:space="0" w:color="auto"/>
                            <w:left w:val="single" w:sz="2" w:space="0" w:color="auto"/>
                            <w:bottom w:val="single" w:sz="2" w:space="0" w:color="auto"/>
                            <w:right w:val="single" w:sz="2" w:space="0" w:color="auto"/>
                          </w:divBdr>
                          <w:divsChild>
                            <w:div w:id="1430420907">
                              <w:marLeft w:val="0"/>
                              <w:marRight w:val="0"/>
                              <w:marTop w:val="0"/>
                              <w:marBottom w:val="0"/>
                              <w:divBdr>
                                <w:top w:val="single" w:sz="2" w:space="0" w:color="auto"/>
                                <w:left w:val="single" w:sz="2" w:space="0" w:color="auto"/>
                                <w:bottom w:val="single" w:sz="2" w:space="0" w:color="auto"/>
                                <w:right w:val="single" w:sz="2" w:space="0" w:color="auto"/>
                              </w:divBdr>
                              <w:divsChild>
                                <w:div w:id="1124427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9756607">
                          <w:marLeft w:val="0"/>
                          <w:marRight w:val="0"/>
                          <w:marTop w:val="0"/>
                          <w:marBottom w:val="0"/>
                          <w:divBdr>
                            <w:top w:val="single" w:sz="2" w:space="0" w:color="auto"/>
                            <w:left w:val="single" w:sz="2" w:space="0" w:color="auto"/>
                            <w:bottom w:val="single" w:sz="2" w:space="0" w:color="auto"/>
                            <w:right w:val="single" w:sz="2" w:space="0" w:color="auto"/>
                          </w:divBdr>
                          <w:divsChild>
                            <w:div w:id="1024869345">
                              <w:marLeft w:val="0"/>
                              <w:marRight w:val="0"/>
                              <w:marTop w:val="0"/>
                              <w:marBottom w:val="0"/>
                              <w:divBdr>
                                <w:top w:val="single" w:sz="2" w:space="0" w:color="auto"/>
                                <w:left w:val="single" w:sz="2" w:space="0" w:color="auto"/>
                                <w:bottom w:val="single" w:sz="2" w:space="0" w:color="auto"/>
                                <w:right w:val="single" w:sz="2" w:space="0" w:color="auto"/>
                              </w:divBdr>
                            </w:div>
                          </w:divsChild>
                        </w:div>
                        <w:div w:id="2013415205">
                          <w:marLeft w:val="0"/>
                          <w:marRight w:val="0"/>
                          <w:marTop w:val="0"/>
                          <w:marBottom w:val="0"/>
                          <w:divBdr>
                            <w:top w:val="single" w:sz="2" w:space="0" w:color="auto"/>
                            <w:left w:val="single" w:sz="2" w:space="0" w:color="auto"/>
                            <w:bottom w:val="single" w:sz="2" w:space="0" w:color="auto"/>
                            <w:right w:val="single" w:sz="2" w:space="0" w:color="auto"/>
                          </w:divBdr>
                          <w:divsChild>
                            <w:div w:id="145631021">
                              <w:marLeft w:val="0"/>
                              <w:marRight w:val="0"/>
                              <w:marTop w:val="0"/>
                              <w:marBottom w:val="0"/>
                              <w:divBdr>
                                <w:top w:val="single" w:sz="2" w:space="0" w:color="auto"/>
                                <w:left w:val="single" w:sz="2" w:space="0" w:color="auto"/>
                                <w:bottom w:val="single" w:sz="2" w:space="0" w:color="auto"/>
                                <w:right w:val="single" w:sz="2" w:space="0" w:color="auto"/>
                              </w:divBdr>
                              <w:divsChild>
                                <w:div w:id="693841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8524787">
                          <w:marLeft w:val="0"/>
                          <w:marRight w:val="0"/>
                          <w:marTop w:val="0"/>
                          <w:marBottom w:val="0"/>
                          <w:divBdr>
                            <w:top w:val="single" w:sz="2" w:space="0" w:color="auto"/>
                            <w:left w:val="single" w:sz="2" w:space="0" w:color="auto"/>
                            <w:bottom w:val="single" w:sz="2" w:space="0" w:color="auto"/>
                            <w:right w:val="single" w:sz="2" w:space="0" w:color="auto"/>
                          </w:divBdr>
                          <w:divsChild>
                            <w:div w:id="19627673">
                              <w:marLeft w:val="0"/>
                              <w:marRight w:val="0"/>
                              <w:marTop w:val="0"/>
                              <w:marBottom w:val="0"/>
                              <w:divBdr>
                                <w:top w:val="single" w:sz="2" w:space="0" w:color="auto"/>
                                <w:left w:val="single" w:sz="2" w:space="0" w:color="auto"/>
                                <w:bottom w:val="single" w:sz="2" w:space="0" w:color="auto"/>
                                <w:right w:val="single" w:sz="2" w:space="0" w:color="auto"/>
                              </w:divBdr>
                            </w:div>
                          </w:divsChild>
                        </w:div>
                        <w:div w:id="128478268">
                          <w:marLeft w:val="0"/>
                          <w:marRight w:val="0"/>
                          <w:marTop w:val="0"/>
                          <w:marBottom w:val="0"/>
                          <w:divBdr>
                            <w:top w:val="single" w:sz="2" w:space="0" w:color="auto"/>
                            <w:left w:val="single" w:sz="2" w:space="0" w:color="auto"/>
                            <w:bottom w:val="single" w:sz="2" w:space="0" w:color="auto"/>
                            <w:right w:val="single" w:sz="2" w:space="0" w:color="auto"/>
                          </w:divBdr>
                          <w:divsChild>
                            <w:div w:id="1459564894">
                              <w:marLeft w:val="0"/>
                              <w:marRight w:val="0"/>
                              <w:marTop w:val="0"/>
                              <w:marBottom w:val="0"/>
                              <w:divBdr>
                                <w:top w:val="single" w:sz="2" w:space="0" w:color="auto"/>
                                <w:left w:val="single" w:sz="2" w:space="0" w:color="auto"/>
                                <w:bottom w:val="single" w:sz="2" w:space="0" w:color="auto"/>
                                <w:right w:val="single" w:sz="2" w:space="0" w:color="auto"/>
                              </w:divBdr>
                              <w:divsChild>
                                <w:div w:id="8319954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0595262">
                          <w:marLeft w:val="0"/>
                          <w:marRight w:val="0"/>
                          <w:marTop w:val="0"/>
                          <w:marBottom w:val="0"/>
                          <w:divBdr>
                            <w:top w:val="single" w:sz="2" w:space="0" w:color="auto"/>
                            <w:left w:val="single" w:sz="2" w:space="0" w:color="auto"/>
                            <w:bottom w:val="single" w:sz="2" w:space="0" w:color="auto"/>
                            <w:right w:val="single" w:sz="2" w:space="0" w:color="auto"/>
                          </w:divBdr>
                          <w:divsChild>
                            <w:div w:id="525756739">
                              <w:marLeft w:val="0"/>
                              <w:marRight w:val="0"/>
                              <w:marTop w:val="0"/>
                              <w:marBottom w:val="0"/>
                              <w:divBdr>
                                <w:top w:val="single" w:sz="2" w:space="0" w:color="auto"/>
                                <w:left w:val="single" w:sz="2" w:space="0" w:color="auto"/>
                                <w:bottom w:val="single" w:sz="2" w:space="0" w:color="auto"/>
                                <w:right w:val="single" w:sz="2" w:space="0" w:color="auto"/>
                              </w:divBdr>
                            </w:div>
                          </w:divsChild>
                        </w:div>
                        <w:div w:id="1368799041">
                          <w:marLeft w:val="0"/>
                          <w:marRight w:val="0"/>
                          <w:marTop w:val="0"/>
                          <w:marBottom w:val="0"/>
                          <w:divBdr>
                            <w:top w:val="single" w:sz="2" w:space="0" w:color="auto"/>
                            <w:left w:val="single" w:sz="2" w:space="0" w:color="auto"/>
                            <w:bottom w:val="single" w:sz="2" w:space="0" w:color="auto"/>
                            <w:right w:val="single" w:sz="2" w:space="0" w:color="auto"/>
                          </w:divBdr>
                          <w:divsChild>
                            <w:div w:id="393546061">
                              <w:marLeft w:val="0"/>
                              <w:marRight w:val="0"/>
                              <w:marTop w:val="0"/>
                              <w:marBottom w:val="0"/>
                              <w:divBdr>
                                <w:top w:val="single" w:sz="2" w:space="0" w:color="auto"/>
                                <w:left w:val="single" w:sz="2" w:space="0" w:color="auto"/>
                                <w:bottom w:val="single" w:sz="2" w:space="0" w:color="auto"/>
                                <w:right w:val="single" w:sz="2" w:space="0" w:color="auto"/>
                              </w:divBdr>
                              <w:divsChild>
                                <w:div w:id="1078673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1870171">
                          <w:marLeft w:val="0"/>
                          <w:marRight w:val="0"/>
                          <w:marTop w:val="0"/>
                          <w:marBottom w:val="0"/>
                          <w:divBdr>
                            <w:top w:val="single" w:sz="2" w:space="0" w:color="auto"/>
                            <w:left w:val="single" w:sz="2" w:space="0" w:color="auto"/>
                            <w:bottom w:val="single" w:sz="2" w:space="0" w:color="auto"/>
                            <w:right w:val="single" w:sz="2" w:space="0" w:color="auto"/>
                          </w:divBdr>
                          <w:divsChild>
                            <w:div w:id="155613993">
                              <w:marLeft w:val="0"/>
                              <w:marRight w:val="0"/>
                              <w:marTop w:val="0"/>
                              <w:marBottom w:val="0"/>
                              <w:divBdr>
                                <w:top w:val="single" w:sz="2" w:space="0" w:color="auto"/>
                                <w:left w:val="single" w:sz="2" w:space="0" w:color="auto"/>
                                <w:bottom w:val="single" w:sz="2" w:space="0" w:color="auto"/>
                                <w:right w:val="single" w:sz="2" w:space="0" w:color="auto"/>
                              </w:divBdr>
                            </w:div>
                          </w:divsChild>
                        </w:div>
                        <w:div w:id="871307536">
                          <w:marLeft w:val="0"/>
                          <w:marRight w:val="0"/>
                          <w:marTop w:val="0"/>
                          <w:marBottom w:val="0"/>
                          <w:divBdr>
                            <w:top w:val="single" w:sz="2" w:space="0" w:color="auto"/>
                            <w:left w:val="single" w:sz="2" w:space="0" w:color="auto"/>
                            <w:bottom w:val="single" w:sz="2" w:space="0" w:color="auto"/>
                            <w:right w:val="single" w:sz="2" w:space="0" w:color="auto"/>
                          </w:divBdr>
                          <w:divsChild>
                            <w:div w:id="1643583421">
                              <w:marLeft w:val="0"/>
                              <w:marRight w:val="0"/>
                              <w:marTop w:val="0"/>
                              <w:marBottom w:val="0"/>
                              <w:divBdr>
                                <w:top w:val="single" w:sz="2" w:space="0" w:color="auto"/>
                                <w:left w:val="single" w:sz="2" w:space="0" w:color="auto"/>
                                <w:bottom w:val="single" w:sz="2" w:space="0" w:color="auto"/>
                                <w:right w:val="single" w:sz="2" w:space="0" w:color="auto"/>
                              </w:divBdr>
                              <w:divsChild>
                                <w:div w:id="1459910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8511853">
                          <w:marLeft w:val="0"/>
                          <w:marRight w:val="0"/>
                          <w:marTop w:val="0"/>
                          <w:marBottom w:val="0"/>
                          <w:divBdr>
                            <w:top w:val="single" w:sz="2" w:space="0" w:color="auto"/>
                            <w:left w:val="single" w:sz="2" w:space="0" w:color="auto"/>
                            <w:bottom w:val="single" w:sz="2" w:space="0" w:color="auto"/>
                            <w:right w:val="single" w:sz="2" w:space="0" w:color="auto"/>
                          </w:divBdr>
                          <w:divsChild>
                            <w:div w:id="1066148085">
                              <w:marLeft w:val="0"/>
                              <w:marRight w:val="0"/>
                              <w:marTop w:val="0"/>
                              <w:marBottom w:val="0"/>
                              <w:divBdr>
                                <w:top w:val="single" w:sz="2" w:space="0" w:color="auto"/>
                                <w:left w:val="single" w:sz="2" w:space="0" w:color="auto"/>
                                <w:bottom w:val="single" w:sz="2" w:space="0" w:color="auto"/>
                                <w:right w:val="single" w:sz="2" w:space="0" w:color="auto"/>
                              </w:divBdr>
                            </w:div>
                          </w:divsChild>
                        </w:div>
                        <w:div w:id="263154661">
                          <w:marLeft w:val="0"/>
                          <w:marRight w:val="0"/>
                          <w:marTop w:val="0"/>
                          <w:marBottom w:val="0"/>
                          <w:divBdr>
                            <w:top w:val="single" w:sz="2" w:space="0" w:color="auto"/>
                            <w:left w:val="single" w:sz="2" w:space="0" w:color="auto"/>
                            <w:bottom w:val="single" w:sz="2" w:space="0" w:color="auto"/>
                            <w:right w:val="single" w:sz="2" w:space="0" w:color="auto"/>
                          </w:divBdr>
                          <w:divsChild>
                            <w:div w:id="968050543">
                              <w:marLeft w:val="0"/>
                              <w:marRight w:val="0"/>
                              <w:marTop w:val="0"/>
                              <w:marBottom w:val="0"/>
                              <w:divBdr>
                                <w:top w:val="single" w:sz="2" w:space="0" w:color="auto"/>
                                <w:left w:val="single" w:sz="2" w:space="0" w:color="auto"/>
                                <w:bottom w:val="single" w:sz="2" w:space="0" w:color="auto"/>
                                <w:right w:val="single" w:sz="2" w:space="0" w:color="auto"/>
                              </w:divBdr>
                              <w:divsChild>
                                <w:div w:id="59062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4591660">
                          <w:marLeft w:val="0"/>
                          <w:marRight w:val="0"/>
                          <w:marTop w:val="0"/>
                          <w:marBottom w:val="0"/>
                          <w:divBdr>
                            <w:top w:val="single" w:sz="2" w:space="0" w:color="auto"/>
                            <w:left w:val="single" w:sz="2" w:space="0" w:color="auto"/>
                            <w:bottom w:val="single" w:sz="2" w:space="0" w:color="auto"/>
                            <w:right w:val="single" w:sz="2" w:space="0" w:color="auto"/>
                          </w:divBdr>
                          <w:divsChild>
                            <w:div w:id="2059623233">
                              <w:marLeft w:val="0"/>
                              <w:marRight w:val="0"/>
                              <w:marTop w:val="0"/>
                              <w:marBottom w:val="0"/>
                              <w:divBdr>
                                <w:top w:val="single" w:sz="2" w:space="0" w:color="auto"/>
                                <w:left w:val="single" w:sz="2" w:space="0" w:color="auto"/>
                                <w:bottom w:val="single" w:sz="2" w:space="0" w:color="auto"/>
                                <w:right w:val="single" w:sz="2" w:space="0" w:color="auto"/>
                              </w:divBdr>
                            </w:div>
                          </w:divsChild>
                        </w:div>
                        <w:div w:id="2074884346">
                          <w:marLeft w:val="0"/>
                          <w:marRight w:val="0"/>
                          <w:marTop w:val="0"/>
                          <w:marBottom w:val="0"/>
                          <w:divBdr>
                            <w:top w:val="single" w:sz="2" w:space="0" w:color="auto"/>
                            <w:left w:val="single" w:sz="2" w:space="0" w:color="auto"/>
                            <w:bottom w:val="single" w:sz="2" w:space="0" w:color="auto"/>
                            <w:right w:val="single" w:sz="2" w:space="0" w:color="auto"/>
                          </w:divBdr>
                          <w:divsChild>
                            <w:div w:id="1360202235">
                              <w:marLeft w:val="0"/>
                              <w:marRight w:val="0"/>
                              <w:marTop w:val="0"/>
                              <w:marBottom w:val="0"/>
                              <w:divBdr>
                                <w:top w:val="single" w:sz="2" w:space="0" w:color="auto"/>
                                <w:left w:val="single" w:sz="2" w:space="0" w:color="auto"/>
                                <w:bottom w:val="single" w:sz="2" w:space="0" w:color="auto"/>
                                <w:right w:val="single" w:sz="2" w:space="0" w:color="auto"/>
                              </w:divBdr>
                              <w:divsChild>
                                <w:div w:id="10680693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5048259">
                          <w:marLeft w:val="0"/>
                          <w:marRight w:val="0"/>
                          <w:marTop w:val="0"/>
                          <w:marBottom w:val="0"/>
                          <w:divBdr>
                            <w:top w:val="single" w:sz="2" w:space="0" w:color="auto"/>
                            <w:left w:val="single" w:sz="2" w:space="0" w:color="auto"/>
                            <w:bottom w:val="single" w:sz="2" w:space="0" w:color="auto"/>
                            <w:right w:val="single" w:sz="2" w:space="0" w:color="auto"/>
                          </w:divBdr>
                          <w:divsChild>
                            <w:div w:id="2131121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6841442">
                      <w:marLeft w:val="0"/>
                      <w:marRight w:val="0"/>
                      <w:marTop w:val="0"/>
                      <w:marBottom w:val="0"/>
                      <w:divBdr>
                        <w:top w:val="single" w:sz="2" w:space="0" w:color="auto"/>
                        <w:left w:val="single" w:sz="2" w:space="0" w:color="auto"/>
                        <w:bottom w:val="single" w:sz="2" w:space="0" w:color="auto"/>
                        <w:right w:val="single" w:sz="2" w:space="0" w:color="auto"/>
                      </w:divBdr>
                      <w:divsChild>
                        <w:div w:id="2034456016">
                          <w:marLeft w:val="0"/>
                          <w:marRight w:val="0"/>
                          <w:marTop w:val="0"/>
                          <w:marBottom w:val="0"/>
                          <w:divBdr>
                            <w:top w:val="single" w:sz="2" w:space="0" w:color="auto"/>
                            <w:left w:val="single" w:sz="2" w:space="0" w:color="auto"/>
                            <w:bottom w:val="single" w:sz="2" w:space="0" w:color="auto"/>
                            <w:right w:val="single" w:sz="2" w:space="0" w:color="auto"/>
                          </w:divBdr>
                          <w:divsChild>
                            <w:div w:id="740910916">
                              <w:marLeft w:val="0"/>
                              <w:marRight w:val="0"/>
                              <w:marTop w:val="0"/>
                              <w:marBottom w:val="0"/>
                              <w:divBdr>
                                <w:top w:val="single" w:sz="2" w:space="0" w:color="auto"/>
                                <w:left w:val="single" w:sz="2" w:space="0" w:color="auto"/>
                                <w:bottom w:val="single" w:sz="2" w:space="0" w:color="auto"/>
                                <w:right w:val="single" w:sz="2" w:space="0" w:color="auto"/>
                              </w:divBdr>
                              <w:divsChild>
                                <w:div w:id="1474368875">
                                  <w:marLeft w:val="0"/>
                                  <w:marRight w:val="0"/>
                                  <w:marTop w:val="0"/>
                                  <w:marBottom w:val="0"/>
                                  <w:divBdr>
                                    <w:top w:val="single" w:sz="2" w:space="0" w:color="auto"/>
                                    <w:left w:val="single" w:sz="2" w:space="0" w:color="auto"/>
                                    <w:bottom w:val="single" w:sz="2" w:space="0" w:color="auto"/>
                                    <w:right w:val="single" w:sz="2" w:space="0" w:color="auto"/>
                                  </w:divBdr>
                                  <w:divsChild>
                                    <w:div w:id="2004240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6048044">
                              <w:marLeft w:val="0"/>
                              <w:marRight w:val="0"/>
                              <w:marTop w:val="0"/>
                              <w:marBottom w:val="0"/>
                              <w:divBdr>
                                <w:top w:val="single" w:sz="2" w:space="0" w:color="auto"/>
                                <w:left w:val="single" w:sz="2" w:space="0" w:color="auto"/>
                                <w:bottom w:val="single" w:sz="2" w:space="0" w:color="auto"/>
                                <w:right w:val="single" w:sz="2" w:space="0" w:color="auto"/>
                              </w:divBdr>
                              <w:divsChild>
                                <w:div w:id="616838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2941756">
          <w:marLeft w:val="0"/>
          <w:marRight w:val="0"/>
          <w:marTop w:val="0"/>
          <w:marBottom w:val="0"/>
          <w:divBdr>
            <w:top w:val="single" w:sz="2" w:space="0" w:color="auto"/>
            <w:left w:val="single" w:sz="2" w:space="0" w:color="auto"/>
            <w:bottom w:val="single" w:sz="2" w:space="0" w:color="auto"/>
            <w:right w:val="single" w:sz="2" w:space="0" w:color="auto"/>
          </w:divBdr>
          <w:divsChild>
            <w:div w:id="1275634">
              <w:marLeft w:val="0"/>
              <w:marRight w:val="0"/>
              <w:marTop w:val="0"/>
              <w:marBottom w:val="0"/>
              <w:divBdr>
                <w:top w:val="single" w:sz="2" w:space="0" w:color="auto"/>
                <w:left w:val="single" w:sz="2" w:space="0" w:color="auto"/>
                <w:bottom w:val="single" w:sz="2" w:space="0" w:color="auto"/>
                <w:right w:val="single" w:sz="2" w:space="0" w:color="auto"/>
              </w:divBdr>
              <w:divsChild>
                <w:div w:id="36706966">
                  <w:marLeft w:val="0"/>
                  <w:marRight w:val="0"/>
                  <w:marTop w:val="0"/>
                  <w:marBottom w:val="0"/>
                  <w:divBdr>
                    <w:top w:val="single" w:sz="2" w:space="0" w:color="auto"/>
                    <w:left w:val="single" w:sz="2" w:space="0" w:color="auto"/>
                    <w:bottom w:val="single" w:sz="2" w:space="0" w:color="auto"/>
                    <w:right w:val="single" w:sz="2" w:space="0" w:color="auto"/>
                  </w:divBdr>
                  <w:divsChild>
                    <w:div w:id="1997223022">
                      <w:marLeft w:val="0"/>
                      <w:marRight w:val="0"/>
                      <w:marTop w:val="0"/>
                      <w:marBottom w:val="0"/>
                      <w:divBdr>
                        <w:top w:val="single" w:sz="2" w:space="0" w:color="auto"/>
                        <w:left w:val="single" w:sz="2" w:space="0" w:color="auto"/>
                        <w:bottom w:val="single" w:sz="2" w:space="0" w:color="auto"/>
                        <w:right w:val="single" w:sz="2" w:space="0" w:color="auto"/>
                      </w:divBdr>
                      <w:divsChild>
                        <w:div w:id="1709186150">
                          <w:marLeft w:val="0"/>
                          <w:marRight w:val="0"/>
                          <w:marTop w:val="0"/>
                          <w:marBottom w:val="0"/>
                          <w:divBdr>
                            <w:top w:val="single" w:sz="2" w:space="0" w:color="auto"/>
                            <w:left w:val="single" w:sz="2" w:space="0" w:color="auto"/>
                            <w:bottom w:val="single" w:sz="2" w:space="0" w:color="auto"/>
                            <w:right w:val="single" w:sz="2" w:space="0" w:color="auto"/>
                          </w:divBdr>
                          <w:divsChild>
                            <w:div w:id="1559172624">
                              <w:marLeft w:val="0"/>
                              <w:marRight w:val="0"/>
                              <w:marTop w:val="0"/>
                              <w:marBottom w:val="0"/>
                              <w:divBdr>
                                <w:top w:val="single" w:sz="2" w:space="0" w:color="auto"/>
                                <w:left w:val="single" w:sz="2" w:space="0" w:color="auto"/>
                                <w:bottom w:val="single" w:sz="2" w:space="0" w:color="auto"/>
                                <w:right w:val="single" w:sz="2" w:space="0" w:color="auto"/>
                              </w:divBdr>
                              <w:divsChild>
                                <w:div w:id="1498619815">
                                  <w:marLeft w:val="0"/>
                                  <w:marRight w:val="0"/>
                                  <w:marTop w:val="0"/>
                                  <w:marBottom w:val="0"/>
                                  <w:divBdr>
                                    <w:top w:val="single" w:sz="2" w:space="0" w:color="auto"/>
                                    <w:left w:val="single" w:sz="2" w:space="0" w:color="auto"/>
                                    <w:bottom w:val="single" w:sz="2" w:space="0" w:color="auto"/>
                                    <w:right w:val="single" w:sz="2" w:space="0" w:color="auto"/>
                                  </w:divBdr>
                                  <w:divsChild>
                                    <w:div w:id="378358728">
                                      <w:marLeft w:val="0"/>
                                      <w:marRight w:val="0"/>
                                      <w:marTop w:val="0"/>
                                      <w:marBottom w:val="0"/>
                                      <w:divBdr>
                                        <w:top w:val="single" w:sz="2" w:space="0" w:color="auto"/>
                                        <w:left w:val="single" w:sz="2" w:space="0" w:color="auto"/>
                                        <w:bottom w:val="single" w:sz="2" w:space="0" w:color="auto"/>
                                        <w:right w:val="single" w:sz="2" w:space="0" w:color="auto"/>
                                      </w:divBdr>
                                      <w:divsChild>
                                        <w:div w:id="1722248520">
                                          <w:marLeft w:val="0"/>
                                          <w:marRight w:val="0"/>
                                          <w:marTop w:val="0"/>
                                          <w:marBottom w:val="0"/>
                                          <w:divBdr>
                                            <w:top w:val="single" w:sz="2" w:space="0" w:color="auto"/>
                                            <w:left w:val="single" w:sz="2" w:space="0" w:color="auto"/>
                                            <w:bottom w:val="single" w:sz="2" w:space="0" w:color="auto"/>
                                            <w:right w:val="single" w:sz="2" w:space="0" w:color="auto"/>
                                          </w:divBdr>
                                          <w:divsChild>
                                            <w:div w:id="797456227">
                                              <w:marLeft w:val="0"/>
                                              <w:marRight w:val="0"/>
                                              <w:marTop w:val="0"/>
                                              <w:marBottom w:val="0"/>
                                              <w:divBdr>
                                                <w:top w:val="single" w:sz="2" w:space="0" w:color="auto"/>
                                                <w:left w:val="single" w:sz="2" w:space="0" w:color="auto"/>
                                                <w:bottom w:val="single" w:sz="2" w:space="0" w:color="auto"/>
                                                <w:right w:val="single" w:sz="2" w:space="0" w:color="auto"/>
                                              </w:divBdr>
                                              <w:divsChild>
                                                <w:div w:id="7119999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lintrev\AppData\Local\Microsoft\Office\16.0\DTS\en-PH%7bDA13642A-C878-4561-968B-8BE359222045%7d\%7bED284755-BA8F-4D99-A555-06C5B74771B5%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1310E0497174F5390496914FE319087"/>
        <w:category>
          <w:name w:val="General"/>
          <w:gallery w:val="placeholder"/>
        </w:category>
        <w:types>
          <w:type w:val="bbPlcHdr"/>
        </w:types>
        <w:behaviors>
          <w:behavior w:val="content"/>
        </w:behaviors>
        <w:guid w:val="{F4FF93D6-DBF7-4015-8A61-E7B4CBB158E1}"/>
      </w:docPartPr>
      <w:docPartBody>
        <w:p w:rsidR="00000000" w:rsidRDefault="00000000">
          <w:pPr>
            <w:pStyle w:val="81310E0497174F5390496914FE319087"/>
          </w:pPr>
          <w:r>
            <w:t>Name</w:t>
          </w:r>
        </w:p>
      </w:docPartBody>
    </w:docPart>
    <w:docPart>
      <w:docPartPr>
        <w:name w:val="DDAD786ECE774A468360EE7B1ACF3985"/>
        <w:category>
          <w:name w:val="General"/>
          <w:gallery w:val="placeholder"/>
        </w:category>
        <w:types>
          <w:type w:val="bbPlcHdr"/>
        </w:types>
        <w:behaviors>
          <w:behavior w:val="content"/>
        </w:behaviors>
        <w:guid w:val="{3C9EC209-706D-464B-97B2-58C38F1EEDB0}"/>
      </w:docPartPr>
      <w:docPartBody>
        <w:p w:rsidR="00000000" w:rsidRDefault="00000000">
          <w:pPr>
            <w:pStyle w:val="DDAD786ECE774A468360EE7B1ACF3985"/>
          </w:pPr>
          <w:r>
            <w:t>Course Title</w:t>
          </w:r>
        </w:p>
      </w:docPartBody>
    </w:docPart>
    <w:docPart>
      <w:docPartPr>
        <w:name w:val="F1A3985E47B64D6CAE7F0AB584627440"/>
        <w:category>
          <w:name w:val="General"/>
          <w:gallery w:val="placeholder"/>
        </w:category>
        <w:types>
          <w:type w:val="bbPlcHdr"/>
        </w:types>
        <w:behaviors>
          <w:behavior w:val="content"/>
        </w:behaviors>
        <w:guid w:val="{336FD3F0-6AFB-4BAC-8C86-AD4BB8A22638}"/>
      </w:docPartPr>
      <w:docPartBody>
        <w:p w:rsidR="00000000" w:rsidRDefault="00000000">
          <w:pPr>
            <w:pStyle w:val="F1A3985E47B64D6CAE7F0AB584627440"/>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16cid:durableId="113024238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1DE"/>
    <w:rsid w:val="00251D1B"/>
    <w:rsid w:val="005A51D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BC5F2454AE41E193B42046FB67B34B">
    <w:name w:val="70BC5F2454AE41E193B42046FB67B34B"/>
  </w:style>
  <w:style w:type="paragraph" w:customStyle="1" w:styleId="7E0F5016320D4D808D88C2AF67EF230B">
    <w:name w:val="7E0F5016320D4D808D88C2AF67EF230B"/>
  </w:style>
  <w:style w:type="paragraph" w:customStyle="1" w:styleId="81310E0497174F5390496914FE319087">
    <w:name w:val="81310E0497174F5390496914FE319087"/>
  </w:style>
  <w:style w:type="paragraph" w:customStyle="1" w:styleId="DDAD786ECE774A468360EE7B1ACF3985">
    <w:name w:val="DDAD786ECE774A468360EE7B1ACF3985"/>
  </w:style>
  <w:style w:type="paragraph" w:customStyle="1" w:styleId="F1A3985E47B64D6CAE7F0AB584627440">
    <w:name w:val="F1A3985E47B64D6CAE7F0AB584627440"/>
  </w:style>
  <w:style w:type="paragraph" w:customStyle="1" w:styleId="0C731996C83E4706A1B98195C7E7470D">
    <w:name w:val="0C731996C83E4706A1B98195C7E7470D"/>
  </w:style>
  <w:style w:type="paragraph" w:customStyle="1" w:styleId="BC88D7A86B964E6580C08FF691C42EC4">
    <w:name w:val="BC88D7A86B964E6580C08FF691C42EC4"/>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kern w:val="0"/>
      <w:lang w:val="en-US" w:eastAsia="en-US"/>
      <w14:ligatures w14:val="none"/>
    </w:rPr>
  </w:style>
  <w:style w:type="paragraph" w:customStyle="1" w:styleId="7239C01F65124B4982CC7975D8CE3BDE">
    <w:name w:val="7239C01F65124B4982CC7975D8CE3BDE"/>
  </w:style>
  <w:style w:type="paragraph" w:customStyle="1" w:styleId="5EE4FA4DB9A44FD8AA24A1A3652D0B93">
    <w:name w:val="5EE4FA4DB9A44FD8AA24A1A3652D0B93"/>
  </w:style>
  <w:style w:type="paragraph" w:customStyle="1" w:styleId="A358E9073F29436F93BB91895FE8E258">
    <w:name w:val="A358E9073F29436F93BB91895FE8E2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{ED284755-BA8F-4D99-A555-06C5B74771B5}tf02835058_win32</Template>
  <TotalTime>165</TotalTime>
  <Pages>19</Pages>
  <Words>4151</Words>
  <Characters>23663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Ferlintrev</dc:creator>
  <cp:keywords/>
  <dc:description/>
  <cp:lastModifiedBy>Heubert Ferolino</cp:lastModifiedBy>
  <cp:revision>12</cp:revision>
  <dcterms:created xsi:type="dcterms:W3CDTF">2025-03-03T09:50:00Z</dcterms:created>
  <dcterms:modified xsi:type="dcterms:W3CDTF">2025-03-03T12:57:00Z</dcterms:modified>
</cp:coreProperties>
</file>